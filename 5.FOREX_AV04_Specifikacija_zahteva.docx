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96E9" w14:textId="77777777" w:rsidR="003372D3" w:rsidRPr="003372D3" w:rsidRDefault="00194AB2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4EE15969" w14:textId="77777777" w:rsidR="003372D3" w:rsidRPr="003372D3" w:rsidRDefault="006553B9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Softver za </w:t>
      </w:r>
      <w:r w:rsidR="00194AB2">
        <w:rPr>
          <w:lang w:val="sr-Latn-CS"/>
        </w:rPr>
        <w:t>rezervisanje autobuskih karti</w:t>
      </w:r>
    </w:p>
    <w:p w14:paraId="362FF93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978BE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5836AFF5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4509390C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DDE628B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777388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413EF5D" w14:textId="77777777">
        <w:tc>
          <w:tcPr>
            <w:tcW w:w="2304" w:type="dxa"/>
          </w:tcPr>
          <w:p w14:paraId="23C0583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5048F7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B00BA7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5FF740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63F73BD0" w14:textId="77777777">
        <w:tc>
          <w:tcPr>
            <w:tcW w:w="2304" w:type="dxa"/>
          </w:tcPr>
          <w:p w14:paraId="1BD2980E" w14:textId="77777777" w:rsidR="003372D3" w:rsidRPr="003372D3" w:rsidRDefault="000E253A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9</w:t>
            </w:r>
            <w:r w:rsidR="003372D3">
              <w:rPr>
                <w:lang w:val="sr-Latn-CS"/>
              </w:rPr>
              <w:t>.</w:t>
            </w:r>
            <w:r w:rsidR="006553B9"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 w:rsidR="006553B9">
              <w:rPr>
                <w:lang w:val="sr-Latn-CS"/>
              </w:rPr>
              <w:t>2</w:t>
            </w:r>
            <w:r w:rsidR="00194AB2">
              <w:rPr>
                <w:lang w:val="sr-Latn-CS"/>
              </w:rPr>
              <w:t>2</w:t>
            </w:r>
            <w:r w:rsidR="006C613D">
              <w:rPr>
                <w:lang w:val="sr-Latn-CS"/>
              </w:rPr>
              <w:t>.</w:t>
            </w:r>
            <w:r w:rsidR="00060F19">
              <w:rPr>
                <w:lang w:val="sr-Latn-CS"/>
              </w:rPr>
              <w:t>god</w:t>
            </w:r>
          </w:p>
        </w:tc>
        <w:tc>
          <w:tcPr>
            <w:tcW w:w="1152" w:type="dxa"/>
          </w:tcPr>
          <w:p w14:paraId="79201FA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06C6B2B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A582E5B" w14:textId="77777777" w:rsidR="003372D3" w:rsidRPr="003372D3" w:rsidRDefault="006553B9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3372D3" w:rsidRPr="003372D3" w14:paraId="187415CE" w14:textId="77777777">
        <w:tc>
          <w:tcPr>
            <w:tcW w:w="2304" w:type="dxa"/>
          </w:tcPr>
          <w:p w14:paraId="1EBE83D7" w14:textId="77777777" w:rsidR="003372D3" w:rsidRPr="003372D3" w:rsidRDefault="000E253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9</w:t>
            </w:r>
            <w:r w:rsidR="00397DD2">
              <w:rPr>
                <w:lang w:val="sr-Latn-CS"/>
              </w:rPr>
              <w:t>.</w:t>
            </w:r>
            <w:r w:rsidR="006553B9"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</w:t>
            </w:r>
            <w:r w:rsidR="006553B9">
              <w:rPr>
                <w:lang w:val="sr-Latn-CS"/>
              </w:rPr>
              <w:t>02</w:t>
            </w:r>
            <w:r w:rsidR="00194AB2">
              <w:rPr>
                <w:lang w:val="sr-Latn-CS"/>
              </w:rPr>
              <w:t>2</w:t>
            </w:r>
            <w:r w:rsidR="006C613D">
              <w:rPr>
                <w:lang w:val="sr-Latn-CS"/>
              </w:rPr>
              <w:t>.</w:t>
            </w:r>
            <w:r w:rsidR="00060F19">
              <w:rPr>
                <w:lang w:val="sr-Latn-CS"/>
              </w:rPr>
              <w:t>god</w:t>
            </w:r>
          </w:p>
        </w:tc>
        <w:tc>
          <w:tcPr>
            <w:tcW w:w="1152" w:type="dxa"/>
          </w:tcPr>
          <w:p w14:paraId="0DD48A74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DD03239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27238362" w14:textId="77777777" w:rsidR="003372D3" w:rsidRPr="006553B9" w:rsidRDefault="00397DD2">
            <w:pPr>
              <w:pStyle w:val="Tabletext"/>
              <w:rPr>
                <w:lang w:val="bs-Latn-BA"/>
              </w:rPr>
            </w:pPr>
            <w:r>
              <w:rPr>
                <w:lang w:val="sr-Latn-CS"/>
              </w:rPr>
              <w:t>A</w:t>
            </w:r>
            <w:r w:rsidR="006553B9">
              <w:rPr>
                <w:lang w:val="sr-Latn-CS"/>
              </w:rPr>
              <w:t>ldina Avdi</w:t>
            </w:r>
            <w:r w:rsidR="006553B9">
              <w:rPr>
                <w:lang w:val="bs-Latn-BA"/>
              </w:rPr>
              <w:t>ć</w:t>
            </w:r>
          </w:p>
        </w:tc>
      </w:tr>
      <w:tr w:rsidR="003372D3" w:rsidRPr="003372D3" w14:paraId="5DC5F3E8" w14:textId="77777777">
        <w:tc>
          <w:tcPr>
            <w:tcW w:w="2304" w:type="dxa"/>
          </w:tcPr>
          <w:p w14:paraId="3875331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35B6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E98A90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198CB9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5EAA89D" w14:textId="77777777">
        <w:tc>
          <w:tcPr>
            <w:tcW w:w="2304" w:type="dxa"/>
          </w:tcPr>
          <w:p w14:paraId="0E2AE5A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EB8D27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7006A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BBC67E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6536296" w14:textId="77777777" w:rsidR="00206E1F" w:rsidRPr="003372D3" w:rsidRDefault="00206E1F">
      <w:pPr>
        <w:rPr>
          <w:lang w:val="sr-Latn-CS"/>
        </w:rPr>
      </w:pPr>
    </w:p>
    <w:p w14:paraId="47F9B5E9" w14:textId="77777777" w:rsidR="00206E1F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1C485EF" w14:textId="77777777" w:rsidR="00F95BED" w:rsidRDefault="00F95BED">
      <w:pPr>
        <w:pStyle w:val="TOCHeading"/>
      </w:pPr>
    </w:p>
    <w:p w14:paraId="7B52F6F1" w14:textId="77777777" w:rsidR="00F52DB8" w:rsidRDefault="00F52DB8">
      <w:pPr>
        <w:pStyle w:val="TOCHeading"/>
      </w:pPr>
      <w:r>
        <w:t>Contents</w:t>
      </w:r>
    </w:p>
    <w:p w14:paraId="38D86294" w14:textId="77777777" w:rsidR="009B34C9" w:rsidRDefault="009B34C9">
      <w:pPr>
        <w:pStyle w:val="TOCHeading"/>
      </w:pPr>
      <w:r>
        <w:t>Contents</w:t>
      </w:r>
    </w:p>
    <w:p w14:paraId="21FCE191" w14:textId="53090F51" w:rsidR="00811DA4" w:rsidRDefault="009B3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6257872" w:history="1">
        <w:r w:rsidR="00811DA4" w:rsidRPr="00550CDD">
          <w:rPr>
            <w:rStyle w:val="Hyperlink"/>
            <w:noProof/>
            <w:lang w:val="sr-Latn-CS"/>
          </w:rPr>
          <w:t>1.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Cilj dokumenta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_Toc126257872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5</w:t>
        </w:r>
        <w:r w:rsidR="00811DA4">
          <w:rPr>
            <w:noProof/>
            <w:webHidden/>
          </w:rPr>
          <w:fldChar w:fldCharType="end"/>
        </w:r>
      </w:hyperlink>
    </w:p>
    <w:p w14:paraId="7D663A22" w14:textId="3F5E0A8B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3" w:history="1">
        <w:r w:rsidR="00811DA4" w:rsidRPr="00550CDD">
          <w:rPr>
            <w:rStyle w:val="Hyperlink"/>
            <w:noProof/>
            <w:lang w:val="sr-Latn-CS"/>
          </w:rPr>
          <w:t>2.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Opseg dokumenta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_Toc126257873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5</w:t>
        </w:r>
        <w:r w:rsidR="00811DA4">
          <w:rPr>
            <w:noProof/>
            <w:webHidden/>
          </w:rPr>
          <w:fldChar w:fldCharType="end"/>
        </w:r>
      </w:hyperlink>
    </w:p>
    <w:p w14:paraId="55D12EF9" w14:textId="19D20B62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4" w:history="1">
        <w:r w:rsidR="00811DA4" w:rsidRPr="00550CDD">
          <w:rPr>
            <w:rStyle w:val="Hyperlink"/>
            <w:noProof/>
            <w:lang w:val="sr-Latn-CS"/>
          </w:rPr>
          <w:t>3.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Reference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_Toc126257874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5</w:t>
        </w:r>
        <w:r w:rsidR="00811DA4">
          <w:rPr>
            <w:noProof/>
            <w:webHidden/>
          </w:rPr>
          <w:fldChar w:fldCharType="end"/>
        </w:r>
      </w:hyperlink>
    </w:p>
    <w:p w14:paraId="5503F3C7" w14:textId="13CF5325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5" w:history="1">
        <w:r w:rsidR="00811DA4" w:rsidRPr="00550CDD">
          <w:rPr>
            <w:rStyle w:val="Hyperlink"/>
            <w:noProof/>
            <w:lang w:val="sr-Latn-CS"/>
          </w:rPr>
          <w:t>4.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Pregled slučajeva korišćenja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_Toc126257875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6</w:t>
        </w:r>
        <w:r w:rsidR="00811DA4">
          <w:rPr>
            <w:noProof/>
            <w:webHidden/>
          </w:rPr>
          <w:fldChar w:fldCharType="end"/>
        </w:r>
      </w:hyperlink>
    </w:p>
    <w:p w14:paraId="13ABF3A9" w14:textId="325B6B4D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6" w:history="1">
        <w:r w:rsidR="00811DA4" w:rsidRPr="00550CDD">
          <w:rPr>
            <w:rStyle w:val="Hyperlink"/>
            <w:noProof/>
            <w:lang w:val="sr-Latn-CS"/>
          </w:rPr>
          <w:t>5.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Profili korisnika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_Toc126257876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8</w:t>
        </w:r>
        <w:r w:rsidR="00811DA4">
          <w:rPr>
            <w:noProof/>
            <w:webHidden/>
          </w:rPr>
          <w:fldChar w:fldCharType="end"/>
        </w:r>
      </w:hyperlink>
    </w:p>
    <w:p w14:paraId="46AF501E" w14:textId="6D04884E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7" w:history="1">
        <w:r w:rsidR="00811DA4" w:rsidRPr="00550CDD">
          <w:rPr>
            <w:rStyle w:val="Hyperlink"/>
            <w:noProof/>
            <w:lang w:val="sr-Latn-CS"/>
          </w:rPr>
          <w:t>5.1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Administrator aplikacije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_Toc126257877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9</w:t>
        </w:r>
        <w:r w:rsidR="00811DA4">
          <w:rPr>
            <w:noProof/>
            <w:webHidden/>
          </w:rPr>
          <w:fldChar w:fldCharType="end"/>
        </w:r>
      </w:hyperlink>
    </w:p>
    <w:p w14:paraId="4EA171CE" w14:textId="016D6EB8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8" w:history="1">
        <w:r w:rsidR="00811DA4" w:rsidRPr="00550CDD">
          <w:rPr>
            <w:rStyle w:val="Hyperlink"/>
            <w:noProof/>
            <w:lang w:val="sr-Latn-CS"/>
          </w:rPr>
          <w:t>5.2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Moderator aplikacije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_Toc126257878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9</w:t>
        </w:r>
        <w:r w:rsidR="00811DA4">
          <w:rPr>
            <w:noProof/>
            <w:webHidden/>
          </w:rPr>
          <w:fldChar w:fldCharType="end"/>
        </w:r>
      </w:hyperlink>
    </w:p>
    <w:p w14:paraId="2297BCB0" w14:textId="6C9F1A36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79" w:history="1">
        <w:r w:rsidR="00811DA4" w:rsidRPr="00550CDD">
          <w:rPr>
            <w:rStyle w:val="Hyperlink"/>
            <w:noProof/>
            <w:lang w:val="sr-Latn-CS"/>
          </w:rPr>
          <w:t>5.3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Korisnik aplikacije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_Toc126257879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9</w:t>
        </w:r>
        <w:r w:rsidR="00811DA4">
          <w:rPr>
            <w:noProof/>
            <w:webHidden/>
          </w:rPr>
          <w:fldChar w:fldCharType="end"/>
        </w:r>
      </w:hyperlink>
    </w:p>
    <w:p w14:paraId="322E5F0A" w14:textId="3793D817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0" w:history="1">
        <w:r w:rsidR="00811DA4" w:rsidRPr="00550CDD">
          <w:rPr>
            <w:rStyle w:val="Hyperlink"/>
            <w:noProof/>
            <w:lang w:val="sr-Latn-CS"/>
          </w:rPr>
          <w:t>6.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Opis slučajeva korišćenja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_Toc126257880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9</w:t>
        </w:r>
        <w:r w:rsidR="00811DA4">
          <w:rPr>
            <w:noProof/>
            <w:webHidden/>
          </w:rPr>
          <w:fldChar w:fldCharType="end"/>
        </w:r>
      </w:hyperlink>
    </w:p>
    <w:p w14:paraId="3800D7D4" w14:textId="4B0B7866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1" w:history="1">
        <w:r w:rsidR="00811DA4" w:rsidRPr="00550CDD">
          <w:rPr>
            <w:rStyle w:val="Hyperlink"/>
            <w:noProof/>
            <w:lang w:val="sr-Latn-CS"/>
          </w:rPr>
          <w:t>6.1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Registracija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_Toc126257881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9</w:t>
        </w:r>
        <w:r w:rsidR="00811DA4">
          <w:rPr>
            <w:noProof/>
            <w:webHidden/>
          </w:rPr>
          <w:fldChar w:fldCharType="end"/>
        </w:r>
      </w:hyperlink>
    </w:p>
    <w:p w14:paraId="1364A7A6" w14:textId="0D715057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2" w:history="1">
        <w:r w:rsidR="00811DA4" w:rsidRPr="00550CDD">
          <w:rPr>
            <w:rStyle w:val="Hyperlink"/>
            <w:noProof/>
            <w:lang w:val="sr-Latn-CS"/>
          </w:rPr>
          <w:t>6.2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Prijavljivanje na sistem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_Toc126257882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10</w:t>
        </w:r>
        <w:r w:rsidR="00811DA4">
          <w:rPr>
            <w:noProof/>
            <w:webHidden/>
          </w:rPr>
          <w:fldChar w:fldCharType="end"/>
        </w:r>
      </w:hyperlink>
    </w:p>
    <w:p w14:paraId="178057A9" w14:textId="2CCFC12C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3" w:history="1">
        <w:r w:rsidR="00811DA4" w:rsidRPr="00550CDD">
          <w:rPr>
            <w:rStyle w:val="Hyperlink"/>
            <w:noProof/>
            <w:lang w:val="sr-Latn-CS"/>
          </w:rPr>
          <w:t>6.3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Verifikacija mejla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_Toc126257883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12</w:t>
        </w:r>
        <w:r w:rsidR="00811DA4">
          <w:rPr>
            <w:noProof/>
            <w:webHidden/>
          </w:rPr>
          <w:fldChar w:fldCharType="end"/>
        </w:r>
      </w:hyperlink>
    </w:p>
    <w:p w14:paraId="31AFA565" w14:textId="60484CBB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4" w:history="1">
        <w:r w:rsidR="00811DA4" w:rsidRPr="00550CDD">
          <w:rPr>
            <w:rStyle w:val="Hyperlink"/>
            <w:noProof/>
            <w:lang w:val="sr-Latn-CS"/>
          </w:rPr>
          <w:t>6.4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Restartovanje lozinke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_Toc126257884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12</w:t>
        </w:r>
        <w:r w:rsidR="00811DA4">
          <w:rPr>
            <w:noProof/>
            <w:webHidden/>
          </w:rPr>
          <w:fldChar w:fldCharType="end"/>
        </w:r>
      </w:hyperlink>
    </w:p>
    <w:p w14:paraId="3A68D39B" w14:textId="3C1ED180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5" w:history="1">
        <w:r w:rsidR="00811DA4" w:rsidRPr="00550CDD">
          <w:rPr>
            <w:rStyle w:val="Hyperlink"/>
            <w:noProof/>
            <w:lang w:val="sr-Latn-CS"/>
          </w:rPr>
          <w:t>6.5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Ažurira podatke svog naloga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_Toc126257885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13</w:t>
        </w:r>
        <w:r w:rsidR="00811DA4">
          <w:rPr>
            <w:noProof/>
            <w:webHidden/>
          </w:rPr>
          <w:fldChar w:fldCharType="end"/>
        </w:r>
      </w:hyperlink>
    </w:p>
    <w:p w14:paraId="628AB8D3" w14:textId="19D38322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6" w:history="1">
        <w:r w:rsidR="00811DA4" w:rsidRPr="00550CDD">
          <w:rPr>
            <w:rStyle w:val="Hyperlink"/>
            <w:noProof/>
            <w:lang w:val="sr-Latn-CS"/>
          </w:rPr>
          <w:t>6.6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Aplicira kao agencija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_Toc126257886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14</w:t>
        </w:r>
        <w:r w:rsidR="00811DA4">
          <w:rPr>
            <w:noProof/>
            <w:webHidden/>
          </w:rPr>
          <w:fldChar w:fldCharType="end"/>
        </w:r>
      </w:hyperlink>
    </w:p>
    <w:p w14:paraId="7EE1567B" w14:textId="4479638E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7" w:history="1">
        <w:r w:rsidR="00811DA4" w:rsidRPr="00550CDD">
          <w:rPr>
            <w:rStyle w:val="Hyperlink"/>
            <w:noProof/>
            <w:lang w:val="sr-Latn-CS"/>
          </w:rPr>
          <w:t>6.7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Pretra</w:t>
        </w:r>
        <w:r w:rsidR="00811DA4" w:rsidRPr="00550CDD">
          <w:rPr>
            <w:rStyle w:val="Hyperlink"/>
            <w:noProof/>
            <w:lang w:val="bs-Latn-BA"/>
          </w:rPr>
          <w:t>živanje po gradu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_Toc126257887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14</w:t>
        </w:r>
        <w:r w:rsidR="00811DA4">
          <w:rPr>
            <w:noProof/>
            <w:webHidden/>
          </w:rPr>
          <w:fldChar w:fldCharType="end"/>
        </w:r>
      </w:hyperlink>
    </w:p>
    <w:p w14:paraId="25BFB91A" w14:textId="42EC2082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8" w:history="1">
        <w:r w:rsidR="00811DA4" w:rsidRPr="00550CDD">
          <w:rPr>
            <w:rStyle w:val="Hyperlink"/>
            <w:noProof/>
            <w:lang w:val="sr-Latn-CS"/>
          </w:rPr>
          <w:t>6.8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Pretra</w:t>
        </w:r>
        <w:r w:rsidR="00811DA4" w:rsidRPr="00550CDD">
          <w:rPr>
            <w:rStyle w:val="Hyperlink"/>
            <w:noProof/>
            <w:lang w:val="bs-Latn-BA"/>
          </w:rPr>
          <w:t>živanje po datumu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_Toc126257888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15</w:t>
        </w:r>
        <w:r w:rsidR="00811DA4">
          <w:rPr>
            <w:noProof/>
            <w:webHidden/>
          </w:rPr>
          <w:fldChar w:fldCharType="end"/>
        </w:r>
      </w:hyperlink>
    </w:p>
    <w:p w14:paraId="472CDD35" w14:textId="7F21397C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89" w:history="1">
        <w:r w:rsidR="00811DA4" w:rsidRPr="00550CDD">
          <w:rPr>
            <w:rStyle w:val="Hyperlink"/>
            <w:noProof/>
            <w:lang w:val="sr-Latn-CS"/>
          </w:rPr>
          <w:t>6.9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Pretra</w:t>
        </w:r>
        <w:r w:rsidR="00811DA4" w:rsidRPr="00550CDD">
          <w:rPr>
            <w:rStyle w:val="Hyperlink"/>
            <w:noProof/>
            <w:lang w:val="bs-Latn-BA"/>
          </w:rPr>
          <w:t>živanje po ceni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_Toc126257889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16</w:t>
        </w:r>
        <w:r w:rsidR="00811DA4">
          <w:rPr>
            <w:noProof/>
            <w:webHidden/>
          </w:rPr>
          <w:fldChar w:fldCharType="end"/>
        </w:r>
      </w:hyperlink>
    </w:p>
    <w:p w14:paraId="1F2F0E07" w14:textId="0584C33E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0" w:history="1">
        <w:r w:rsidR="00811DA4" w:rsidRPr="00550CDD">
          <w:rPr>
            <w:rStyle w:val="Hyperlink"/>
            <w:noProof/>
            <w:lang w:val="sr-Latn-CS"/>
          </w:rPr>
          <w:t>6.10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Pretra</w:t>
        </w:r>
        <w:r w:rsidR="00811DA4" w:rsidRPr="00550CDD">
          <w:rPr>
            <w:rStyle w:val="Hyperlink"/>
            <w:noProof/>
            <w:lang w:val="bs-Latn-BA"/>
          </w:rPr>
          <w:t>živanje podataka po poglavlju tabele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_Toc126257890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16</w:t>
        </w:r>
        <w:r w:rsidR="00811DA4">
          <w:rPr>
            <w:noProof/>
            <w:webHidden/>
          </w:rPr>
          <w:fldChar w:fldCharType="end"/>
        </w:r>
      </w:hyperlink>
    </w:p>
    <w:p w14:paraId="6B39D8DD" w14:textId="0A5CE4E9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1" w:history="1">
        <w:r w:rsidR="00811DA4" w:rsidRPr="00550CDD">
          <w:rPr>
            <w:rStyle w:val="Hyperlink"/>
            <w:noProof/>
            <w:lang w:val="sr-Latn-CS"/>
          </w:rPr>
          <w:t>6.11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Rezervisanje karte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_Toc126257891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17</w:t>
        </w:r>
        <w:r w:rsidR="00811DA4">
          <w:rPr>
            <w:noProof/>
            <w:webHidden/>
          </w:rPr>
          <w:fldChar w:fldCharType="end"/>
        </w:r>
      </w:hyperlink>
    </w:p>
    <w:p w14:paraId="25418A93" w14:textId="60DB3802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2" w:history="1">
        <w:r w:rsidR="00811DA4" w:rsidRPr="00550CDD">
          <w:rPr>
            <w:rStyle w:val="Hyperlink"/>
            <w:noProof/>
            <w:lang w:val="sr-Latn-CS"/>
          </w:rPr>
          <w:t>6.12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Pla</w:t>
        </w:r>
        <w:r w:rsidR="00811DA4" w:rsidRPr="00550CDD">
          <w:rPr>
            <w:rStyle w:val="Hyperlink"/>
            <w:noProof/>
            <w:lang w:val="bs-Latn-BA"/>
          </w:rPr>
          <w:t>ćanje</w:t>
        </w:r>
        <w:r w:rsidR="00811DA4" w:rsidRPr="00550CDD">
          <w:rPr>
            <w:rStyle w:val="Hyperlink"/>
            <w:noProof/>
            <w:lang w:val="sr-Latn-CS"/>
          </w:rPr>
          <w:t xml:space="preserve"> karte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_Toc126257892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17</w:t>
        </w:r>
        <w:r w:rsidR="00811DA4">
          <w:rPr>
            <w:noProof/>
            <w:webHidden/>
          </w:rPr>
          <w:fldChar w:fldCharType="end"/>
        </w:r>
      </w:hyperlink>
    </w:p>
    <w:p w14:paraId="5E6DFFA5" w14:textId="12544C33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3" w:history="1">
        <w:r w:rsidR="00811DA4" w:rsidRPr="00550CDD">
          <w:rPr>
            <w:rStyle w:val="Hyperlink"/>
            <w:noProof/>
            <w:lang w:val="sr-Latn-CS"/>
          </w:rPr>
          <w:t>6.13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bs-Latn-BA"/>
          </w:rPr>
          <w:t>Štampanje rezervisane karte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_Toc126257893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18</w:t>
        </w:r>
        <w:r w:rsidR="00811DA4">
          <w:rPr>
            <w:noProof/>
            <w:webHidden/>
          </w:rPr>
          <w:fldChar w:fldCharType="end"/>
        </w:r>
      </w:hyperlink>
    </w:p>
    <w:p w14:paraId="3CF53967" w14:textId="4C84683F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4" w:history="1">
        <w:r w:rsidR="00811DA4" w:rsidRPr="00550CDD">
          <w:rPr>
            <w:rStyle w:val="Hyperlink"/>
            <w:noProof/>
            <w:lang w:val="sr-Latn-CS"/>
          </w:rPr>
          <w:t>6.14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bs-Latn-BA"/>
          </w:rPr>
          <w:t>Kontaktira administratora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_Toc126257894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19</w:t>
        </w:r>
        <w:r w:rsidR="00811DA4">
          <w:rPr>
            <w:noProof/>
            <w:webHidden/>
          </w:rPr>
          <w:fldChar w:fldCharType="end"/>
        </w:r>
      </w:hyperlink>
    </w:p>
    <w:p w14:paraId="26A803CE" w14:textId="3128B6A5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5" w:history="1">
        <w:r w:rsidR="00811DA4" w:rsidRPr="00550CDD">
          <w:rPr>
            <w:rStyle w:val="Hyperlink"/>
            <w:noProof/>
            <w:lang w:val="sr-Latn-CS"/>
          </w:rPr>
          <w:t>6.15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Dodavanje rute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_Toc126257895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19</w:t>
        </w:r>
        <w:r w:rsidR="00811DA4">
          <w:rPr>
            <w:noProof/>
            <w:webHidden/>
          </w:rPr>
          <w:fldChar w:fldCharType="end"/>
        </w:r>
      </w:hyperlink>
    </w:p>
    <w:p w14:paraId="16A6B215" w14:textId="7A99929D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6" w:history="1">
        <w:r w:rsidR="00811DA4" w:rsidRPr="00550CDD">
          <w:rPr>
            <w:rStyle w:val="Hyperlink"/>
            <w:noProof/>
            <w:lang w:val="sr-Latn-CS"/>
          </w:rPr>
          <w:t>6.16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Brisanje rute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_Toc126257896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20</w:t>
        </w:r>
        <w:r w:rsidR="00811DA4">
          <w:rPr>
            <w:noProof/>
            <w:webHidden/>
          </w:rPr>
          <w:fldChar w:fldCharType="end"/>
        </w:r>
      </w:hyperlink>
    </w:p>
    <w:p w14:paraId="140A849B" w14:textId="72C5F0CC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7" w:history="1">
        <w:r w:rsidR="00811DA4" w:rsidRPr="00550CDD">
          <w:rPr>
            <w:rStyle w:val="Hyperlink"/>
            <w:noProof/>
            <w:lang w:val="sr-Latn-CS"/>
          </w:rPr>
          <w:t>6.17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bs-Latn-BA"/>
          </w:rPr>
          <w:t>Ažuriranje</w:t>
        </w:r>
        <w:r w:rsidR="00811DA4" w:rsidRPr="00550CDD">
          <w:rPr>
            <w:rStyle w:val="Hyperlink"/>
            <w:noProof/>
            <w:lang w:val="sr-Latn-CS"/>
          </w:rPr>
          <w:t xml:space="preserve"> podatka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_Toc126257897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20</w:t>
        </w:r>
        <w:r w:rsidR="00811DA4">
          <w:rPr>
            <w:noProof/>
            <w:webHidden/>
          </w:rPr>
          <w:fldChar w:fldCharType="end"/>
        </w:r>
      </w:hyperlink>
    </w:p>
    <w:p w14:paraId="728DF1E4" w14:textId="40E78C2C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8" w:history="1">
        <w:r w:rsidR="00811DA4" w:rsidRPr="00550CDD">
          <w:rPr>
            <w:rStyle w:val="Hyperlink"/>
            <w:noProof/>
            <w:lang w:val="sr-Latn-CS"/>
          </w:rPr>
          <w:t>6.18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 xml:space="preserve">Dodeljuje </w:t>
        </w:r>
        <w:r w:rsidR="00811DA4" w:rsidRPr="00550CDD">
          <w:rPr>
            <w:rStyle w:val="Hyperlink"/>
            <w:noProof/>
            <w:lang w:val="bs-Latn-BA"/>
          </w:rPr>
          <w:t>admina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_Toc126257898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21</w:t>
        </w:r>
        <w:r w:rsidR="00811DA4">
          <w:rPr>
            <w:noProof/>
            <w:webHidden/>
          </w:rPr>
          <w:fldChar w:fldCharType="end"/>
        </w:r>
      </w:hyperlink>
    </w:p>
    <w:p w14:paraId="4A85B1E3" w14:textId="2FF4CBC8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899" w:history="1">
        <w:r w:rsidR="00811DA4" w:rsidRPr="00550CDD">
          <w:rPr>
            <w:rStyle w:val="Hyperlink"/>
            <w:noProof/>
            <w:lang w:val="sr-Latn-CS"/>
          </w:rPr>
          <w:t>6.19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Blokiranje korisnika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_Toc126257899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22</w:t>
        </w:r>
        <w:r w:rsidR="00811DA4">
          <w:rPr>
            <w:noProof/>
            <w:webHidden/>
          </w:rPr>
          <w:fldChar w:fldCharType="end"/>
        </w:r>
      </w:hyperlink>
    </w:p>
    <w:p w14:paraId="06062743" w14:textId="2B17A4DF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0" w:history="1">
        <w:r w:rsidR="00811DA4" w:rsidRPr="00550CDD">
          <w:rPr>
            <w:rStyle w:val="Hyperlink"/>
            <w:noProof/>
            <w:lang w:val="sr-Latn-CS"/>
          </w:rPr>
          <w:t>6.20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Deblokiranje korisnika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_Toc126257900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22</w:t>
        </w:r>
        <w:r w:rsidR="00811DA4">
          <w:rPr>
            <w:noProof/>
            <w:webHidden/>
          </w:rPr>
          <w:fldChar w:fldCharType="end"/>
        </w:r>
      </w:hyperlink>
    </w:p>
    <w:p w14:paraId="351CE7FE" w14:textId="7B22FE1E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1" w:history="1">
        <w:r w:rsidR="00811DA4" w:rsidRPr="00550CDD">
          <w:rPr>
            <w:rStyle w:val="Hyperlink"/>
            <w:noProof/>
            <w:lang w:val="sr-Latn-CS"/>
          </w:rPr>
          <w:t>6.21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Bri</w:t>
        </w:r>
        <w:r w:rsidR="00811DA4" w:rsidRPr="00550CDD">
          <w:rPr>
            <w:rStyle w:val="Hyperlink"/>
            <w:noProof/>
            <w:lang w:val="bs-Latn-BA"/>
          </w:rPr>
          <w:t>sanje</w:t>
        </w:r>
        <w:r w:rsidR="00811DA4" w:rsidRPr="00550CDD">
          <w:rPr>
            <w:rStyle w:val="Hyperlink"/>
            <w:noProof/>
            <w:lang w:val="sr-Latn-CS"/>
          </w:rPr>
          <w:t xml:space="preserve"> korisnika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_Toc126257901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23</w:t>
        </w:r>
        <w:r w:rsidR="00811DA4">
          <w:rPr>
            <w:noProof/>
            <w:webHidden/>
          </w:rPr>
          <w:fldChar w:fldCharType="end"/>
        </w:r>
      </w:hyperlink>
    </w:p>
    <w:p w14:paraId="30FCCD05" w14:textId="10BDD754" w:rsidR="00811DA4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2" w:history="1">
        <w:r w:rsidR="00811DA4" w:rsidRPr="00550CDD">
          <w:rPr>
            <w:rStyle w:val="Hyperlink"/>
            <w:noProof/>
            <w:lang w:val="sr-Latn-CS"/>
          </w:rPr>
          <w:t>6.22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Upravlja bazom podataka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_Toc126257902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24</w:t>
        </w:r>
        <w:r w:rsidR="00811DA4">
          <w:rPr>
            <w:noProof/>
            <w:webHidden/>
          </w:rPr>
          <w:fldChar w:fldCharType="end"/>
        </w:r>
      </w:hyperlink>
    </w:p>
    <w:p w14:paraId="6D52192C" w14:textId="6B9C4373" w:rsidR="00811DA4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3" w:history="1">
        <w:r w:rsidR="00811DA4" w:rsidRPr="00550CDD">
          <w:rPr>
            <w:rStyle w:val="Hyperlink"/>
            <w:noProof/>
            <w:lang w:val="sr-Latn-CS"/>
          </w:rPr>
          <w:t>7.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Dodatni zahtevi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_Toc126257903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24</w:t>
        </w:r>
        <w:r w:rsidR="00811DA4">
          <w:rPr>
            <w:noProof/>
            <w:webHidden/>
          </w:rPr>
          <w:fldChar w:fldCharType="end"/>
        </w:r>
      </w:hyperlink>
    </w:p>
    <w:p w14:paraId="019C9D75" w14:textId="47F2718E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4" w:history="1">
        <w:r w:rsidR="00811DA4" w:rsidRPr="00550CDD">
          <w:rPr>
            <w:rStyle w:val="Hyperlink"/>
            <w:noProof/>
            <w:lang w:val="sr-Latn-CS"/>
          </w:rPr>
          <w:t>7.1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Funkcionalnost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_Toc126257904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24</w:t>
        </w:r>
        <w:r w:rsidR="00811DA4">
          <w:rPr>
            <w:noProof/>
            <w:webHidden/>
          </w:rPr>
          <w:fldChar w:fldCharType="end"/>
        </w:r>
      </w:hyperlink>
    </w:p>
    <w:p w14:paraId="70513757" w14:textId="54195BC6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5" w:history="1">
        <w:r w:rsidR="00811DA4" w:rsidRPr="00550CDD">
          <w:rPr>
            <w:rStyle w:val="Hyperlink"/>
            <w:noProof/>
            <w:lang w:val="sr-Latn-CS"/>
          </w:rPr>
          <w:t>7.2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Upotrebivost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_Toc126257905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24</w:t>
        </w:r>
        <w:r w:rsidR="00811DA4">
          <w:rPr>
            <w:noProof/>
            <w:webHidden/>
          </w:rPr>
          <w:fldChar w:fldCharType="end"/>
        </w:r>
      </w:hyperlink>
    </w:p>
    <w:p w14:paraId="76C4FA64" w14:textId="6F66703E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6" w:history="1">
        <w:r w:rsidR="00811DA4" w:rsidRPr="00550CDD">
          <w:rPr>
            <w:rStyle w:val="Hyperlink"/>
            <w:noProof/>
            <w:lang w:val="sr-Latn-CS"/>
          </w:rPr>
          <w:t>7.3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Pouzdanost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_Toc126257906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24</w:t>
        </w:r>
        <w:r w:rsidR="00811DA4">
          <w:rPr>
            <w:noProof/>
            <w:webHidden/>
          </w:rPr>
          <w:fldChar w:fldCharType="end"/>
        </w:r>
      </w:hyperlink>
    </w:p>
    <w:p w14:paraId="7DC6C862" w14:textId="688C8CA0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7" w:history="1">
        <w:r w:rsidR="00811DA4" w:rsidRPr="00550CDD">
          <w:rPr>
            <w:rStyle w:val="Hyperlink"/>
            <w:noProof/>
            <w:lang w:val="sr-Latn-CS"/>
          </w:rPr>
          <w:t>7.4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Performanse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_Toc126257907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25</w:t>
        </w:r>
        <w:r w:rsidR="00811DA4">
          <w:rPr>
            <w:noProof/>
            <w:webHidden/>
          </w:rPr>
          <w:fldChar w:fldCharType="end"/>
        </w:r>
      </w:hyperlink>
    </w:p>
    <w:p w14:paraId="4E0253C2" w14:textId="41CD4C86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8" w:history="1">
        <w:r w:rsidR="00811DA4" w:rsidRPr="00550CDD">
          <w:rPr>
            <w:rStyle w:val="Hyperlink"/>
            <w:noProof/>
            <w:lang w:val="sr-Latn-CS"/>
          </w:rPr>
          <w:t>7.5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Podrška i održavanje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_Toc126257908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25</w:t>
        </w:r>
        <w:r w:rsidR="00811DA4">
          <w:rPr>
            <w:noProof/>
            <w:webHidden/>
          </w:rPr>
          <w:fldChar w:fldCharType="end"/>
        </w:r>
      </w:hyperlink>
    </w:p>
    <w:p w14:paraId="4A541291" w14:textId="4A2D912D" w:rsidR="00811DA4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257909" w:history="1">
        <w:r w:rsidR="00811DA4" w:rsidRPr="00550CDD">
          <w:rPr>
            <w:rStyle w:val="Hyperlink"/>
            <w:noProof/>
            <w:lang w:val="sr-Latn-CS"/>
          </w:rPr>
          <w:t>7.6</w:t>
        </w:r>
        <w:r w:rsidR="00811D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11DA4" w:rsidRPr="00550CDD">
          <w:rPr>
            <w:rStyle w:val="Hyperlink"/>
            <w:noProof/>
            <w:lang w:val="sr-Latn-CS"/>
          </w:rPr>
          <w:t>Ograničenja</w:t>
        </w:r>
        <w:r w:rsidR="00811DA4">
          <w:rPr>
            <w:noProof/>
            <w:webHidden/>
          </w:rPr>
          <w:tab/>
        </w:r>
        <w:r w:rsidR="00811DA4">
          <w:rPr>
            <w:noProof/>
            <w:webHidden/>
          </w:rPr>
          <w:fldChar w:fldCharType="begin"/>
        </w:r>
        <w:r w:rsidR="00811DA4">
          <w:rPr>
            <w:noProof/>
            <w:webHidden/>
          </w:rPr>
          <w:instrText xml:space="preserve"> PAGEREF _Toc126257909 \h </w:instrText>
        </w:r>
        <w:r w:rsidR="00811DA4">
          <w:rPr>
            <w:noProof/>
            <w:webHidden/>
          </w:rPr>
        </w:r>
        <w:r w:rsidR="00811DA4">
          <w:rPr>
            <w:noProof/>
            <w:webHidden/>
          </w:rPr>
          <w:fldChar w:fldCharType="separate"/>
        </w:r>
        <w:r w:rsidR="00811DA4">
          <w:rPr>
            <w:noProof/>
            <w:webHidden/>
          </w:rPr>
          <w:t>25</w:t>
        </w:r>
        <w:r w:rsidR="00811DA4">
          <w:rPr>
            <w:noProof/>
            <w:webHidden/>
          </w:rPr>
          <w:fldChar w:fldCharType="end"/>
        </w:r>
      </w:hyperlink>
    </w:p>
    <w:p w14:paraId="2912B6D0" w14:textId="16591D65" w:rsidR="009B34C9" w:rsidRDefault="009B34C9">
      <w:r>
        <w:rPr>
          <w:b/>
          <w:bCs/>
          <w:noProof/>
        </w:rPr>
        <w:fldChar w:fldCharType="end"/>
      </w:r>
    </w:p>
    <w:p w14:paraId="4DFC1FF4" w14:textId="77777777" w:rsidR="00F52DB8" w:rsidRDefault="00F52DB8"/>
    <w:p w14:paraId="5C62BE0A" w14:textId="77777777" w:rsidR="00CB4B51" w:rsidRDefault="00CB4B51"/>
    <w:p w14:paraId="53215CC6" w14:textId="77777777" w:rsidR="00F95BED" w:rsidRDefault="00F95BED"/>
    <w:p w14:paraId="41F0FB49" w14:textId="77777777" w:rsidR="007C32A1" w:rsidRDefault="007C32A1"/>
    <w:p w14:paraId="54E4F3D0" w14:textId="77777777" w:rsidR="007C32A1" w:rsidRPr="007C32A1" w:rsidRDefault="007C32A1" w:rsidP="007C32A1">
      <w:pPr>
        <w:rPr>
          <w:lang w:val="sr-Latn-CS"/>
        </w:rPr>
      </w:pPr>
    </w:p>
    <w:p w14:paraId="6E6A59A9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0FEA634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bookmarkStart w:id="1" w:name="_Toc90250212"/>
      <w:bookmarkStart w:id="2" w:name="_Toc90472007"/>
      <w:bookmarkStart w:id="3" w:name="_Toc90474492"/>
      <w:bookmarkStart w:id="4" w:name="_Toc90487307"/>
      <w:bookmarkStart w:id="5" w:name="_Toc12625787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  <w:bookmarkEnd w:id="1"/>
      <w:bookmarkEnd w:id="2"/>
      <w:bookmarkEnd w:id="3"/>
      <w:bookmarkEnd w:id="4"/>
      <w:bookmarkEnd w:id="5"/>
    </w:p>
    <w:p w14:paraId="443ACB78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A7557">
        <w:rPr>
          <w:lang w:val="sr-Latn-CS"/>
        </w:rPr>
        <w:t>WEBUS</w:t>
      </w:r>
      <w:r>
        <w:rPr>
          <w:lang w:val="sr-Latn-CS"/>
        </w:rPr>
        <w:t xml:space="preserve"> </w:t>
      </w:r>
      <w:r w:rsidR="00F7299C">
        <w:rPr>
          <w:lang w:val="sr-Latn-CS"/>
        </w:rPr>
        <w:t>veb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E9C8560" w14:textId="77777777" w:rsidR="00206E1F" w:rsidRPr="003372D3" w:rsidRDefault="003372D3">
      <w:pPr>
        <w:pStyle w:val="Heading1"/>
        <w:rPr>
          <w:lang w:val="sr-Latn-CS"/>
        </w:rPr>
      </w:pPr>
      <w:bookmarkStart w:id="6" w:name="_Toc163018887"/>
      <w:bookmarkStart w:id="7" w:name="_Toc90250213"/>
      <w:bookmarkStart w:id="8" w:name="_Toc90472008"/>
      <w:bookmarkStart w:id="9" w:name="_Toc90474493"/>
      <w:bookmarkStart w:id="10" w:name="_Toc90487308"/>
      <w:bookmarkStart w:id="11" w:name="_Toc12625787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6"/>
      <w:bookmarkEnd w:id="7"/>
      <w:bookmarkEnd w:id="8"/>
      <w:bookmarkEnd w:id="9"/>
      <w:bookmarkEnd w:id="10"/>
      <w:bookmarkEnd w:id="11"/>
    </w:p>
    <w:p w14:paraId="75B57D74" w14:textId="77777777" w:rsidR="00DE518F" w:rsidRDefault="004D64F3" w:rsidP="004D64F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UI softver koji će biti razvijen od strane FOREX-a. </w:t>
      </w:r>
      <w:r w:rsidR="002A7557">
        <w:rPr>
          <w:lang w:val="sr-Latn-CS"/>
        </w:rPr>
        <w:t>WEBUS</w:t>
      </w:r>
      <w:r>
        <w:rPr>
          <w:lang w:val="sr-Latn-CS"/>
        </w:rPr>
        <w:t xml:space="preserve"> predstavlja skraćenicu za softver </w:t>
      </w:r>
      <w:r w:rsidR="002A7557">
        <w:rPr>
          <w:lang w:val="sr-Latn-CS"/>
        </w:rPr>
        <w:t>WEBUS</w:t>
      </w:r>
      <w:r>
        <w:rPr>
          <w:lang w:val="sr-Latn-CS"/>
        </w:rPr>
        <w:t>. Namena ovog softvera je mogu</w:t>
      </w:r>
      <w:proofErr w:type="spellStart"/>
      <w:r>
        <w:rPr>
          <w:lang w:val="bs-Latn-BA"/>
        </w:rPr>
        <w:t>ćnost</w:t>
      </w:r>
      <w:proofErr w:type="spellEnd"/>
      <w:r w:rsidR="00B62141">
        <w:rPr>
          <w:lang w:val="bs-Latn-BA"/>
        </w:rPr>
        <w:t xml:space="preserve"> </w:t>
      </w:r>
      <w:proofErr w:type="spellStart"/>
      <w:r w:rsidR="00B62141">
        <w:rPr>
          <w:lang w:val="bs-Latn-BA"/>
        </w:rPr>
        <w:t>rezevisanja</w:t>
      </w:r>
      <w:proofErr w:type="spellEnd"/>
      <w:r w:rsidR="00B62141">
        <w:rPr>
          <w:lang w:val="bs-Latn-BA"/>
        </w:rPr>
        <w:t xml:space="preserve"> autobuskih karti</w:t>
      </w:r>
      <w:r>
        <w:rPr>
          <w:lang w:val="sr-Latn-CS"/>
        </w:rPr>
        <w:t>.</w:t>
      </w:r>
    </w:p>
    <w:p w14:paraId="4E9AB337" w14:textId="77777777" w:rsidR="00206E1F" w:rsidRPr="003372D3" w:rsidRDefault="003372D3">
      <w:pPr>
        <w:pStyle w:val="Heading1"/>
        <w:rPr>
          <w:lang w:val="sr-Latn-CS"/>
        </w:rPr>
      </w:pPr>
      <w:bookmarkStart w:id="12" w:name="_Toc163018888"/>
      <w:bookmarkStart w:id="13" w:name="_Toc90250214"/>
      <w:bookmarkStart w:id="14" w:name="_Toc90472009"/>
      <w:bookmarkStart w:id="15" w:name="_Toc90474494"/>
      <w:bookmarkStart w:id="16" w:name="_Toc90487309"/>
      <w:bookmarkStart w:id="17" w:name="_Toc126257874"/>
      <w:r>
        <w:rPr>
          <w:lang w:val="sr-Latn-CS"/>
        </w:rPr>
        <w:t>Reference</w:t>
      </w:r>
      <w:bookmarkEnd w:id="12"/>
      <w:bookmarkEnd w:id="13"/>
      <w:bookmarkEnd w:id="14"/>
      <w:bookmarkEnd w:id="15"/>
      <w:bookmarkEnd w:id="16"/>
      <w:bookmarkEnd w:id="17"/>
    </w:p>
    <w:p w14:paraId="1FDA2A5C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0F97DC0C" w14:textId="77777777" w:rsidR="00DE518F" w:rsidRDefault="002A75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4D64F3">
        <w:rPr>
          <w:lang w:val="sr-Latn-CS"/>
        </w:rPr>
        <w:t>FOREX</w:t>
      </w:r>
      <w:r w:rsidR="00DE518F">
        <w:rPr>
          <w:lang w:val="sr-Latn-CS"/>
        </w:rPr>
        <w:t>-</w:t>
      </w:r>
      <w:r>
        <w:rPr>
          <w:lang w:val="sr-Latn-CS"/>
        </w:rPr>
        <w:t>WEBUS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2956E2">
        <w:rPr>
          <w:lang w:val="sr-Latn-CS"/>
        </w:rPr>
        <w:t>2</w:t>
      </w:r>
      <w:r w:rsidR="00923AD1">
        <w:rPr>
          <w:lang w:val="sr-Latn-CS"/>
        </w:rPr>
        <w:t>2</w:t>
      </w:r>
      <w:r w:rsidR="00DE518F" w:rsidRPr="006F61C6">
        <w:rPr>
          <w:lang w:val="sr-Latn-CS"/>
        </w:rPr>
        <w:t xml:space="preserve">, </w:t>
      </w:r>
      <w:r w:rsidR="004D64F3">
        <w:rPr>
          <w:lang w:val="sr-Latn-CS"/>
        </w:rPr>
        <w:t>FOREX</w:t>
      </w:r>
      <w:r w:rsidR="00DE518F" w:rsidRPr="006F61C6">
        <w:rPr>
          <w:lang w:val="sr-Latn-CS"/>
        </w:rPr>
        <w:t>.</w:t>
      </w:r>
    </w:p>
    <w:p w14:paraId="4FE17CEB" w14:textId="77777777" w:rsidR="00DE518F" w:rsidRPr="006F61C6" w:rsidRDefault="002A75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2956E2">
        <w:rPr>
          <w:lang w:val="sr-Latn-CS"/>
        </w:rPr>
        <w:t>2</w:t>
      </w:r>
      <w:r w:rsidR="00923AD1">
        <w:rPr>
          <w:lang w:val="sr-Latn-CS"/>
        </w:rPr>
        <w:t>2</w:t>
      </w:r>
      <w:r w:rsidR="00DE518F">
        <w:rPr>
          <w:lang w:val="sr-Latn-CS"/>
        </w:rPr>
        <w:t xml:space="preserve">, </w:t>
      </w:r>
      <w:r w:rsidR="004D64F3">
        <w:rPr>
          <w:lang w:val="sr-Latn-CS"/>
        </w:rPr>
        <w:t>FOREX</w:t>
      </w:r>
      <w:r w:rsidR="00DE518F">
        <w:rPr>
          <w:lang w:val="sr-Latn-CS"/>
        </w:rPr>
        <w:t>.</w:t>
      </w:r>
    </w:p>
    <w:p w14:paraId="188224EE" w14:textId="77777777" w:rsidR="00DE518F" w:rsidRDefault="002A75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DE518F">
        <w:rPr>
          <w:lang w:val="sr-Latn-CS"/>
        </w:rPr>
        <w:t xml:space="preserve"> – Plan realizacije projekta, V1.0, 20</w:t>
      </w:r>
      <w:r w:rsidR="002956E2">
        <w:rPr>
          <w:lang w:val="sr-Latn-CS"/>
        </w:rPr>
        <w:t>2</w:t>
      </w:r>
      <w:r w:rsidR="00923AD1">
        <w:rPr>
          <w:lang w:val="sr-Latn-CS"/>
        </w:rPr>
        <w:t>2</w:t>
      </w:r>
      <w:r w:rsidR="00DE518F">
        <w:rPr>
          <w:lang w:val="sr-Latn-CS"/>
        </w:rPr>
        <w:t xml:space="preserve">, </w:t>
      </w:r>
      <w:r w:rsidR="004D64F3">
        <w:rPr>
          <w:lang w:val="sr-Latn-CS"/>
        </w:rPr>
        <w:t>FOREX</w:t>
      </w:r>
      <w:r w:rsidR="00DE518F">
        <w:rPr>
          <w:lang w:val="sr-Latn-CS"/>
        </w:rPr>
        <w:t>.</w:t>
      </w:r>
    </w:p>
    <w:p w14:paraId="53CF84F8" w14:textId="77777777" w:rsidR="00397DD2" w:rsidRDefault="002A755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397DD2">
        <w:rPr>
          <w:lang w:val="sr-Latn-CS"/>
        </w:rPr>
        <w:t xml:space="preserve"> – Vizija sistema, V1.0, 20</w:t>
      </w:r>
      <w:r w:rsidR="002956E2">
        <w:rPr>
          <w:lang w:val="sr-Latn-CS"/>
        </w:rPr>
        <w:t>2</w:t>
      </w:r>
      <w:r w:rsidR="00923AD1">
        <w:rPr>
          <w:lang w:val="sr-Latn-CS"/>
        </w:rPr>
        <w:t>2</w:t>
      </w:r>
      <w:r w:rsidR="00397DD2">
        <w:rPr>
          <w:lang w:val="sr-Latn-CS"/>
        </w:rPr>
        <w:t xml:space="preserve">, </w:t>
      </w:r>
      <w:r w:rsidR="004D64F3">
        <w:rPr>
          <w:lang w:val="sr-Latn-CS"/>
        </w:rPr>
        <w:t>FOREX</w:t>
      </w:r>
      <w:r w:rsidR="00397DD2">
        <w:rPr>
          <w:lang w:val="sr-Latn-CS"/>
        </w:rPr>
        <w:t>.</w:t>
      </w:r>
    </w:p>
    <w:p w14:paraId="5B2CF502" w14:textId="77777777" w:rsidR="00E8064C" w:rsidRDefault="00E8064C" w:rsidP="00E8064C">
      <w:pPr>
        <w:pStyle w:val="BodyText"/>
        <w:rPr>
          <w:lang w:val="sr-Latn-CS"/>
        </w:rPr>
      </w:pPr>
    </w:p>
    <w:p w14:paraId="66C0428A" w14:textId="77777777" w:rsidR="00E8064C" w:rsidRDefault="00E8064C" w:rsidP="00E8064C">
      <w:pPr>
        <w:pStyle w:val="BodyText"/>
        <w:rPr>
          <w:lang w:val="sr-Latn-CS"/>
        </w:rPr>
      </w:pPr>
    </w:p>
    <w:p w14:paraId="78C588CA" w14:textId="77777777" w:rsidR="00E8064C" w:rsidRDefault="00E8064C" w:rsidP="00E8064C">
      <w:pPr>
        <w:pStyle w:val="BodyText"/>
        <w:rPr>
          <w:lang w:val="sr-Latn-CS"/>
        </w:rPr>
      </w:pPr>
    </w:p>
    <w:p w14:paraId="4D1D935C" w14:textId="77777777" w:rsidR="00E8064C" w:rsidRDefault="00E8064C" w:rsidP="00E8064C">
      <w:pPr>
        <w:pStyle w:val="BodyText"/>
        <w:rPr>
          <w:lang w:val="sr-Latn-CS"/>
        </w:rPr>
      </w:pPr>
    </w:p>
    <w:p w14:paraId="02AB1282" w14:textId="77777777" w:rsidR="00E8064C" w:rsidRDefault="00E8064C" w:rsidP="00E8064C">
      <w:pPr>
        <w:pStyle w:val="BodyText"/>
        <w:rPr>
          <w:lang w:val="sr-Latn-CS"/>
        </w:rPr>
      </w:pPr>
    </w:p>
    <w:p w14:paraId="77F1AFC8" w14:textId="77777777" w:rsidR="00E8064C" w:rsidRDefault="00E8064C" w:rsidP="00E8064C">
      <w:pPr>
        <w:pStyle w:val="BodyText"/>
        <w:rPr>
          <w:lang w:val="sr-Latn-CS"/>
        </w:rPr>
      </w:pPr>
    </w:p>
    <w:p w14:paraId="0DF19275" w14:textId="77777777" w:rsidR="00E8064C" w:rsidRDefault="00E8064C" w:rsidP="00E8064C">
      <w:pPr>
        <w:pStyle w:val="BodyText"/>
        <w:rPr>
          <w:lang w:val="sr-Latn-CS"/>
        </w:rPr>
      </w:pPr>
    </w:p>
    <w:p w14:paraId="078C5438" w14:textId="77777777" w:rsidR="00E8064C" w:rsidRDefault="00E8064C" w:rsidP="00E8064C">
      <w:pPr>
        <w:pStyle w:val="BodyText"/>
        <w:rPr>
          <w:lang w:val="sr-Latn-CS"/>
        </w:rPr>
      </w:pPr>
    </w:p>
    <w:p w14:paraId="2D87A749" w14:textId="77777777" w:rsidR="00E8064C" w:rsidRDefault="00E8064C" w:rsidP="00E8064C">
      <w:pPr>
        <w:pStyle w:val="BodyText"/>
        <w:rPr>
          <w:lang w:val="sr-Latn-CS"/>
        </w:rPr>
      </w:pPr>
    </w:p>
    <w:p w14:paraId="4829652D" w14:textId="77777777" w:rsidR="00E8064C" w:rsidRDefault="00E8064C" w:rsidP="00E8064C">
      <w:pPr>
        <w:pStyle w:val="BodyText"/>
        <w:rPr>
          <w:lang w:val="sr-Latn-CS"/>
        </w:rPr>
      </w:pPr>
    </w:p>
    <w:p w14:paraId="771B3806" w14:textId="77777777" w:rsidR="00E8064C" w:rsidRDefault="00E8064C" w:rsidP="00E8064C">
      <w:pPr>
        <w:pStyle w:val="BodyText"/>
        <w:rPr>
          <w:lang w:val="sr-Latn-CS"/>
        </w:rPr>
      </w:pPr>
    </w:p>
    <w:p w14:paraId="6A4145B9" w14:textId="77777777" w:rsidR="00E8064C" w:rsidRDefault="00E8064C" w:rsidP="00E8064C">
      <w:pPr>
        <w:pStyle w:val="BodyText"/>
        <w:rPr>
          <w:lang w:val="sr-Latn-CS"/>
        </w:rPr>
      </w:pPr>
    </w:p>
    <w:p w14:paraId="651CBAAC" w14:textId="77777777" w:rsidR="00E8064C" w:rsidRDefault="00E8064C" w:rsidP="00E8064C">
      <w:pPr>
        <w:pStyle w:val="BodyText"/>
        <w:rPr>
          <w:lang w:val="sr-Latn-CS"/>
        </w:rPr>
      </w:pPr>
    </w:p>
    <w:p w14:paraId="1A324AFA" w14:textId="77777777" w:rsidR="00E8064C" w:rsidRDefault="00E8064C" w:rsidP="00E8064C">
      <w:pPr>
        <w:pStyle w:val="BodyText"/>
        <w:rPr>
          <w:lang w:val="sr-Latn-CS"/>
        </w:rPr>
      </w:pPr>
    </w:p>
    <w:p w14:paraId="16732147" w14:textId="77777777" w:rsidR="00E8064C" w:rsidRDefault="00E8064C" w:rsidP="00E8064C">
      <w:pPr>
        <w:pStyle w:val="BodyText"/>
        <w:rPr>
          <w:lang w:val="sr-Latn-CS"/>
        </w:rPr>
      </w:pPr>
    </w:p>
    <w:p w14:paraId="59D06D12" w14:textId="77777777" w:rsidR="00E8064C" w:rsidRDefault="00E8064C" w:rsidP="00E8064C">
      <w:pPr>
        <w:pStyle w:val="BodyText"/>
        <w:rPr>
          <w:lang w:val="sr-Latn-CS"/>
        </w:rPr>
      </w:pPr>
    </w:p>
    <w:p w14:paraId="2BF521EF" w14:textId="77777777" w:rsidR="00E8064C" w:rsidRDefault="00E8064C" w:rsidP="00E8064C">
      <w:pPr>
        <w:pStyle w:val="BodyText"/>
        <w:rPr>
          <w:lang w:val="sr-Latn-CS"/>
        </w:rPr>
      </w:pPr>
    </w:p>
    <w:p w14:paraId="762391DB" w14:textId="77777777" w:rsidR="00E8064C" w:rsidRDefault="00E8064C" w:rsidP="00E8064C">
      <w:pPr>
        <w:pStyle w:val="BodyText"/>
        <w:rPr>
          <w:lang w:val="sr-Latn-CS"/>
        </w:rPr>
      </w:pPr>
    </w:p>
    <w:p w14:paraId="4D9F7C10" w14:textId="77777777" w:rsidR="00E8064C" w:rsidRDefault="00E8064C" w:rsidP="00E8064C">
      <w:pPr>
        <w:pStyle w:val="BodyText"/>
        <w:rPr>
          <w:lang w:val="sr-Latn-CS"/>
        </w:rPr>
      </w:pPr>
    </w:p>
    <w:p w14:paraId="7A67553D" w14:textId="77777777" w:rsidR="00E8064C" w:rsidRDefault="00E8064C" w:rsidP="00E8064C">
      <w:pPr>
        <w:pStyle w:val="BodyText"/>
        <w:rPr>
          <w:lang w:val="sr-Latn-CS"/>
        </w:rPr>
      </w:pPr>
    </w:p>
    <w:p w14:paraId="693E06C9" w14:textId="77777777" w:rsidR="00E8064C" w:rsidRDefault="00E8064C" w:rsidP="00E8064C">
      <w:pPr>
        <w:pStyle w:val="BodyText"/>
        <w:rPr>
          <w:lang w:val="sr-Latn-CS"/>
        </w:rPr>
      </w:pPr>
    </w:p>
    <w:p w14:paraId="0B973027" w14:textId="77777777" w:rsidR="00206E1F" w:rsidRDefault="006E5E1D" w:rsidP="006E5E1D">
      <w:pPr>
        <w:pStyle w:val="Heading1"/>
        <w:rPr>
          <w:lang w:val="sr-Latn-CS"/>
        </w:rPr>
      </w:pPr>
      <w:bookmarkStart w:id="18" w:name="_Toc163018889"/>
      <w:bookmarkStart w:id="19" w:name="_Toc90250215"/>
      <w:bookmarkStart w:id="20" w:name="_Toc90472010"/>
      <w:bookmarkStart w:id="21" w:name="_Toc90474495"/>
      <w:bookmarkStart w:id="22" w:name="_Toc90487310"/>
      <w:bookmarkStart w:id="23" w:name="_Toc126257875"/>
      <w:r>
        <w:rPr>
          <w:lang w:val="sr-Latn-CS"/>
        </w:rPr>
        <w:lastRenderedPageBreak/>
        <w:t xml:space="preserve">Pregled slučajeva </w:t>
      </w:r>
      <w:r w:rsidR="00397DD2">
        <w:rPr>
          <w:lang w:val="sr-Latn-CS"/>
        </w:rPr>
        <w:t>korišćenja</w:t>
      </w:r>
      <w:bookmarkEnd w:id="18"/>
      <w:bookmarkEnd w:id="19"/>
      <w:bookmarkEnd w:id="20"/>
      <w:bookmarkEnd w:id="21"/>
      <w:bookmarkEnd w:id="22"/>
      <w:bookmarkEnd w:id="23"/>
    </w:p>
    <w:p w14:paraId="421F078F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2A7557">
        <w:rPr>
          <w:lang w:val="sr-Latn-CS"/>
        </w:rPr>
        <w:t>WEBUS</w:t>
      </w:r>
      <w:r w:rsidR="00E177E4">
        <w:rPr>
          <w:lang w:val="sr-Latn-CS"/>
        </w:rPr>
        <w:t xml:space="preserve"> portala prikazan je na sledećoj slici:</w:t>
      </w:r>
    </w:p>
    <w:p w14:paraId="3B71C60D" w14:textId="7A364BA4" w:rsidR="0020422A" w:rsidRDefault="00E43FCD" w:rsidP="00E1440B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000BA95" wp14:editId="25DF1FCC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B70B" w14:textId="77777777" w:rsidR="00F9055D" w:rsidRDefault="00F9055D" w:rsidP="00F07457">
      <w:pPr>
        <w:pStyle w:val="BodyText"/>
        <w:ind w:left="0"/>
        <w:rPr>
          <w:b/>
          <w:bCs/>
          <w:lang w:val="sr-Latn-CS"/>
        </w:rPr>
      </w:pPr>
    </w:p>
    <w:p w14:paraId="06C5DE11" w14:textId="77777777" w:rsidR="00E8064C" w:rsidRDefault="00962138" w:rsidP="006E5E1D">
      <w:pPr>
        <w:pStyle w:val="BodyText"/>
        <w:rPr>
          <w:b/>
          <w:bCs/>
          <w:lang w:val="sr-Latn-CS"/>
        </w:rPr>
      </w:pPr>
      <w:proofErr w:type="spellStart"/>
      <w:r w:rsidRPr="00E8064C">
        <w:rPr>
          <w:b/>
          <w:bCs/>
          <w:lang w:val="sr-Latn-CS"/>
        </w:rPr>
        <w:t>Slučaj</w:t>
      </w:r>
      <w:r w:rsidR="00E8064C" w:rsidRPr="00E8064C">
        <w:rPr>
          <w:b/>
          <w:bCs/>
          <w:lang w:val="sr-Latn-CS"/>
        </w:rPr>
        <w:t>vi</w:t>
      </w:r>
      <w:proofErr w:type="spellEnd"/>
      <w:r w:rsidR="00E8064C" w:rsidRPr="00E8064C">
        <w:rPr>
          <w:b/>
          <w:bCs/>
          <w:lang w:val="sr-Latn-CS"/>
        </w:rPr>
        <w:t xml:space="preserve"> korišćenja:</w:t>
      </w:r>
    </w:p>
    <w:p w14:paraId="6FE4E713" w14:textId="2E570985" w:rsidR="00647A39" w:rsidRPr="00E8064C" w:rsidRDefault="00647A39" w:rsidP="006E5E1D">
      <w:pPr>
        <w:pStyle w:val="BodyText"/>
        <w:rPr>
          <w:b/>
          <w:bCs/>
          <w:lang w:val="sr-Latn-CS"/>
        </w:rPr>
      </w:pPr>
      <w:r>
        <w:rPr>
          <w:i/>
          <w:iCs/>
          <w:u w:val="single"/>
          <w:lang w:val="sr-Latn-CS"/>
        </w:rPr>
        <w:t xml:space="preserve">- </w:t>
      </w:r>
      <w:r w:rsidR="000327A3">
        <w:rPr>
          <w:i/>
          <w:iCs/>
          <w:u w:val="single"/>
          <w:lang w:val="sr-Latn-CS"/>
        </w:rPr>
        <w:t>Pr</w:t>
      </w:r>
      <w:r w:rsidR="00B654F2">
        <w:rPr>
          <w:i/>
          <w:iCs/>
          <w:u w:val="single"/>
          <w:lang w:val="sr-Latn-CS"/>
        </w:rPr>
        <w:t>etraga</w:t>
      </w:r>
      <w:r w:rsidR="000327A3">
        <w:rPr>
          <w:i/>
          <w:iCs/>
          <w:u w:val="single"/>
          <w:lang w:val="sr-Latn-CS"/>
        </w:rPr>
        <w:t xml:space="preserve"> </w:t>
      </w:r>
      <w:r w:rsidR="007A7E07">
        <w:rPr>
          <w:i/>
          <w:iCs/>
          <w:u w:val="single"/>
          <w:lang w:val="sr-Latn-CS"/>
        </w:rPr>
        <w:t>ruta</w:t>
      </w:r>
      <w:r w:rsidR="00875D49">
        <w:rPr>
          <w:i/>
          <w:iCs/>
          <w:u w:val="single"/>
          <w:lang w:val="sr-Latn-CS"/>
        </w:rPr>
        <w:t xml:space="preserve"> i podataka u tabeli</w:t>
      </w:r>
    </w:p>
    <w:p w14:paraId="3B81A6E2" w14:textId="77777777" w:rsidR="00E8064C" w:rsidRDefault="00997B6A" w:rsidP="006E5E1D">
      <w:pPr>
        <w:pStyle w:val="BodyText"/>
        <w:rPr>
          <w:i/>
          <w:iCs/>
          <w:u w:val="single"/>
          <w:lang w:val="sr-Latn-CS"/>
        </w:rPr>
      </w:pPr>
      <w:r>
        <w:rPr>
          <w:lang w:val="sr-Latn-CS"/>
        </w:rPr>
        <w:t xml:space="preserve"> </w:t>
      </w:r>
      <w:r w:rsidR="00E8064C">
        <w:rPr>
          <w:i/>
          <w:iCs/>
          <w:u w:val="single"/>
          <w:lang w:val="sr-Latn-CS"/>
        </w:rPr>
        <w:t xml:space="preserve">- </w:t>
      </w:r>
      <w:r w:rsidR="00B654F2">
        <w:rPr>
          <w:i/>
          <w:iCs/>
          <w:u w:val="single"/>
          <w:lang w:val="sr-Latn-CS"/>
        </w:rPr>
        <w:t>Rezerv</w:t>
      </w:r>
      <w:r w:rsidR="00464BAC">
        <w:rPr>
          <w:i/>
          <w:iCs/>
          <w:u w:val="single"/>
          <w:lang w:val="sr-Latn-CS"/>
        </w:rPr>
        <w:t>iše</w:t>
      </w:r>
      <w:r w:rsidR="00B654F2">
        <w:rPr>
          <w:i/>
          <w:iCs/>
          <w:u w:val="single"/>
          <w:lang w:val="sr-Latn-CS"/>
        </w:rPr>
        <w:t xml:space="preserve"> i plaća</w:t>
      </w:r>
      <w:r w:rsidR="00F9055D">
        <w:rPr>
          <w:i/>
          <w:iCs/>
          <w:u w:val="single"/>
          <w:lang w:val="sr-Latn-CS"/>
        </w:rPr>
        <w:t xml:space="preserve"> karte</w:t>
      </w:r>
    </w:p>
    <w:p w14:paraId="77EC03FD" w14:textId="77777777" w:rsidR="00E8064C" w:rsidRDefault="00E8064C" w:rsidP="006E5E1D">
      <w:pPr>
        <w:pStyle w:val="BodyText"/>
        <w:rPr>
          <w:i/>
          <w:iCs/>
          <w:u w:val="single"/>
          <w:lang w:val="sr-Latn-CS"/>
        </w:rPr>
      </w:pPr>
      <w:r>
        <w:rPr>
          <w:i/>
          <w:iCs/>
          <w:u w:val="single"/>
          <w:lang w:val="sr-Latn-CS"/>
        </w:rPr>
        <w:t xml:space="preserve">- </w:t>
      </w:r>
      <w:r w:rsidR="00B654F2">
        <w:rPr>
          <w:i/>
          <w:iCs/>
          <w:u w:val="single"/>
          <w:lang w:val="sr-Latn-CS"/>
        </w:rPr>
        <w:t>Dodavanje rute – brisanje rute – ažuriranje podataka</w:t>
      </w:r>
    </w:p>
    <w:p w14:paraId="34620396" w14:textId="77777777" w:rsidR="00E8064C" w:rsidRPr="00D42A46" w:rsidRDefault="00E8064C" w:rsidP="004910AC">
      <w:pPr>
        <w:pStyle w:val="BodyText"/>
        <w:rPr>
          <w:i/>
          <w:iCs/>
          <w:u w:val="single"/>
          <w:lang w:val="bs-Latn-BA"/>
        </w:rPr>
      </w:pPr>
      <w:r>
        <w:rPr>
          <w:i/>
          <w:iCs/>
          <w:u w:val="single"/>
          <w:lang w:val="sr-Latn-CS"/>
        </w:rPr>
        <w:t xml:space="preserve">- </w:t>
      </w:r>
      <w:r w:rsidR="00B654F2">
        <w:rPr>
          <w:i/>
          <w:iCs/>
          <w:u w:val="single"/>
          <w:lang w:val="sr-Latn-CS"/>
        </w:rPr>
        <w:t>Kreira</w:t>
      </w:r>
      <w:r w:rsidR="00F07457">
        <w:rPr>
          <w:i/>
          <w:iCs/>
          <w:u w:val="single"/>
          <w:lang w:val="sr-Latn-CS"/>
        </w:rPr>
        <w:t xml:space="preserve"> </w:t>
      </w:r>
      <w:proofErr w:type="spellStart"/>
      <w:r w:rsidR="00F07457">
        <w:rPr>
          <w:i/>
          <w:iCs/>
          <w:u w:val="single"/>
          <w:lang w:val="sr-Latn-CS"/>
        </w:rPr>
        <w:t>admina</w:t>
      </w:r>
      <w:proofErr w:type="spellEnd"/>
      <w:r w:rsidR="00B654F2">
        <w:rPr>
          <w:i/>
          <w:iCs/>
          <w:u w:val="single"/>
          <w:lang w:val="sr-Latn-CS"/>
        </w:rPr>
        <w:t xml:space="preserve"> – blokira</w:t>
      </w:r>
      <w:r w:rsidR="00F07457">
        <w:rPr>
          <w:i/>
          <w:iCs/>
          <w:u w:val="single"/>
          <w:lang w:val="sr-Latn-CS"/>
        </w:rPr>
        <w:t xml:space="preserve"> – deblokira i </w:t>
      </w:r>
      <w:proofErr w:type="spellStart"/>
      <w:r w:rsidR="00B654F2">
        <w:rPr>
          <w:i/>
          <w:iCs/>
          <w:u w:val="single"/>
          <w:lang w:val="sr-Latn-CS"/>
        </w:rPr>
        <w:t>bri</w:t>
      </w:r>
      <w:r w:rsidR="00511A1A">
        <w:rPr>
          <w:i/>
          <w:iCs/>
          <w:u w:val="single"/>
          <w:lang w:val="bs-Latn-BA"/>
        </w:rPr>
        <w:t>še</w:t>
      </w:r>
      <w:proofErr w:type="spellEnd"/>
      <w:r w:rsidR="00B654F2">
        <w:rPr>
          <w:i/>
          <w:iCs/>
          <w:u w:val="single"/>
          <w:lang w:val="sr-Latn-CS"/>
        </w:rPr>
        <w:t xml:space="preserve"> </w:t>
      </w:r>
      <w:r w:rsidR="00F07457">
        <w:rPr>
          <w:i/>
          <w:iCs/>
          <w:u w:val="single"/>
          <w:lang w:val="sr-Latn-CS"/>
        </w:rPr>
        <w:t>korisnika</w:t>
      </w:r>
    </w:p>
    <w:p w14:paraId="2F3062F1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>obuhvata složenij</w:t>
      </w:r>
      <w:r w:rsidR="00997B6A">
        <w:rPr>
          <w:lang w:val="sr-Latn-CS"/>
        </w:rPr>
        <w:t>u</w:t>
      </w:r>
      <w:r>
        <w:rPr>
          <w:lang w:val="sr-Latn-CS"/>
        </w:rPr>
        <w:t xml:space="preserve"> radnj</w:t>
      </w:r>
      <w:r w:rsidR="00997B6A">
        <w:rPr>
          <w:lang w:val="sr-Latn-CS"/>
        </w:rPr>
        <w:t>u</w:t>
      </w:r>
      <w:r>
        <w:rPr>
          <w:lang w:val="sr-Latn-CS"/>
        </w:rPr>
        <w:t xml:space="preserve"> koje se mogu</w:t>
      </w:r>
      <w:r w:rsidR="006E5E1D">
        <w:rPr>
          <w:lang w:val="sr-Latn-CS"/>
        </w:rPr>
        <w:t xml:space="preserve"> razložiti na pojedinačne slučajeve korišćenja.</w:t>
      </w:r>
    </w:p>
    <w:p w14:paraId="6E507C08" w14:textId="77777777" w:rsidR="00B22934" w:rsidRDefault="00B22934" w:rsidP="006E5E1D">
      <w:pPr>
        <w:pStyle w:val="BodyText"/>
        <w:rPr>
          <w:lang w:val="sr-Latn-CS"/>
        </w:rPr>
      </w:pPr>
    </w:p>
    <w:p w14:paraId="20B33FDC" w14:textId="77777777" w:rsidR="00E1440B" w:rsidRDefault="00E1440B" w:rsidP="00B22934">
      <w:pPr>
        <w:pStyle w:val="BodyText"/>
        <w:rPr>
          <w:lang w:val="sr-Latn-CS"/>
        </w:rPr>
      </w:pPr>
    </w:p>
    <w:p w14:paraId="17A5A5A1" w14:textId="77777777" w:rsidR="00175803" w:rsidRDefault="00175803" w:rsidP="00B031F4">
      <w:pPr>
        <w:pStyle w:val="BodyText"/>
        <w:ind w:left="0"/>
        <w:rPr>
          <w:lang w:val="sr-Latn-CS"/>
        </w:rPr>
      </w:pPr>
    </w:p>
    <w:p w14:paraId="48CFC8A3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6650E310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4823D273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214D665D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315CB66F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4CCF8016" w14:textId="77777777" w:rsidR="00586519" w:rsidRDefault="00586519" w:rsidP="00B031F4">
      <w:pPr>
        <w:pStyle w:val="BodyText"/>
        <w:ind w:left="0"/>
        <w:rPr>
          <w:lang w:val="sr-Latn-CS"/>
        </w:rPr>
      </w:pPr>
    </w:p>
    <w:p w14:paraId="4F71BBEF" w14:textId="2058088D" w:rsidR="00E1440B" w:rsidRDefault="00B22934" w:rsidP="00E1440B">
      <w:pPr>
        <w:pStyle w:val="BodyText"/>
        <w:rPr>
          <w:b/>
          <w:bCs/>
          <w:lang w:val="sr-Latn-CS"/>
        </w:rPr>
      </w:pPr>
      <w:r w:rsidRPr="0015665B">
        <w:rPr>
          <w:b/>
          <w:bCs/>
          <w:lang w:val="sr-Latn-CS"/>
        </w:rPr>
        <w:t xml:space="preserve">Detaljni UML dijagram za slučaj korišćenja </w:t>
      </w:r>
      <w:r w:rsidR="00B93113">
        <w:rPr>
          <w:b/>
          <w:bCs/>
          <w:lang w:val="sr-Latn-CS"/>
        </w:rPr>
        <w:t>„</w:t>
      </w:r>
      <w:r w:rsidR="00F40AB4" w:rsidRPr="0015665B">
        <w:rPr>
          <w:b/>
          <w:bCs/>
          <w:i/>
          <w:iCs/>
          <w:lang w:val="sr-Latn-CS"/>
        </w:rPr>
        <w:t>Pretraga</w:t>
      </w:r>
      <w:r w:rsidR="00A061B4">
        <w:rPr>
          <w:b/>
          <w:bCs/>
          <w:i/>
          <w:iCs/>
          <w:lang w:val="sr-Latn-CS"/>
        </w:rPr>
        <w:t xml:space="preserve"> ruta</w:t>
      </w:r>
      <w:r w:rsidR="0081770F">
        <w:rPr>
          <w:b/>
          <w:bCs/>
          <w:i/>
          <w:iCs/>
          <w:lang w:val="sr-Latn-CS"/>
        </w:rPr>
        <w:t xml:space="preserve"> i podataka u tabeli</w:t>
      </w:r>
      <w:r w:rsidR="00B93113">
        <w:rPr>
          <w:b/>
          <w:bCs/>
          <w:i/>
          <w:iCs/>
          <w:lang w:val="sr-Latn-CS"/>
        </w:rPr>
        <w:t>“</w:t>
      </w:r>
      <w:r w:rsidR="00F40AB4" w:rsidRPr="0015665B">
        <w:rPr>
          <w:b/>
          <w:bCs/>
          <w:i/>
          <w:iCs/>
          <w:lang w:val="sr-Latn-CS"/>
        </w:rPr>
        <w:t xml:space="preserve"> </w:t>
      </w:r>
      <w:r w:rsidRPr="0015665B">
        <w:rPr>
          <w:b/>
          <w:bCs/>
          <w:lang w:val="sr-Latn-CS"/>
        </w:rPr>
        <w:t xml:space="preserve"> je prikazan na sledećoj slici:</w:t>
      </w:r>
    </w:p>
    <w:p w14:paraId="5943A7E6" w14:textId="77777777" w:rsidR="00175803" w:rsidRDefault="00175803" w:rsidP="00E1440B">
      <w:pPr>
        <w:pStyle w:val="BodyText"/>
        <w:rPr>
          <w:b/>
          <w:bCs/>
          <w:lang w:val="sr-Latn-CS"/>
        </w:rPr>
      </w:pPr>
    </w:p>
    <w:p w14:paraId="138D07DC" w14:textId="77777777" w:rsidR="00175803" w:rsidRDefault="00175803" w:rsidP="00E1440B">
      <w:pPr>
        <w:pStyle w:val="BodyText"/>
        <w:rPr>
          <w:b/>
          <w:bCs/>
          <w:lang w:val="sr-Latn-CS"/>
        </w:rPr>
      </w:pPr>
    </w:p>
    <w:p w14:paraId="24734C94" w14:textId="77777777" w:rsidR="00175803" w:rsidRDefault="00175803" w:rsidP="00E1440B">
      <w:pPr>
        <w:pStyle w:val="BodyText"/>
        <w:rPr>
          <w:b/>
          <w:bCs/>
          <w:lang w:val="sr-Latn-CS"/>
        </w:rPr>
      </w:pPr>
    </w:p>
    <w:p w14:paraId="764D9271" w14:textId="75721984" w:rsidR="00175803" w:rsidRPr="0015665B" w:rsidRDefault="00811DA4" w:rsidP="00E1440B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drawing>
          <wp:inline distT="0" distB="0" distL="0" distR="0" wp14:anchorId="446E546A" wp14:editId="7169731D">
            <wp:extent cx="5941060" cy="143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0099" w14:textId="77777777" w:rsidR="00B22934" w:rsidRDefault="00B22934" w:rsidP="006E5E1D">
      <w:pPr>
        <w:pStyle w:val="BodyText"/>
        <w:rPr>
          <w:lang w:val="sr-Latn-CS"/>
        </w:rPr>
      </w:pPr>
    </w:p>
    <w:p w14:paraId="7D3BB7AF" w14:textId="77777777" w:rsidR="00B22934" w:rsidRDefault="00B22934" w:rsidP="006E5E1D">
      <w:pPr>
        <w:pStyle w:val="BodyText"/>
        <w:rPr>
          <w:lang w:val="sr-Latn-CS"/>
        </w:rPr>
      </w:pPr>
    </w:p>
    <w:p w14:paraId="7702A710" w14:textId="77777777" w:rsidR="000E2276" w:rsidRDefault="000E2276" w:rsidP="000E2276">
      <w:pPr>
        <w:pStyle w:val="BodyText"/>
        <w:ind w:left="0"/>
        <w:rPr>
          <w:lang w:val="sr-Latn-CS"/>
        </w:rPr>
      </w:pPr>
    </w:p>
    <w:p w14:paraId="3BCFFFA2" w14:textId="77777777" w:rsidR="00B322E8" w:rsidRPr="0015665B" w:rsidRDefault="006E5E1D" w:rsidP="000E2276">
      <w:pPr>
        <w:pStyle w:val="BodyText"/>
        <w:rPr>
          <w:b/>
          <w:bCs/>
          <w:lang w:val="bs-Latn-BA"/>
        </w:rPr>
      </w:pPr>
      <w:r w:rsidRPr="0015665B">
        <w:rPr>
          <w:b/>
          <w:bCs/>
          <w:lang w:val="bs-Latn-BA"/>
        </w:rPr>
        <w:t xml:space="preserve">Detaljni UML dijagram za slučaj </w:t>
      </w:r>
      <w:proofErr w:type="spellStart"/>
      <w:r w:rsidRPr="0015665B">
        <w:rPr>
          <w:b/>
          <w:bCs/>
          <w:lang w:val="bs-Latn-BA"/>
        </w:rPr>
        <w:t>korišćenja</w:t>
      </w:r>
      <w:proofErr w:type="spellEnd"/>
      <w:r w:rsidRPr="0015665B">
        <w:rPr>
          <w:b/>
          <w:bCs/>
          <w:lang w:val="bs-Latn-BA"/>
        </w:rPr>
        <w:t xml:space="preserve"> </w:t>
      </w:r>
      <w:r w:rsidR="00B93113">
        <w:rPr>
          <w:b/>
          <w:bCs/>
          <w:i/>
          <w:iCs/>
        </w:rPr>
        <w:t>“</w:t>
      </w:r>
      <w:proofErr w:type="spellStart"/>
      <w:r w:rsidR="00B93113">
        <w:rPr>
          <w:b/>
          <w:bCs/>
          <w:i/>
          <w:iCs/>
        </w:rPr>
        <w:t>Rezerv</w:t>
      </w:r>
      <w:r w:rsidR="00586519">
        <w:rPr>
          <w:b/>
          <w:bCs/>
          <w:i/>
          <w:iCs/>
        </w:rPr>
        <w:t>iše</w:t>
      </w:r>
      <w:proofErr w:type="spellEnd"/>
      <w:r w:rsidR="00B93113">
        <w:rPr>
          <w:b/>
          <w:bCs/>
          <w:i/>
          <w:iCs/>
        </w:rPr>
        <w:t xml:space="preserve"> </w:t>
      </w:r>
      <w:proofErr w:type="spellStart"/>
      <w:r w:rsidR="00B93113">
        <w:rPr>
          <w:b/>
          <w:bCs/>
          <w:i/>
          <w:iCs/>
        </w:rPr>
        <w:t>i</w:t>
      </w:r>
      <w:proofErr w:type="spellEnd"/>
      <w:r w:rsidR="00B93113">
        <w:rPr>
          <w:b/>
          <w:bCs/>
          <w:i/>
          <w:iCs/>
        </w:rPr>
        <w:t xml:space="preserve"> </w:t>
      </w:r>
      <w:proofErr w:type="spellStart"/>
      <w:r w:rsidR="00B93113">
        <w:rPr>
          <w:b/>
          <w:bCs/>
          <w:i/>
          <w:iCs/>
        </w:rPr>
        <w:t>pla</w:t>
      </w:r>
      <w:r w:rsidR="00B93113">
        <w:rPr>
          <w:b/>
          <w:bCs/>
          <w:i/>
          <w:iCs/>
          <w:lang w:val="bs-Latn-BA"/>
        </w:rPr>
        <w:t>ća</w:t>
      </w:r>
      <w:proofErr w:type="spellEnd"/>
      <w:r w:rsidR="00B031F4">
        <w:rPr>
          <w:b/>
          <w:bCs/>
          <w:i/>
          <w:iCs/>
          <w:lang w:val="bs-Latn-BA"/>
        </w:rPr>
        <w:t xml:space="preserve"> karte</w:t>
      </w:r>
      <w:r w:rsidR="00B93113">
        <w:rPr>
          <w:b/>
          <w:bCs/>
          <w:i/>
          <w:iCs/>
        </w:rPr>
        <w:t>”</w:t>
      </w:r>
      <w:r w:rsidRPr="0015665B">
        <w:rPr>
          <w:b/>
          <w:bCs/>
          <w:lang w:val="bs-Latn-BA"/>
        </w:rPr>
        <w:t xml:space="preserve"> je prikazan na sledećoj slici:</w:t>
      </w:r>
    </w:p>
    <w:p w14:paraId="358EB634" w14:textId="77777777" w:rsidR="00B322E8" w:rsidRDefault="00B322E8" w:rsidP="006E5E1D">
      <w:pPr>
        <w:pStyle w:val="BodyText"/>
        <w:rPr>
          <w:lang w:val="sr-Latn-CS"/>
        </w:rPr>
      </w:pPr>
    </w:p>
    <w:p w14:paraId="3EF0C640" w14:textId="77777777" w:rsidR="00B322E8" w:rsidRDefault="00B322E8" w:rsidP="006E5E1D">
      <w:pPr>
        <w:pStyle w:val="BodyText"/>
        <w:rPr>
          <w:lang w:val="sr-Latn-CS"/>
        </w:rPr>
      </w:pPr>
    </w:p>
    <w:p w14:paraId="35F26B87" w14:textId="49067CA7" w:rsidR="00B322E8" w:rsidRDefault="00811DA4" w:rsidP="006E5E1D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2E5375D" wp14:editId="1C2B6D22">
            <wp:extent cx="5895975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F18F" w14:textId="77777777" w:rsidR="00B322E8" w:rsidRDefault="00B322E8" w:rsidP="006E5E1D">
      <w:pPr>
        <w:pStyle w:val="BodyText"/>
        <w:rPr>
          <w:lang w:val="sr-Latn-CS"/>
        </w:rPr>
      </w:pPr>
    </w:p>
    <w:p w14:paraId="0826DAC9" w14:textId="77777777" w:rsidR="00B322E8" w:rsidRDefault="00B322E8" w:rsidP="006E5E1D">
      <w:pPr>
        <w:pStyle w:val="BodyText"/>
        <w:rPr>
          <w:lang w:val="sr-Latn-CS"/>
        </w:rPr>
      </w:pPr>
    </w:p>
    <w:p w14:paraId="55A410B5" w14:textId="77777777" w:rsidR="00B322E8" w:rsidRDefault="00B322E8" w:rsidP="006E5E1D">
      <w:pPr>
        <w:pStyle w:val="BodyText"/>
        <w:rPr>
          <w:lang w:val="sr-Latn-CS"/>
        </w:rPr>
      </w:pPr>
    </w:p>
    <w:p w14:paraId="1221D8BB" w14:textId="77777777" w:rsidR="00B322E8" w:rsidRDefault="00B322E8" w:rsidP="006E5E1D">
      <w:pPr>
        <w:pStyle w:val="BodyText"/>
        <w:rPr>
          <w:lang w:val="sr-Latn-CS"/>
        </w:rPr>
      </w:pPr>
    </w:p>
    <w:p w14:paraId="378443C5" w14:textId="77777777" w:rsidR="00B322E8" w:rsidRDefault="00B322E8" w:rsidP="006E5E1D">
      <w:pPr>
        <w:pStyle w:val="BodyText"/>
        <w:rPr>
          <w:lang w:val="sr-Latn-CS"/>
        </w:rPr>
      </w:pPr>
    </w:p>
    <w:p w14:paraId="68289B21" w14:textId="77777777" w:rsidR="00B322E8" w:rsidRDefault="00B322E8" w:rsidP="002325CA">
      <w:pPr>
        <w:pStyle w:val="BodyText"/>
        <w:ind w:left="0"/>
        <w:rPr>
          <w:lang w:val="sr-Latn-CS"/>
        </w:rPr>
      </w:pPr>
    </w:p>
    <w:p w14:paraId="78D43486" w14:textId="77777777" w:rsidR="002325CA" w:rsidRDefault="002325CA" w:rsidP="002325CA">
      <w:pPr>
        <w:pStyle w:val="BodyText"/>
        <w:ind w:left="0"/>
        <w:rPr>
          <w:lang w:val="sr-Latn-CS"/>
        </w:rPr>
      </w:pPr>
    </w:p>
    <w:p w14:paraId="7FEFFC53" w14:textId="77777777" w:rsidR="00850175" w:rsidRDefault="006E5E1D" w:rsidP="00850175">
      <w:pPr>
        <w:pStyle w:val="BodyText"/>
        <w:rPr>
          <w:i/>
          <w:iCs/>
          <w:u w:val="single"/>
          <w:lang w:val="sr-Latn-CS"/>
        </w:rPr>
      </w:pPr>
      <w:r w:rsidRPr="0015665B">
        <w:rPr>
          <w:b/>
          <w:bCs/>
          <w:lang w:val="sr-Latn-CS"/>
        </w:rPr>
        <w:t xml:space="preserve">Detaljni UML dijagram za slučaj korišćenja </w:t>
      </w:r>
      <w:r w:rsidR="00212F91">
        <w:rPr>
          <w:b/>
          <w:bCs/>
        </w:rPr>
        <w:t>“</w:t>
      </w:r>
      <w:r w:rsidR="00212F91">
        <w:rPr>
          <w:b/>
          <w:bCs/>
          <w:lang w:val="sr-Latn-CS"/>
        </w:rPr>
        <w:t>D</w:t>
      </w:r>
      <w:r w:rsidR="00850175" w:rsidRPr="00850175">
        <w:rPr>
          <w:b/>
          <w:bCs/>
          <w:lang w:val="sr-Latn-CS"/>
        </w:rPr>
        <w:t>odavanje rute – brisanje rute – ažuriranje podataka</w:t>
      </w:r>
      <w:r w:rsidR="00212F91">
        <w:rPr>
          <w:b/>
          <w:bCs/>
          <w:lang w:val="sr-Latn-CS"/>
        </w:rPr>
        <w:t>“</w:t>
      </w:r>
    </w:p>
    <w:p w14:paraId="34B001E6" w14:textId="77777777" w:rsidR="006E5E1D" w:rsidRPr="0015665B" w:rsidRDefault="006E5E1D" w:rsidP="006E5E1D">
      <w:pPr>
        <w:pStyle w:val="BodyText"/>
        <w:rPr>
          <w:b/>
          <w:bCs/>
          <w:lang w:val="sr-Latn-CS"/>
        </w:rPr>
      </w:pPr>
      <w:r w:rsidRPr="0015665B">
        <w:rPr>
          <w:b/>
          <w:bCs/>
          <w:lang w:val="sr-Latn-CS"/>
        </w:rPr>
        <w:t xml:space="preserve"> je prikazan na sledećoj slici:</w:t>
      </w:r>
    </w:p>
    <w:p w14:paraId="5F45B73C" w14:textId="3BC43350" w:rsidR="009458D3" w:rsidRPr="0015665B" w:rsidRDefault="00811DA4" w:rsidP="008E32DB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inline distT="0" distB="0" distL="0" distR="0" wp14:anchorId="7E89A17B" wp14:editId="0822D7F9">
            <wp:extent cx="5941060" cy="198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5B1B" w14:textId="77777777" w:rsidR="00B322E8" w:rsidRDefault="00B322E8" w:rsidP="004E4574">
      <w:pPr>
        <w:pStyle w:val="BodyText"/>
        <w:rPr>
          <w:lang w:val="sr-Latn-CS"/>
        </w:rPr>
      </w:pPr>
    </w:p>
    <w:p w14:paraId="001ADA47" w14:textId="77777777" w:rsidR="00B322E8" w:rsidRDefault="00B322E8" w:rsidP="004E4574">
      <w:pPr>
        <w:pStyle w:val="BodyText"/>
        <w:rPr>
          <w:lang w:val="sr-Latn-CS"/>
        </w:rPr>
      </w:pPr>
    </w:p>
    <w:p w14:paraId="21348380" w14:textId="77777777" w:rsidR="00C46FC0" w:rsidRDefault="00C46FC0" w:rsidP="002325CA">
      <w:pPr>
        <w:pStyle w:val="BodyText"/>
        <w:ind w:left="0"/>
        <w:rPr>
          <w:b/>
          <w:bCs/>
          <w:lang w:val="sr-Latn-CS"/>
        </w:rPr>
      </w:pPr>
    </w:p>
    <w:p w14:paraId="76A597B2" w14:textId="77777777" w:rsidR="00B322E8" w:rsidRPr="0015665B" w:rsidRDefault="0053714E" w:rsidP="004E4574">
      <w:pPr>
        <w:pStyle w:val="BodyText"/>
        <w:rPr>
          <w:b/>
          <w:bCs/>
          <w:lang w:val="sr-Latn-CS"/>
        </w:rPr>
      </w:pPr>
      <w:r w:rsidRPr="0015665B">
        <w:rPr>
          <w:b/>
          <w:bCs/>
          <w:lang w:val="sr-Latn-CS"/>
        </w:rPr>
        <w:t xml:space="preserve">Detaljni UML dijagram za slučaj korišćenja </w:t>
      </w:r>
      <w:r w:rsidR="00162F3F" w:rsidRPr="00162F3F">
        <w:rPr>
          <w:b/>
          <w:bCs/>
          <w:lang w:val="sr-Latn-CS"/>
        </w:rPr>
        <w:t>„</w:t>
      </w:r>
      <w:r w:rsidR="00C92B00">
        <w:rPr>
          <w:b/>
          <w:bCs/>
          <w:lang w:val="sr-Latn-CS"/>
        </w:rPr>
        <w:t xml:space="preserve">Kreira </w:t>
      </w:r>
      <w:proofErr w:type="spellStart"/>
      <w:r w:rsidR="00C92B00">
        <w:rPr>
          <w:b/>
          <w:bCs/>
          <w:lang w:val="sr-Latn-CS"/>
        </w:rPr>
        <w:t>admina</w:t>
      </w:r>
      <w:proofErr w:type="spellEnd"/>
      <w:r w:rsidR="00C92B00">
        <w:rPr>
          <w:b/>
          <w:bCs/>
          <w:lang w:val="sr-Latn-CS"/>
        </w:rPr>
        <w:t xml:space="preserve">-blokira-deblokira i </w:t>
      </w:r>
      <w:proofErr w:type="spellStart"/>
      <w:r w:rsidR="00C92B00">
        <w:rPr>
          <w:b/>
          <w:bCs/>
          <w:lang w:val="sr-Latn-CS"/>
        </w:rPr>
        <w:t>bri</w:t>
      </w:r>
      <w:r w:rsidR="00261B4D">
        <w:rPr>
          <w:b/>
          <w:bCs/>
          <w:lang w:val="bs-Latn-BA"/>
        </w:rPr>
        <w:t>š</w:t>
      </w:r>
      <w:r w:rsidR="00235C81">
        <w:rPr>
          <w:b/>
          <w:bCs/>
          <w:lang w:val="bs-Latn-BA"/>
        </w:rPr>
        <w:t>e</w:t>
      </w:r>
      <w:proofErr w:type="spellEnd"/>
      <w:r w:rsidR="00C92B00">
        <w:rPr>
          <w:b/>
          <w:bCs/>
          <w:lang w:val="bs-Latn-BA"/>
        </w:rPr>
        <w:t xml:space="preserve"> korisnika</w:t>
      </w:r>
      <w:r w:rsidR="00162F3F" w:rsidRPr="00162F3F">
        <w:rPr>
          <w:b/>
          <w:bCs/>
          <w:lang w:val="sr-Latn-CS"/>
        </w:rPr>
        <w:t>“</w:t>
      </w:r>
      <w:r w:rsidRPr="0015665B">
        <w:rPr>
          <w:b/>
          <w:bCs/>
          <w:lang w:val="sr-Latn-CS"/>
        </w:rPr>
        <w:t xml:space="preserve"> je prikazan na sledećoj slici:</w:t>
      </w:r>
    </w:p>
    <w:p w14:paraId="49B979DB" w14:textId="77777777" w:rsidR="0053714E" w:rsidRDefault="0053714E" w:rsidP="004E4574">
      <w:pPr>
        <w:pStyle w:val="BodyText"/>
        <w:rPr>
          <w:lang w:val="sr-Latn-CS"/>
        </w:rPr>
      </w:pPr>
    </w:p>
    <w:p w14:paraId="6B849980" w14:textId="19111F5D" w:rsidR="0076696A" w:rsidRPr="00C46FC0" w:rsidRDefault="00811DA4" w:rsidP="00C46FC0">
      <w:pPr>
        <w:pStyle w:val="BodyText"/>
        <w:rPr>
          <w:lang w:val="bs-Latn-B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4DC74" wp14:editId="5E05A17D">
            <wp:simplePos x="0" y="0"/>
            <wp:positionH relativeFrom="column">
              <wp:posOffset>443230</wp:posOffset>
            </wp:positionH>
            <wp:positionV relativeFrom="paragraph">
              <wp:posOffset>19685</wp:posOffset>
            </wp:positionV>
            <wp:extent cx="5941060" cy="191833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1C6A0" w14:textId="77777777" w:rsidR="0076696A" w:rsidRDefault="0076696A" w:rsidP="004E4574">
      <w:pPr>
        <w:pStyle w:val="BodyText"/>
        <w:rPr>
          <w:lang w:val="sr-Latn-CS"/>
        </w:rPr>
      </w:pPr>
    </w:p>
    <w:p w14:paraId="342DBD2B" w14:textId="77777777" w:rsidR="00B322E8" w:rsidRDefault="00B322E8" w:rsidP="00261B4D">
      <w:pPr>
        <w:pStyle w:val="BodyText"/>
        <w:ind w:left="0"/>
        <w:rPr>
          <w:lang w:val="sr-Latn-CS"/>
        </w:rPr>
      </w:pPr>
    </w:p>
    <w:p w14:paraId="59BEFAAE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0EA3B9CF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3A1BF073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5CE432BC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397B30A9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46069F7B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07211498" w14:textId="77777777" w:rsidR="00261B4D" w:rsidRDefault="00261B4D" w:rsidP="00261B4D">
      <w:pPr>
        <w:pStyle w:val="BodyText"/>
        <w:ind w:left="0"/>
        <w:rPr>
          <w:lang w:val="sr-Latn-CS"/>
        </w:rPr>
      </w:pPr>
    </w:p>
    <w:p w14:paraId="1B1FB5B5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2A8A93DB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21570DC1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23B76CBF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4ED3A7BD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28D6DB06" w14:textId="77777777" w:rsidR="002325CA" w:rsidRDefault="002325CA" w:rsidP="00261B4D">
      <w:pPr>
        <w:pStyle w:val="BodyText"/>
        <w:ind w:left="0"/>
        <w:rPr>
          <w:lang w:val="sr-Latn-CS"/>
        </w:rPr>
      </w:pPr>
    </w:p>
    <w:p w14:paraId="559D3518" w14:textId="77777777" w:rsidR="006E5E1D" w:rsidRDefault="006E5E1D" w:rsidP="006E5E1D">
      <w:pPr>
        <w:pStyle w:val="Heading1"/>
        <w:rPr>
          <w:lang w:val="sr-Latn-CS"/>
        </w:rPr>
      </w:pPr>
      <w:bookmarkStart w:id="24" w:name="_Toc163018890"/>
      <w:bookmarkStart w:id="25" w:name="_Toc90250216"/>
      <w:bookmarkStart w:id="26" w:name="_Toc90472011"/>
      <w:bookmarkStart w:id="27" w:name="_Toc90474496"/>
      <w:bookmarkStart w:id="28" w:name="_Toc90487311"/>
      <w:bookmarkStart w:id="29" w:name="_Toc126257876"/>
      <w:r>
        <w:rPr>
          <w:lang w:val="sr-Latn-CS"/>
        </w:rPr>
        <w:t>Profili korisnika</w:t>
      </w:r>
      <w:bookmarkEnd w:id="24"/>
      <w:bookmarkEnd w:id="25"/>
      <w:bookmarkEnd w:id="26"/>
      <w:bookmarkEnd w:id="27"/>
      <w:bookmarkEnd w:id="28"/>
      <w:bookmarkEnd w:id="29"/>
    </w:p>
    <w:p w14:paraId="0B0AB13D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2A7557">
        <w:rPr>
          <w:lang w:val="sr-Latn-CS"/>
        </w:rPr>
        <w:t>WEBUS</w:t>
      </w:r>
      <w:r>
        <w:rPr>
          <w:lang w:val="sr-Latn-CS"/>
        </w:rPr>
        <w:t>:</w:t>
      </w:r>
    </w:p>
    <w:p w14:paraId="343E2AA2" w14:textId="77777777" w:rsidR="00B322E8" w:rsidRDefault="00B322E8" w:rsidP="004E4574">
      <w:pPr>
        <w:pStyle w:val="BodyText"/>
        <w:rPr>
          <w:lang w:val="sr-Latn-CS"/>
        </w:rPr>
      </w:pPr>
    </w:p>
    <w:p w14:paraId="4FF6488A" w14:textId="77777777" w:rsidR="006E5E1D" w:rsidRPr="003372D3" w:rsidRDefault="006E5E1D" w:rsidP="006E5E1D">
      <w:pPr>
        <w:pStyle w:val="Heading2"/>
        <w:rPr>
          <w:lang w:val="sr-Latn-CS"/>
        </w:rPr>
      </w:pPr>
      <w:bookmarkStart w:id="30" w:name="_Toc163018895"/>
      <w:bookmarkStart w:id="31" w:name="_Toc90250217"/>
      <w:bookmarkStart w:id="32" w:name="_Toc90472012"/>
      <w:bookmarkStart w:id="33" w:name="_Toc90474497"/>
      <w:bookmarkStart w:id="34" w:name="_Toc90487312"/>
      <w:bookmarkStart w:id="35" w:name="_Toc126257877"/>
      <w:r>
        <w:rPr>
          <w:lang w:val="sr-Latn-CS"/>
        </w:rPr>
        <w:t>Administrator</w:t>
      </w:r>
      <w:bookmarkEnd w:id="30"/>
      <w:bookmarkEnd w:id="31"/>
      <w:bookmarkEnd w:id="32"/>
      <w:bookmarkEnd w:id="33"/>
      <w:bookmarkEnd w:id="34"/>
      <w:r w:rsidR="00A14A68">
        <w:rPr>
          <w:lang w:val="sr-Latn-CS"/>
        </w:rPr>
        <w:t xml:space="preserve"> aplikacije</w:t>
      </w:r>
      <w:bookmarkEnd w:id="35"/>
    </w:p>
    <w:p w14:paraId="3649BF1C" w14:textId="77777777" w:rsidR="00B600E7" w:rsidRDefault="00B600E7" w:rsidP="00B600E7">
      <w:pPr>
        <w:pStyle w:val="BodyText"/>
        <w:jc w:val="both"/>
        <w:rPr>
          <w:lang w:val="sr-Latn-CS"/>
        </w:rPr>
      </w:pPr>
    </w:p>
    <w:p w14:paraId="46355B01" w14:textId="77777777" w:rsidR="00CA3042" w:rsidRPr="00CA3042" w:rsidRDefault="00CA3042" w:rsidP="00CA3042">
      <w:pPr>
        <w:pStyle w:val="ListParagraph"/>
        <w:jc w:val="both"/>
        <w:rPr>
          <w:rFonts w:ascii="Times New Roman" w:eastAsia="Times New Roman" w:hAnsi="Times New Roman"/>
          <w:color w:val="000000"/>
          <w:sz w:val="20"/>
          <w:szCs w:val="20"/>
          <w:lang w:val="sr-Latn-CS"/>
        </w:rPr>
      </w:pPr>
      <w:r w:rsidRPr="00CA3042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val="sr-Latn-CS"/>
        </w:rPr>
        <w:t>Administrator</w:t>
      </w:r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 – administrator će imati najveće privilegije, kao što su upravljanje postavljenim autobuskim linijama, upravljanje prijavljenim korisnicima (dodeljivanje </w:t>
      </w:r>
      <w:proofErr w:type="spellStart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>admina</w:t>
      </w:r>
      <w:proofErr w:type="spellEnd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, brisanje iz baze podataka, </w:t>
      </w:r>
      <w:proofErr w:type="spellStart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>uredjivanje</w:t>
      </w:r>
      <w:proofErr w:type="spellEnd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 podataka). Administrator može da se kontaktira putem e-mail pošte ukoliko korisnik želi da prijavi drugog korisnika(</w:t>
      </w:r>
      <w:proofErr w:type="spellStart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>spamera</w:t>
      </w:r>
      <w:proofErr w:type="spellEnd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) ili iz nekih drugih razloga, pomoću ugrađene kontakt rute na sajtu. Administrator će imati pristup bazi podataka kao i njenoj izmeni u to se podrazumeva brisanje korisnika, izmenjivanje podataka, administrator ima pristup svim registrovanim korisnicima i ima mogućnost dodeljivanja moderatora nekom od registrovanih korisnika veb aplikacije. Administrator ima sve privilegije. </w:t>
      </w:r>
    </w:p>
    <w:p w14:paraId="07F11A4C" w14:textId="77777777" w:rsidR="00B322E8" w:rsidRPr="003372D3" w:rsidRDefault="00A14A68" w:rsidP="00B322E8">
      <w:pPr>
        <w:pStyle w:val="Heading2"/>
        <w:rPr>
          <w:lang w:val="sr-Latn-CS"/>
        </w:rPr>
      </w:pPr>
      <w:bookmarkStart w:id="36" w:name="_Toc126257878"/>
      <w:r>
        <w:rPr>
          <w:lang w:val="sr-Latn-CS"/>
        </w:rPr>
        <w:t>Moderator aplikacije</w:t>
      </w:r>
      <w:bookmarkEnd w:id="36"/>
    </w:p>
    <w:p w14:paraId="478A7C6C" w14:textId="77777777" w:rsidR="00B600E7" w:rsidRDefault="00B600E7" w:rsidP="00712D91">
      <w:pPr>
        <w:pStyle w:val="BodyText"/>
        <w:ind w:left="0"/>
        <w:jc w:val="both"/>
        <w:rPr>
          <w:lang w:val="sr-Latn-CS"/>
        </w:rPr>
      </w:pPr>
    </w:p>
    <w:p w14:paraId="26D41886" w14:textId="77777777" w:rsidR="00CA3042" w:rsidRPr="00CA3042" w:rsidRDefault="00CA3042" w:rsidP="00CA3042">
      <w:pPr>
        <w:pStyle w:val="ListParagraph"/>
        <w:jc w:val="both"/>
        <w:rPr>
          <w:rFonts w:ascii="Times New Roman" w:eastAsia="Times New Roman" w:hAnsi="Times New Roman"/>
          <w:color w:val="000000"/>
          <w:sz w:val="20"/>
          <w:szCs w:val="20"/>
          <w:lang w:val="sr-Latn-CS"/>
        </w:rPr>
      </w:pPr>
      <w:r w:rsidRPr="00CA3042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val="sr-Latn-CS"/>
        </w:rPr>
        <w:t>Moderator(agencija)</w:t>
      </w:r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 – moderator će biti </w:t>
      </w:r>
      <w:proofErr w:type="spellStart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>admin</w:t>
      </w:r>
      <w:proofErr w:type="spellEnd"/>
      <w:r w:rsidRPr="00CA3042">
        <w:rPr>
          <w:rFonts w:ascii="Times New Roman" w:eastAsia="Times New Roman" w:hAnsi="Times New Roman"/>
          <w:color w:val="000000"/>
          <w:sz w:val="20"/>
          <w:szCs w:val="20"/>
          <w:lang w:val="sr-Latn-CS"/>
        </w:rPr>
        <w:t xml:space="preserve"> (dodeljen od administratora) odnosno agencija veb stranice zadužena za unošenje podataka o samoj kompaniji koja nudi putovanja i njihove dostupne rute, naziv agencije, broj autobusa, naziv putovanja (destinaciju), datum polaska, cenu,  datum dolaska, kapacitet, ima li klimu i trenutni status autobusa (npr. Tek treba da krene, završio). Moderator ima pregled svih postavljenih oglasa kao i pregled na oglase koji se odnose za samu kompaniju.</w:t>
      </w:r>
    </w:p>
    <w:p w14:paraId="31BD85A0" w14:textId="77777777" w:rsidR="00261B4D" w:rsidRDefault="00261B4D" w:rsidP="00B600E7">
      <w:pPr>
        <w:pStyle w:val="BodyText"/>
        <w:jc w:val="both"/>
        <w:rPr>
          <w:lang w:val="sv-SE"/>
        </w:rPr>
      </w:pPr>
    </w:p>
    <w:p w14:paraId="4EBC26C3" w14:textId="77777777" w:rsidR="00B322E8" w:rsidRPr="003372D3" w:rsidRDefault="00B322E8" w:rsidP="00B322E8">
      <w:pPr>
        <w:pStyle w:val="Heading2"/>
        <w:rPr>
          <w:lang w:val="sr-Latn-CS"/>
        </w:rPr>
      </w:pPr>
      <w:bookmarkStart w:id="37" w:name="_Toc90250219"/>
      <w:bookmarkStart w:id="38" w:name="_Toc90472014"/>
      <w:bookmarkStart w:id="39" w:name="_Toc90474499"/>
      <w:bookmarkStart w:id="40" w:name="_Toc90487314"/>
      <w:bookmarkStart w:id="41" w:name="_Toc126257879"/>
      <w:r>
        <w:rPr>
          <w:lang w:val="sr-Latn-CS"/>
        </w:rPr>
        <w:t>Korisni</w:t>
      </w:r>
      <w:bookmarkEnd w:id="37"/>
      <w:bookmarkEnd w:id="38"/>
      <w:bookmarkEnd w:id="39"/>
      <w:bookmarkEnd w:id="40"/>
      <w:r w:rsidR="00A14A68">
        <w:rPr>
          <w:lang w:val="sr-Latn-CS"/>
        </w:rPr>
        <w:t>k aplikacije</w:t>
      </w:r>
      <w:bookmarkEnd w:id="41"/>
    </w:p>
    <w:p w14:paraId="2327E64D" w14:textId="77777777" w:rsidR="00B322E8" w:rsidRPr="00250D43" w:rsidRDefault="00B322E8" w:rsidP="00B600E7">
      <w:pPr>
        <w:pStyle w:val="BodyText"/>
        <w:jc w:val="both"/>
        <w:rPr>
          <w:sz w:val="18"/>
          <w:szCs w:val="18"/>
          <w:lang w:val="sv-SE"/>
        </w:rPr>
      </w:pPr>
    </w:p>
    <w:p w14:paraId="7D900886" w14:textId="228221E0" w:rsidR="00250D43" w:rsidRPr="00250D43" w:rsidRDefault="00250D43" w:rsidP="00250D43">
      <w:pPr>
        <w:pStyle w:val="ListParagraph"/>
        <w:jc w:val="both"/>
        <w:rPr>
          <w:rFonts w:ascii="Times New Roman" w:eastAsia="Times New Roman" w:hAnsi="Times New Roman"/>
          <w:color w:val="000000"/>
          <w:sz w:val="20"/>
          <w:szCs w:val="20"/>
          <w:lang w:val="bs-Latn-BA"/>
        </w:rPr>
      </w:pPr>
      <w:r w:rsidRPr="00250D43">
        <w:rPr>
          <w:rFonts w:ascii="Times New Roman" w:eastAsia="Times New Roman" w:hAnsi="Times New Roman"/>
          <w:b/>
          <w:bCs/>
          <w:color w:val="000000"/>
          <w:u w:val="single"/>
          <w:lang w:val="bs-Latn-BA"/>
        </w:rPr>
        <w:t>Registrovani korisnik</w:t>
      </w:r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 – prijavljeni korisnik će morati da popuni svoj profil (email i password), da ažurira podatke na svom profilu i </w:t>
      </w:r>
      <w:r>
        <w:rPr>
          <w:rFonts w:ascii="Times New Roman" w:eastAsia="Times New Roman" w:hAnsi="Times New Roman"/>
          <w:color w:val="000000"/>
          <w:lang w:val="bs-Latn-BA"/>
        </w:rPr>
        <w:t>ap</w:t>
      </w:r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licira kao agencija popunjavanjem forme za apliciranje. Moći će da rezerviše kartu za autobus, </w:t>
      </w:r>
      <w:proofErr w:type="spellStart"/>
      <w:r w:rsidRPr="00250D43">
        <w:rPr>
          <w:rFonts w:ascii="Times New Roman" w:eastAsia="Times New Roman" w:hAnsi="Times New Roman"/>
          <w:color w:val="000000"/>
          <w:lang w:val="bs-Latn-BA"/>
        </w:rPr>
        <w:t>imaće</w:t>
      </w:r>
      <w:proofErr w:type="spellEnd"/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 pregled svih dostupnih linija svih gradova u svim državama, moći će da rezerviše i da plati izabranu kartu i da je </w:t>
      </w:r>
      <w:proofErr w:type="spellStart"/>
      <w:r w:rsidRPr="00250D43">
        <w:rPr>
          <w:rFonts w:ascii="Times New Roman" w:eastAsia="Times New Roman" w:hAnsi="Times New Roman"/>
          <w:color w:val="000000"/>
          <w:lang w:val="bs-Latn-BA"/>
        </w:rPr>
        <w:t>ištampa</w:t>
      </w:r>
      <w:proofErr w:type="spellEnd"/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, koja će sadržati podatke kao što su: ime agencije, rutu, </w:t>
      </w:r>
      <w:proofErr w:type="spellStart"/>
      <w:r w:rsidRPr="00250D43">
        <w:rPr>
          <w:rFonts w:ascii="Times New Roman" w:eastAsia="Times New Roman" w:hAnsi="Times New Roman"/>
          <w:color w:val="000000"/>
          <w:lang w:val="bs-Latn-BA"/>
        </w:rPr>
        <w:t>id</w:t>
      </w:r>
      <w:proofErr w:type="spellEnd"/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 rezervacije, </w:t>
      </w:r>
      <w:proofErr w:type="spellStart"/>
      <w:r w:rsidRPr="00250D43">
        <w:rPr>
          <w:rFonts w:ascii="Times New Roman" w:eastAsia="Times New Roman" w:hAnsi="Times New Roman"/>
          <w:color w:val="000000"/>
          <w:lang w:val="bs-Latn-BA"/>
        </w:rPr>
        <w:t>cenu</w:t>
      </w:r>
      <w:proofErr w:type="spellEnd"/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 itd. Pored toga, unose se i </w:t>
      </w:r>
      <w:proofErr w:type="spellStart"/>
      <w:r w:rsidRPr="00250D43">
        <w:rPr>
          <w:rFonts w:ascii="Times New Roman" w:eastAsia="Times New Roman" w:hAnsi="Times New Roman"/>
          <w:color w:val="000000"/>
          <w:lang w:val="bs-Latn-BA"/>
        </w:rPr>
        <w:t>indentifikacioni</w:t>
      </w:r>
      <w:proofErr w:type="spellEnd"/>
      <w:r w:rsidRPr="00250D43">
        <w:rPr>
          <w:rFonts w:ascii="Times New Roman" w:eastAsia="Times New Roman" w:hAnsi="Times New Roman"/>
          <w:color w:val="000000"/>
          <w:lang w:val="bs-Latn-BA"/>
        </w:rPr>
        <w:t xml:space="preserve"> podaci sa bankovne kartice.</w:t>
      </w:r>
      <w:r w:rsidRPr="00250D43">
        <w:rPr>
          <w:rFonts w:ascii="Times New Roman" w:eastAsia="Times New Roman" w:hAnsi="Times New Roman"/>
          <w:color w:val="000000"/>
          <w:sz w:val="20"/>
          <w:szCs w:val="20"/>
          <w:lang w:val="bs-Latn-BA"/>
        </w:rPr>
        <w:t xml:space="preserve"> Registrovani korisnik će moći da kontaktira administratora na stranici namenjenoj za kontakt, preko forme ili </w:t>
      </w:r>
      <w:proofErr w:type="spellStart"/>
      <w:r w:rsidRPr="00250D43">
        <w:rPr>
          <w:rFonts w:ascii="Times New Roman" w:eastAsia="Times New Roman" w:hAnsi="Times New Roman"/>
          <w:color w:val="000000"/>
          <w:sz w:val="20"/>
          <w:szCs w:val="20"/>
          <w:lang w:val="bs-Latn-BA"/>
        </w:rPr>
        <w:t>korišćenjem</w:t>
      </w:r>
      <w:proofErr w:type="spellEnd"/>
      <w:r w:rsidRPr="00250D43">
        <w:rPr>
          <w:rFonts w:ascii="Times New Roman" w:eastAsia="Times New Roman" w:hAnsi="Times New Roman"/>
          <w:color w:val="000000"/>
          <w:sz w:val="20"/>
          <w:szCs w:val="20"/>
          <w:lang w:val="bs-Latn-BA"/>
        </w:rPr>
        <w:t xml:space="preserve"> QR koda.</w:t>
      </w:r>
    </w:p>
    <w:p w14:paraId="3777714B" w14:textId="77777777" w:rsidR="0015665B" w:rsidRDefault="0015665B" w:rsidP="00B55CA6">
      <w:pPr>
        <w:pStyle w:val="BodyText"/>
        <w:ind w:left="0"/>
        <w:rPr>
          <w:lang w:val="sr-Latn-CS"/>
        </w:rPr>
      </w:pPr>
    </w:p>
    <w:p w14:paraId="7C420E34" w14:textId="77777777" w:rsidR="00397DD2" w:rsidRDefault="006E5E1D" w:rsidP="00397DD2">
      <w:pPr>
        <w:pStyle w:val="Heading1"/>
        <w:rPr>
          <w:lang w:val="sr-Latn-CS"/>
        </w:rPr>
      </w:pPr>
      <w:bookmarkStart w:id="42" w:name="_Toc163018896"/>
      <w:bookmarkStart w:id="43" w:name="_Toc90250220"/>
      <w:bookmarkStart w:id="44" w:name="_Toc90472015"/>
      <w:bookmarkStart w:id="45" w:name="_Toc90474500"/>
      <w:bookmarkStart w:id="46" w:name="_Toc90487315"/>
      <w:bookmarkStart w:id="47" w:name="_Toc126257880"/>
      <w:r>
        <w:rPr>
          <w:lang w:val="sr-Latn-CS"/>
        </w:rPr>
        <w:lastRenderedPageBreak/>
        <w:t>Opis slučajeva korišćenja</w:t>
      </w:r>
      <w:bookmarkEnd w:id="42"/>
      <w:bookmarkEnd w:id="43"/>
      <w:bookmarkEnd w:id="44"/>
      <w:bookmarkEnd w:id="45"/>
      <w:bookmarkEnd w:id="46"/>
      <w:bookmarkEnd w:id="47"/>
    </w:p>
    <w:p w14:paraId="0D27D76E" w14:textId="77777777" w:rsidR="007E0B43" w:rsidRDefault="007E0B43" w:rsidP="00B322E8">
      <w:pPr>
        <w:pStyle w:val="BodyText"/>
        <w:keepNext/>
        <w:rPr>
          <w:b/>
          <w:bCs/>
          <w:lang w:val="sr-Latn-CS"/>
        </w:rPr>
      </w:pPr>
    </w:p>
    <w:p w14:paraId="4C805839" w14:textId="77777777" w:rsidR="003A6AFF" w:rsidRPr="003372D3" w:rsidRDefault="003F1DFB" w:rsidP="003A6AFF">
      <w:pPr>
        <w:pStyle w:val="Heading2"/>
        <w:rPr>
          <w:lang w:val="sr-Latn-CS"/>
        </w:rPr>
      </w:pPr>
      <w:bookmarkStart w:id="48" w:name="_Toc126257881"/>
      <w:r>
        <w:rPr>
          <w:lang w:val="sr-Latn-CS"/>
        </w:rPr>
        <w:t>Registracija</w:t>
      </w:r>
      <w:bookmarkEnd w:id="48"/>
    </w:p>
    <w:p w14:paraId="72C56490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9AFCAB2" w14:textId="77777777" w:rsidR="003A6AFF" w:rsidRDefault="003A6AFF" w:rsidP="003A6AFF">
      <w:pPr>
        <w:pStyle w:val="BodyText"/>
        <w:rPr>
          <w:lang w:val="sr-Latn-CS"/>
        </w:rPr>
      </w:pPr>
      <w:r>
        <w:rPr>
          <w:lang w:val="sr-Latn-CS"/>
        </w:rPr>
        <w:t>Prikaz str</w:t>
      </w:r>
      <w:r w:rsidR="003F1DFB">
        <w:rPr>
          <w:lang w:val="sr-Latn-CS"/>
        </w:rPr>
        <w:t>anice sa registracionom formom</w:t>
      </w:r>
      <w:r>
        <w:rPr>
          <w:lang w:val="sr-Latn-CS"/>
        </w:rPr>
        <w:t>.</w:t>
      </w:r>
    </w:p>
    <w:p w14:paraId="07FFD52D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A1CFE6" w14:textId="77777777" w:rsidR="003A6AFF" w:rsidRDefault="003F1DFB" w:rsidP="003A6AFF">
      <w:pPr>
        <w:pStyle w:val="BodyText"/>
        <w:rPr>
          <w:lang w:val="sr-Latn-CS"/>
        </w:rPr>
      </w:pPr>
      <w:r>
        <w:rPr>
          <w:lang w:val="sr-Latn-CS"/>
        </w:rPr>
        <w:t>Korisnik, m</w:t>
      </w:r>
      <w:r w:rsidR="0099166D">
        <w:rPr>
          <w:lang w:val="sr-Latn-CS"/>
        </w:rPr>
        <w:t>oderator,</w:t>
      </w:r>
      <w:r w:rsidR="003A6AFF">
        <w:rPr>
          <w:lang w:val="sr-Latn-CS"/>
        </w:rPr>
        <w:t xml:space="preserve"> </w:t>
      </w:r>
      <w:r>
        <w:rPr>
          <w:lang w:val="sr-Latn-CS"/>
        </w:rPr>
        <w:t>a</w:t>
      </w:r>
      <w:r w:rsidR="003A6AFF">
        <w:rPr>
          <w:lang w:val="sr-Latn-CS"/>
        </w:rPr>
        <w:t>dministrator</w:t>
      </w:r>
      <w:r>
        <w:rPr>
          <w:lang w:val="sr-Latn-CS"/>
        </w:rPr>
        <w:t>.</w:t>
      </w:r>
    </w:p>
    <w:p w14:paraId="66B19F5E" w14:textId="77777777" w:rsidR="003A6AFF" w:rsidRPr="0015665B" w:rsidRDefault="003A6AFF" w:rsidP="003A6AFF">
      <w:pPr>
        <w:pStyle w:val="BodyText"/>
        <w:keepNext/>
        <w:rPr>
          <w:b/>
          <w:bCs/>
          <w:lang w:val="bs-Latn-BA"/>
        </w:rPr>
      </w:pPr>
      <w:r w:rsidRPr="0015665B">
        <w:rPr>
          <w:b/>
          <w:bCs/>
          <w:lang w:val="bs-Latn-BA"/>
        </w:rPr>
        <w:t>Preduslovi:</w:t>
      </w:r>
    </w:p>
    <w:p w14:paraId="473BB9E1" w14:textId="77777777" w:rsidR="003A6AFF" w:rsidRDefault="00211BED" w:rsidP="003A6AFF">
      <w:pPr>
        <w:pStyle w:val="BodyText"/>
        <w:rPr>
          <w:lang w:val="sr-Latn-CS"/>
        </w:rPr>
      </w:pPr>
      <w:r>
        <w:rPr>
          <w:lang w:val="sr-Latn-CS"/>
        </w:rPr>
        <w:t xml:space="preserve"> Poseduje e-mail nalog</w:t>
      </w:r>
      <w:r w:rsidR="003A6AFF">
        <w:rPr>
          <w:lang w:val="sr-Latn-CS"/>
        </w:rPr>
        <w:t>.</w:t>
      </w:r>
    </w:p>
    <w:p w14:paraId="5956D9AF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3E9EC75" w14:textId="77777777" w:rsidR="003A6AFF" w:rsidRDefault="00211BE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pritiska kursorom na link za registraciju</w:t>
      </w:r>
      <w:r w:rsidR="003A6AFF">
        <w:rPr>
          <w:lang w:val="sr-Latn-CS"/>
        </w:rPr>
        <w:t>.</w:t>
      </w:r>
    </w:p>
    <w:p w14:paraId="70213532" w14:textId="77777777" w:rsidR="003A6AFF" w:rsidRDefault="003A6AFF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</w:t>
      </w:r>
      <w:r w:rsidR="00211BED">
        <w:rPr>
          <w:lang w:val="sr-Latn-CS"/>
        </w:rPr>
        <w:t>e se stranica za registraciju</w:t>
      </w:r>
      <w:r>
        <w:rPr>
          <w:lang w:val="sr-Latn-CS"/>
        </w:rPr>
        <w:t>.</w:t>
      </w:r>
    </w:p>
    <w:p w14:paraId="4502A032" w14:textId="77777777" w:rsidR="003A6AFF" w:rsidRDefault="00211BE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popunjava formu</w:t>
      </w:r>
      <w:r w:rsidR="003A6AFF">
        <w:rPr>
          <w:lang w:val="sr-Latn-CS"/>
        </w:rPr>
        <w:t>.</w:t>
      </w:r>
    </w:p>
    <w:p w14:paraId="10C880B3" w14:textId="77777777" w:rsidR="003A6AFF" w:rsidRDefault="001B15D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Pritiska dugme registruj se</w:t>
      </w:r>
      <w:r w:rsidR="003A6AFF">
        <w:rPr>
          <w:lang w:val="sr-Latn-CS"/>
        </w:rPr>
        <w:t>.</w:t>
      </w:r>
    </w:p>
    <w:p w14:paraId="76FE0108" w14:textId="77777777" w:rsidR="003A6AFF" w:rsidRDefault="001B15D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Stiže obaveštenje da se uspešno registrovao</w:t>
      </w:r>
      <w:r w:rsidR="003A6AFF">
        <w:rPr>
          <w:lang w:val="sr-Latn-CS"/>
        </w:rPr>
        <w:t>.</w:t>
      </w:r>
    </w:p>
    <w:p w14:paraId="097A7DFB" w14:textId="77777777" w:rsidR="003A6AFF" w:rsidRDefault="001B15D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Stranica se osvežava</w:t>
      </w:r>
      <w:r w:rsidR="003A6AFF">
        <w:rPr>
          <w:lang w:val="sr-Latn-CS"/>
        </w:rPr>
        <w:t>.</w:t>
      </w:r>
    </w:p>
    <w:p w14:paraId="3B3FB337" w14:textId="77777777" w:rsidR="003A6AFF" w:rsidRDefault="001B15DD" w:rsidP="003A6AF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se </w:t>
      </w:r>
      <w:r w:rsidR="00AB5698">
        <w:rPr>
          <w:lang w:val="sr-Latn-CS"/>
        </w:rPr>
        <w:t>prijavljuje na stranicu</w:t>
      </w:r>
      <w:r w:rsidR="003A6AFF">
        <w:rPr>
          <w:lang w:val="bs-Latn-BA"/>
        </w:rPr>
        <w:t>.</w:t>
      </w:r>
    </w:p>
    <w:p w14:paraId="15CB2531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2D5E84F8" w14:textId="77777777" w:rsidR="003A6AFF" w:rsidRDefault="003A6AFF" w:rsidP="003A6AF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1FF277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AA586F0" w14:textId="77777777" w:rsidR="003A6AFF" w:rsidRDefault="003A6AFF" w:rsidP="003A6AFF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Tekuća stranica je stranica </w:t>
      </w:r>
      <w:r w:rsidR="000742BE">
        <w:rPr>
          <w:lang w:val="sr-Latn-CS"/>
        </w:rPr>
        <w:t>za registraciju</w:t>
      </w:r>
      <w:r>
        <w:rPr>
          <w:lang w:val="sr-Latn-CS"/>
        </w:rPr>
        <w:t>.</w:t>
      </w:r>
    </w:p>
    <w:p w14:paraId="4B367882" w14:textId="77777777" w:rsidR="003A6AFF" w:rsidRPr="007E0B43" w:rsidRDefault="003A6AFF" w:rsidP="003A6AF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3B9EC78" w14:textId="77777777" w:rsidR="003A6AFF" w:rsidRDefault="003A6AFF" w:rsidP="003A6AFF">
      <w:pPr>
        <w:pStyle w:val="BodyText"/>
        <w:keepNext/>
        <w:rPr>
          <w:b/>
          <w:bCs/>
          <w:lang w:val="sr-Latn-CS"/>
        </w:rPr>
      </w:pPr>
      <w:r w:rsidRPr="003A6AFF">
        <w:rPr>
          <w:b/>
          <w:bCs/>
          <w:highlight w:val="yellow"/>
          <w:lang w:val="sr-Latn-CS"/>
        </w:rPr>
        <w:t>...</w:t>
      </w:r>
    </w:p>
    <w:p w14:paraId="0EB177E3" w14:textId="77777777" w:rsidR="009436A8" w:rsidRPr="00B322E8" w:rsidRDefault="009436A8" w:rsidP="003A6AFF">
      <w:pPr>
        <w:pStyle w:val="BodyText"/>
        <w:keepNext/>
        <w:rPr>
          <w:b/>
          <w:bCs/>
          <w:lang w:val="sr-Latn-CS"/>
        </w:rPr>
      </w:pPr>
    </w:p>
    <w:p w14:paraId="4950ED19" w14:textId="77777777" w:rsidR="00786068" w:rsidRPr="003372D3" w:rsidRDefault="002A2767" w:rsidP="00786068">
      <w:pPr>
        <w:pStyle w:val="Heading2"/>
        <w:rPr>
          <w:lang w:val="sr-Latn-CS"/>
        </w:rPr>
      </w:pPr>
      <w:bookmarkStart w:id="49" w:name="_Toc126257882"/>
      <w:r>
        <w:rPr>
          <w:lang w:val="sr-Latn-CS"/>
        </w:rPr>
        <w:t>Prijavljivanje na sistem</w:t>
      </w:r>
      <w:bookmarkEnd w:id="49"/>
    </w:p>
    <w:p w14:paraId="40A4A3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719F5A1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992F1B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C42EA7">
        <w:rPr>
          <w:lang w:val="sr-Latn-CS"/>
        </w:rPr>
        <w:t xml:space="preserve">za </w:t>
      </w:r>
      <w:r w:rsidR="00765DBA">
        <w:rPr>
          <w:lang w:val="sr-Latn-CS"/>
        </w:rPr>
        <w:t>logovanje</w:t>
      </w:r>
      <w:r w:rsidR="00C42EA7">
        <w:rPr>
          <w:lang w:val="sr-Latn-CS"/>
        </w:rPr>
        <w:t xml:space="preserve"> korisnika</w:t>
      </w:r>
      <w:r>
        <w:rPr>
          <w:lang w:val="sr-Latn-CS"/>
        </w:rPr>
        <w:t>.</w:t>
      </w:r>
    </w:p>
    <w:p w14:paraId="09F0D27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C7FDAB" w14:textId="77777777" w:rsidR="007E0B43" w:rsidRDefault="009A4C12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Korisnik, </w:t>
      </w:r>
      <w:r w:rsidR="00F8139B">
        <w:rPr>
          <w:lang w:val="sr-Latn-CS"/>
        </w:rPr>
        <w:t>m</w:t>
      </w:r>
      <w:r>
        <w:rPr>
          <w:lang w:val="sr-Latn-CS"/>
        </w:rPr>
        <w:t>oderator</w:t>
      </w:r>
      <w:r w:rsidR="00AE46CD">
        <w:rPr>
          <w:lang w:val="sr-Latn-CS"/>
        </w:rPr>
        <w:t xml:space="preserve">, </w:t>
      </w:r>
      <w:r w:rsidR="00F8139B">
        <w:rPr>
          <w:lang w:val="sr-Latn-CS"/>
        </w:rPr>
        <w:t>a</w:t>
      </w:r>
      <w:r w:rsidR="00AE46CD">
        <w:rPr>
          <w:lang w:val="sr-Latn-CS"/>
        </w:rPr>
        <w:t>dministrator</w:t>
      </w:r>
      <w:r w:rsidR="007E0B43">
        <w:rPr>
          <w:lang w:val="sr-Latn-CS"/>
        </w:rPr>
        <w:t xml:space="preserve"> </w:t>
      </w:r>
    </w:p>
    <w:p w14:paraId="715B77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0105B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45CA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6CC1A2" w14:textId="77777777" w:rsidR="007E0B43" w:rsidRDefault="00D270AF" w:rsidP="000A015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bira opciju za prikaz stranice</w:t>
      </w:r>
      <w:r w:rsidR="00765DBA">
        <w:rPr>
          <w:lang w:val="sr-Latn-CS"/>
        </w:rPr>
        <w:t xml:space="preserve"> za logovanje</w:t>
      </w:r>
      <w:r>
        <w:rPr>
          <w:lang w:val="sr-Latn-CS"/>
        </w:rPr>
        <w:t>.</w:t>
      </w:r>
    </w:p>
    <w:p w14:paraId="5A4D2929" w14:textId="77777777" w:rsidR="00D270AF" w:rsidRDefault="00D270AF" w:rsidP="000A015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</w:t>
      </w:r>
      <w:r w:rsidR="00765DBA">
        <w:rPr>
          <w:lang w:val="sr-Latn-CS"/>
        </w:rPr>
        <w:t xml:space="preserve"> za logovanje</w:t>
      </w:r>
      <w:r>
        <w:rPr>
          <w:lang w:val="sr-Latn-CS"/>
        </w:rPr>
        <w:t xml:space="preserve"> </w:t>
      </w:r>
      <w:r w:rsidR="00C730C9">
        <w:rPr>
          <w:lang w:val="sr-Latn-CS"/>
        </w:rPr>
        <w:t>v</w:t>
      </w:r>
      <w:r w:rsidR="001B4B1D">
        <w:rPr>
          <w:lang w:val="sr-Latn-CS"/>
        </w:rPr>
        <w:t>eb aplikacije s</w:t>
      </w:r>
      <w:r w:rsidR="00765DBA">
        <w:rPr>
          <w:lang w:val="sr-Latn-CS"/>
        </w:rPr>
        <w:t>a formom za popunjavanje podataka</w:t>
      </w:r>
      <w:r>
        <w:rPr>
          <w:lang w:val="sr-Latn-CS"/>
        </w:rPr>
        <w:t>.</w:t>
      </w:r>
    </w:p>
    <w:p w14:paraId="5D30E4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lastRenderedPageBreak/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37B753CE" w14:textId="77777777" w:rsidR="007E0B43" w:rsidRDefault="00B66277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32297">
        <w:rPr>
          <w:lang w:val="sr-Latn-CS"/>
        </w:rPr>
        <w:t>.</w:t>
      </w:r>
    </w:p>
    <w:p w14:paraId="0F16E0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BAF6018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155315">
        <w:rPr>
          <w:lang w:val="sr-Latn-CS"/>
        </w:rPr>
        <w:t xml:space="preserve"> stranica</w:t>
      </w:r>
      <w:r w:rsidR="00765DBA">
        <w:rPr>
          <w:lang w:val="sr-Latn-CS"/>
        </w:rPr>
        <w:t xml:space="preserve"> za logovanje.</w:t>
      </w:r>
    </w:p>
    <w:p w14:paraId="12067182" w14:textId="77777777" w:rsidR="00D42A46" w:rsidRDefault="00D42A46" w:rsidP="002C12A7">
      <w:pPr>
        <w:pStyle w:val="BodyText"/>
        <w:keepNext/>
        <w:rPr>
          <w:b/>
          <w:bCs/>
          <w:lang w:val="sr-Latn-CS"/>
        </w:rPr>
      </w:pPr>
    </w:p>
    <w:p w14:paraId="1C3D34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308C6FE" w14:textId="7F06F41D" w:rsidR="00D42A46" w:rsidRDefault="00811DA4" w:rsidP="00EB451D">
      <w:pPr>
        <w:pStyle w:val="BodyText"/>
        <w:ind w:left="0"/>
        <w:rPr>
          <w:lang w:val="sr-Latn-C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28A0FDB" wp14:editId="46E29F52">
            <wp:simplePos x="0" y="0"/>
            <wp:positionH relativeFrom="column">
              <wp:posOffset>-777875</wp:posOffset>
            </wp:positionH>
            <wp:positionV relativeFrom="paragraph">
              <wp:posOffset>347980</wp:posOffset>
            </wp:positionV>
            <wp:extent cx="7538085" cy="4424680"/>
            <wp:effectExtent l="0" t="0" r="0" b="0"/>
            <wp:wrapThrough wrapText="bothSides">
              <wp:wrapPolygon edited="0">
                <wp:start x="0" y="0"/>
                <wp:lineTo x="0" y="21482"/>
                <wp:lineTo x="21562" y="21482"/>
                <wp:lineTo x="215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6F423" w14:textId="77777777" w:rsidR="004E4BF2" w:rsidRDefault="004E4BF2" w:rsidP="007E0B43">
      <w:pPr>
        <w:pStyle w:val="BodyText"/>
        <w:rPr>
          <w:lang w:val="sr-Latn-CS"/>
        </w:rPr>
      </w:pPr>
    </w:p>
    <w:p w14:paraId="1590B1EB" w14:textId="77777777" w:rsidR="007E0B43" w:rsidRDefault="007E0B43" w:rsidP="009E5938">
      <w:pPr>
        <w:pStyle w:val="BodyText"/>
        <w:ind w:left="0"/>
        <w:rPr>
          <w:lang w:val="sr-Latn-CS"/>
        </w:rPr>
      </w:pPr>
    </w:p>
    <w:p w14:paraId="6B06379F" w14:textId="77777777" w:rsidR="00EB451D" w:rsidRDefault="00EB451D" w:rsidP="009E5938">
      <w:pPr>
        <w:pStyle w:val="BodyText"/>
        <w:ind w:left="0"/>
        <w:rPr>
          <w:lang w:val="sr-Latn-CS"/>
        </w:rPr>
      </w:pPr>
    </w:p>
    <w:p w14:paraId="6890B1E4" w14:textId="77777777" w:rsidR="00EB451D" w:rsidRDefault="00EB451D" w:rsidP="009E5938">
      <w:pPr>
        <w:pStyle w:val="BodyText"/>
        <w:ind w:left="0"/>
        <w:rPr>
          <w:lang w:val="sr-Latn-CS"/>
        </w:rPr>
      </w:pPr>
    </w:p>
    <w:p w14:paraId="12055DA9" w14:textId="77777777" w:rsidR="00EB451D" w:rsidRDefault="00EB451D" w:rsidP="009E5938">
      <w:pPr>
        <w:pStyle w:val="BodyText"/>
        <w:ind w:left="0"/>
        <w:rPr>
          <w:lang w:val="sr-Latn-CS"/>
        </w:rPr>
      </w:pPr>
    </w:p>
    <w:p w14:paraId="72E6CA19" w14:textId="77777777" w:rsidR="00EB451D" w:rsidRDefault="00EB451D" w:rsidP="009E5938">
      <w:pPr>
        <w:pStyle w:val="BodyText"/>
        <w:ind w:left="0"/>
        <w:rPr>
          <w:lang w:val="sr-Latn-CS"/>
        </w:rPr>
      </w:pPr>
    </w:p>
    <w:p w14:paraId="1AE419A5" w14:textId="77777777" w:rsidR="000A0155" w:rsidRDefault="000A0155" w:rsidP="009E5938">
      <w:pPr>
        <w:pStyle w:val="BodyText"/>
        <w:ind w:left="0"/>
        <w:rPr>
          <w:lang w:val="sr-Latn-CS"/>
        </w:rPr>
      </w:pPr>
    </w:p>
    <w:p w14:paraId="3BB88C75" w14:textId="77777777" w:rsidR="000A0155" w:rsidRDefault="000A0155" w:rsidP="009E5938">
      <w:pPr>
        <w:pStyle w:val="BodyText"/>
        <w:ind w:left="0"/>
        <w:rPr>
          <w:lang w:val="sr-Latn-CS"/>
        </w:rPr>
      </w:pPr>
    </w:p>
    <w:p w14:paraId="31F14337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0FAC5F3D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62CE5ADC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21809080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5C344B86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5D424964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530668E1" w14:textId="77777777" w:rsidR="00916520" w:rsidRDefault="00916520" w:rsidP="009E5938">
      <w:pPr>
        <w:pStyle w:val="BodyText"/>
        <w:ind w:left="0"/>
        <w:rPr>
          <w:lang w:val="sr-Latn-CS"/>
        </w:rPr>
      </w:pPr>
    </w:p>
    <w:p w14:paraId="37F25AA1" w14:textId="77777777" w:rsidR="00916520" w:rsidRPr="003372D3" w:rsidRDefault="00916520" w:rsidP="00916520">
      <w:pPr>
        <w:pStyle w:val="Heading2"/>
        <w:rPr>
          <w:lang w:val="sr-Latn-CS"/>
        </w:rPr>
      </w:pPr>
      <w:bookmarkStart w:id="50" w:name="_Toc126257883"/>
      <w:r>
        <w:rPr>
          <w:lang w:val="sr-Latn-CS"/>
        </w:rPr>
        <w:t>Verifikacija mejla</w:t>
      </w:r>
      <w:bookmarkEnd w:id="50"/>
    </w:p>
    <w:p w14:paraId="678B92A0" w14:textId="77777777" w:rsidR="00916520" w:rsidRPr="007E0B43" w:rsidRDefault="00916520" w:rsidP="00916520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84F08B" w14:textId="77777777" w:rsidR="00916520" w:rsidRDefault="00916520" w:rsidP="00916520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B1618F">
        <w:rPr>
          <w:lang w:val="sr-Latn-CS"/>
        </w:rPr>
        <w:t>orisnik verifikuje svoju e-poštu</w:t>
      </w:r>
      <w:r>
        <w:rPr>
          <w:lang w:val="sr-Latn-CS"/>
        </w:rPr>
        <w:t>.</w:t>
      </w:r>
    </w:p>
    <w:p w14:paraId="370CFE55" w14:textId="77777777" w:rsidR="00916520" w:rsidRPr="007E0B43" w:rsidRDefault="00916520" w:rsidP="0091652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885C3D8" w14:textId="77777777" w:rsidR="00916520" w:rsidRDefault="00916520" w:rsidP="00916520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0EB6FB75" w14:textId="77777777" w:rsidR="00916520" w:rsidRPr="007E0B43" w:rsidRDefault="00916520" w:rsidP="0091652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D95DA5" w14:textId="77777777" w:rsidR="00916520" w:rsidRDefault="00FE3D2D" w:rsidP="00916520">
      <w:pPr>
        <w:pStyle w:val="BodyText"/>
        <w:rPr>
          <w:lang w:val="sr-Latn-CS"/>
        </w:rPr>
      </w:pPr>
      <w:r>
        <w:rPr>
          <w:lang w:val="sr-Latn-CS"/>
        </w:rPr>
        <w:t>Korisnik mora da se registruje, trenutna stranica je stranica za logovanje</w:t>
      </w:r>
      <w:r w:rsidR="00916520">
        <w:rPr>
          <w:lang w:val="sr-Latn-CS"/>
        </w:rPr>
        <w:t>.</w:t>
      </w:r>
    </w:p>
    <w:p w14:paraId="59EA47E0" w14:textId="77777777" w:rsidR="00916520" w:rsidRDefault="00916520" w:rsidP="0091652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D43A6A" w14:textId="77777777" w:rsidR="00916520" w:rsidRPr="00255A41" w:rsidRDefault="00916520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Bira se </w:t>
      </w:r>
      <w:r w:rsidR="00DD7153">
        <w:rPr>
          <w:lang w:val="sr-Latn-CS"/>
        </w:rPr>
        <w:t>stranica za registrovanje</w:t>
      </w:r>
      <w:r w:rsidR="00CC75D1">
        <w:rPr>
          <w:lang w:val="sr-Latn-CS"/>
        </w:rPr>
        <w:t>,</w:t>
      </w:r>
    </w:p>
    <w:p w14:paraId="67D1A668" w14:textId="77777777" w:rsidR="00916520" w:rsidRDefault="00916520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DD7153">
        <w:rPr>
          <w:lang w:val="sr-Latn-CS"/>
        </w:rPr>
        <w:t>unosi osnovne podatke</w:t>
      </w:r>
      <w:r w:rsidR="00CC75D1">
        <w:rPr>
          <w:lang w:val="sr-Latn-CS"/>
        </w:rPr>
        <w:t>,</w:t>
      </w:r>
    </w:p>
    <w:p w14:paraId="70E9E2EF" w14:textId="77777777" w:rsidR="00916520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se uspešno registrovao</w:t>
      </w:r>
      <w:r w:rsidR="00CC75D1">
        <w:rPr>
          <w:lang w:val="sr-Latn-CS"/>
        </w:rPr>
        <w:t>,</w:t>
      </w:r>
    </w:p>
    <w:p w14:paraId="57B3CE07" w14:textId="77777777" w:rsidR="00916520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Prebacuje se na stranicu za logovanje</w:t>
      </w:r>
      <w:r w:rsidR="00CC75D1">
        <w:rPr>
          <w:lang w:val="sr-Latn-CS"/>
        </w:rPr>
        <w:t>,</w:t>
      </w:r>
    </w:p>
    <w:p w14:paraId="27F3CF44" w14:textId="77777777" w:rsidR="00DD7153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Korisniku stiže obaveštenje da je uspešno registrovan i da mora da verifikuje svoju e-poštu</w:t>
      </w:r>
      <w:r w:rsidR="00CC75D1">
        <w:rPr>
          <w:lang w:val="sr-Latn-CS"/>
        </w:rPr>
        <w:t>,</w:t>
      </w:r>
    </w:p>
    <w:p w14:paraId="4F632CAF" w14:textId="77777777" w:rsidR="00DD7153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je pritisnu dugme za verifikaciju u svom poštanskom sandučetu</w:t>
      </w:r>
      <w:r w:rsidR="00CC75D1">
        <w:rPr>
          <w:lang w:val="sr-Latn-CS"/>
        </w:rPr>
        <w:t>,</w:t>
      </w:r>
    </w:p>
    <w:p w14:paraId="2AB60C45" w14:textId="77777777" w:rsidR="00DD7153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Trenutna stranica je stranica za verifikaciju mejla</w:t>
      </w:r>
      <w:r w:rsidR="00CC75D1">
        <w:rPr>
          <w:lang w:val="sr-Latn-CS"/>
        </w:rPr>
        <w:t>,</w:t>
      </w:r>
    </w:p>
    <w:p w14:paraId="25016C9D" w14:textId="77777777" w:rsidR="00DD7153" w:rsidRDefault="00DD7153" w:rsidP="0091652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Korisniku stiže obaveštenje da je uspešno verifikovao svoju e-poštu.</w:t>
      </w:r>
    </w:p>
    <w:p w14:paraId="42B089B1" w14:textId="77777777" w:rsidR="00916520" w:rsidRPr="00255A41" w:rsidRDefault="00916520" w:rsidP="00916520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099F3028" w14:textId="77777777" w:rsidR="00916520" w:rsidRDefault="00916520" w:rsidP="0091652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5A6191">
        <w:rPr>
          <w:lang w:val="sr-Latn-CS"/>
        </w:rPr>
        <w:t>verifikovan</w:t>
      </w:r>
      <w:r>
        <w:rPr>
          <w:lang w:val="sr-Latn-CS"/>
        </w:rPr>
        <w:t>.</w:t>
      </w:r>
    </w:p>
    <w:p w14:paraId="3B0734BD" w14:textId="77777777" w:rsidR="00916520" w:rsidRPr="007E0B43" w:rsidRDefault="00916520" w:rsidP="0091652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7F1812" w14:textId="77777777" w:rsidR="00916520" w:rsidRDefault="00916520" w:rsidP="00916520">
      <w:pPr>
        <w:pStyle w:val="BodyText"/>
        <w:rPr>
          <w:lang w:val="sr-Latn-CS"/>
        </w:rPr>
      </w:pPr>
      <w:r>
        <w:rPr>
          <w:lang w:val="sr-Latn-CS"/>
        </w:rPr>
        <w:t>Tekuća stranica je početna stranica</w:t>
      </w:r>
      <w:r w:rsidR="005A6191">
        <w:rPr>
          <w:lang w:val="sr-Latn-CS"/>
        </w:rPr>
        <w:t xml:space="preserve"> za logovanje</w:t>
      </w:r>
      <w:r>
        <w:rPr>
          <w:lang w:val="sr-Latn-CS"/>
        </w:rPr>
        <w:t>.</w:t>
      </w:r>
    </w:p>
    <w:p w14:paraId="0CCB231D" w14:textId="77777777" w:rsidR="00916520" w:rsidRPr="007E0B43" w:rsidRDefault="00916520" w:rsidP="0091652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0EC854" w14:textId="77777777" w:rsidR="00916520" w:rsidRDefault="00916520" w:rsidP="0091652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A283295" w14:textId="77777777" w:rsidR="000148B7" w:rsidRPr="003372D3" w:rsidRDefault="00D46C91" w:rsidP="000148B7">
      <w:pPr>
        <w:pStyle w:val="Heading2"/>
        <w:rPr>
          <w:lang w:val="sr-Latn-CS"/>
        </w:rPr>
      </w:pPr>
      <w:bookmarkStart w:id="51" w:name="_Toc126257884"/>
      <w:proofErr w:type="spellStart"/>
      <w:r>
        <w:rPr>
          <w:lang w:val="sr-Latn-CS"/>
        </w:rPr>
        <w:t>R</w:t>
      </w:r>
      <w:r w:rsidR="000148B7">
        <w:rPr>
          <w:lang w:val="sr-Latn-CS"/>
        </w:rPr>
        <w:t>estartovanje</w:t>
      </w:r>
      <w:proofErr w:type="spellEnd"/>
      <w:r w:rsidR="000148B7">
        <w:rPr>
          <w:lang w:val="sr-Latn-CS"/>
        </w:rPr>
        <w:t xml:space="preserve"> lozinke</w:t>
      </w:r>
      <w:bookmarkEnd w:id="51"/>
    </w:p>
    <w:p w14:paraId="13293F78" w14:textId="77777777" w:rsidR="000148B7" w:rsidRPr="007E0B43" w:rsidRDefault="000148B7" w:rsidP="000148B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074A10E" w14:textId="77777777" w:rsidR="000148B7" w:rsidRDefault="000148B7" w:rsidP="000148B7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D70AED">
        <w:rPr>
          <w:lang w:val="sr-Latn-CS"/>
        </w:rPr>
        <w:t>orisnik restartuje svoju lozinku od naloga</w:t>
      </w:r>
      <w:r>
        <w:rPr>
          <w:lang w:val="sr-Latn-CS"/>
        </w:rPr>
        <w:t>.</w:t>
      </w:r>
    </w:p>
    <w:p w14:paraId="0553745A" w14:textId="77777777" w:rsidR="000148B7" w:rsidRPr="007E0B43" w:rsidRDefault="000148B7" w:rsidP="000148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DA34123" w14:textId="77777777" w:rsidR="000148B7" w:rsidRDefault="000148B7" w:rsidP="000148B7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2B06CE82" w14:textId="77777777" w:rsidR="000148B7" w:rsidRPr="007E0B43" w:rsidRDefault="000148B7" w:rsidP="000148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F2D0F31" w14:textId="77777777" w:rsidR="000148B7" w:rsidRDefault="000148B7" w:rsidP="000148B7">
      <w:pPr>
        <w:pStyle w:val="BodyText"/>
        <w:rPr>
          <w:lang w:val="sr-Latn-CS"/>
        </w:rPr>
      </w:pPr>
      <w:r>
        <w:rPr>
          <w:lang w:val="sr-Latn-CS"/>
        </w:rPr>
        <w:t>Trenutno je prikazana početna stranica</w:t>
      </w:r>
      <w:r w:rsidR="003051E0">
        <w:rPr>
          <w:lang w:val="sr-Latn-CS"/>
        </w:rPr>
        <w:t xml:space="preserve"> za logovanje</w:t>
      </w:r>
      <w:r>
        <w:rPr>
          <w:lang w:val="sr-Latn-CS"/>
        </w:rPr>
        <w:t>.</w:t>
      </w:r>
    </w:p>
    <w:p w14:paraId="3EACACF5" w14:textId="77777777" w:rsidR="000148B7" w:rsidRDefault="000148B7" w:rsidP="000148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1740AE6" w14:textId="77777777" w:rsidR="000148B7" w:rsidRPr="00255A41" w:rsidRDefault="000148B7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Bira se početna strana</w:t>
      </w:r>
      <w:r w:rsidR="003051E0">
        <w:rPr>
          <w:lang w:val="sr-Latn-CS"/>
        </w:rPr>
        <w:t>,</w:t>
      </w:r>
    </w:p>
    <w:p w14:paraId="5BD2CF80" w14:textId="77777777" w:rsidR="000148B7" w:rsidRDefault="000148B7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pritiska </w:t>
      </w:r>
      <w:r w:rsidR="003051E0">
        <w:rPr>
          <w:lang w:val="sr-Latn-CS"/>
        </w:rPr>
        <w:t>dugme „</w:t>
      </w:r>
      <w:r w:rsidR="003051E0">
        <w:rPr>
          <w:lang w:val="bs-Latn-BA"/>
        </w:rPr>
        <w:t>zaboravili ste lozinku</w:t>
      </w:r>
      <w:r w:rsidR="003051E0">
        <w:t>?”</w:t>
      </w:r>
      <w:r w:rsidR="003051E0">
        <w:rPr>
          <w:lang w:val="sr-Latn-CS"/>
        </w:rPr>
        <w:t>,</w:t>
      </w:r>
    </w:p>
    <w:p w14:paraId="416F5950" w14:textId="77777777" w:rsidR="000148B7" w:rsidRDefault="003051E0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Trenutna stranica je stranica za slanje zahteva za </w:t>
      </w:r>
      <w:proofErr w:type="spellStart"/>
      <w:r>
        <w:rPr>
          <w:lang w:val="sr-Latn-CS"/>
        </w:rPr>
        <w:t>restartovanje</w:t>
      </w:r>
      <w:proofErr w:type="spellEnd"/>
      <w:r>
        <w:rPr>
          <w:lang w:val="sr-Latn-CS"/>
        </w:rPr>
        <w:t xml:space="preserve"> lozinke,</w:t>
      </w:r>
    </w:p>
    <w:p w14:paraId="67C22202" w14:textId="77777777" w:rsidR="000148B7" w:rsidRDefault="003051E0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Popunjava formu sa svojom e-po</w:t>
      </w:r>
      <w:proofErr w:type="spellStart"/>
      <w:r>
        <w:rPr>
          <w:lang w:val="bs-Latn-BA"/>
        </w:rPr>
        <w:t>štom</w:t>
      </w:r>
      <w:proofErr w:type="spellEnd"/>
      <w:r w:rsidR="00A875DF">
        <w:rPr>
          <w:lang w:val="sr-Latn-CS"/>
        </w:rPr>
        <w:t>,</w:t>
      </w:r>
    </w:p>
    <w:p w14:paraId="1D9F9FAA" w14:textId="77777777" w:rsid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Korisniku stiže obaveštenje da je uspešno poslao reset link na svoj mejl,</w:t>
      </w:r>
    </w:p>
    <w:p w14:paraId="0FBCF6AE" w14:textId="77777777" w:rsidR="00A875DF" w:rsidRP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pritiska dugme </w:t>
      </w:r>
      <w:r>
        <w:t>“</w:t>
      </w:r>
      <w:proofErr w:type="spellStart"/>
      <w:r>
        <w:t>Resetuj</w:t>
      </w:r>
      <w:proofErr w:type="spellEnd"/>
      <w:r>
        <w:t xml:space="preserve">”,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je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restartovanje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,</w:t>
      </w:r>
    </w:p>
    <w:p w14:paraId="5F503458" w14:textId="77777777" w:rsidR="00A875DF" w:rsidRP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uno</w:t>
      </w:r>
      <w:proofErr w:type="spellStart"/>
      <w:r>
        <w:rPr>
          <w:lang w:val="bs-Latn-BA"/>
        </w:rPr>
        <w:t>šenje</w:t>
      </w:r>
      <w:proofErr w:type="spellEnd"/>
      <w:r>
        <w:rPr>
          <w:lang w:val="bs-Latn-BA"/>
        </w:rPr>
        <w:t xml:space="preserve"> lozinke,</w:t>
      </w:r>
    </w:p>
    <w:p w14:paraId="22F50A95" w14:textId="77777777" w:rsidR="00A875DF" w:rsidRP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bs-Latn-BA"/>
        </w:rPr>
        <w:t xml:space="preserve">Korisnik pritiska dugme </w:t>
      </w:r>
      <w:r>
        <w:t>“</w:t>
      </w:r>
      <w:proofErr w:type="spellStart"/>
      <w:r>
        <w:t>Resetuj</w:t>
      </w:r>
      <w:proofErr w:type="spellEnd"/>
      <w:r>
        <w:t>”,</w:t>
      </w:r>
    </w:p>
    <w:p w14:paraId="2DA3BE36" w14:textId="77777777" w:rsidR="00A875DF" w:rsidRP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proofErr w:type="spellStart"/>
      <w:r>
        <w:t>Korisniku</w:t>
      </w:r>
      <w:proofErr w:type="spellEnd"/>
      <w:r>
        <w:t xml:space="preserve"> </w:t>
      </w:r>
      <w:proofErr w:type="spellStart"/>
      <w:r>
        <w:t>sti</w:t>
      </w:r>
      <w:proofErr w:type="spellEnd"/>
      <w:r>
        <w:rPr>
          <w:lang w:val="bs-Latn-BA"/>
        </w:rPr>
        <w:t xml:space="preserve">že </w:t>
      </w:r>
      <w:proofErr w:type="spellStart"/>
      <w:r>
        <w:rPr>
          <w:lang w:val="bs-Latn-BA"/>
        </w:rPr>
        <w:t>obaveštenje</w:t>
      </w:r>
      <w:proofErr w:type="spellEnd"/>
      <w:r>
        <w:rPr>
          <w:lang w:val="bs-Latn-BA"/>
        </w:rPr>
        <w:t xml:space="preserve"> da je </w:t>
      </w:r>
      <w:proofErr w:type="spellStart"/>
      <w:r>
        <w:rPr>
          <w:lang w:val="bs-Latn-BA"/>
        </w:rPr>
        <w:t>uspešno</w:t>
      </w:r>
      <w:proofErr w:type="spellEnd"/>
      <w:r>
        <w:rPr>
          <w:lang w:val="bs-Latn-BA"/>
        </w:rPr>
        <w:t xml:space="preserve"> restartovao lozinku,</w:t>
      </w:r>
    </w:p>
    <w:p w14:paraId="7DC4ED6A" w14:textId="77777777" w:rsidR="00A875DF" w:rsidRDefault="00A875DF" w:rsidP="003051E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bs-Latn-BA"/>
        </w:rPr>
        <w:t xml:space="preserve">Trenutna stranica je stranica za </w:t>
      </w:r>
      <w:proofErr w:type="spellStart"/>
      <w:r>
        <w:rPr>
          <w:lang w:val="bs-Latn-BA"/>
        </w:rPr>
        <w:t>logovanje</w:t>
      </w:r>
      <w:proofErr w:type="spellEnd"/>
      <w:r>
        <w:rPr>
          <w:lang w:val="bs-Latn-BA"/>
        </w:rPr>
        <w:t>.</w:t>
      </w:r>
    </w:p>
    <w:p w14:paraId="06D4E682" w14:textId="77777777" w:rsidR="000148B7" w:rsidRPr="00255A41" w:rsidRDefault="000148B7" w:rsidP="000148B7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309BCB64" w14:textId="77777777" w:rsidR="000148B7" w:rsidRDefault="000148B7" w:rsidP="000148B7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887972">
        <w:rPr>
          <w:lang w:val="sr-Latn-CS"/>
        </w:rPr>
        <w:t>registrovan i verifikovan</w:t>
      </w:r>
      <w:r>
        <w:rPr>
          <w:lang w:val="sr-Latn-CS"/>
        </w:rPr>
        <w:t>.</w:t>
      </w:r>
    </w:p>
    <w:p w14:paraId="63D67DB6" w14:textId="77777777" w:rsidR="000148B7" w:rsidRPr="007E0B43" w:rsidRDefault="000148B7" w:rsidP="000148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6A1ACC6" w14:textId="77777777" w:rsidR="000148B7" w:rsidRDefault="000148B7" w:rsidP="000148B7">
      <w:pPr>
        <w:pStyle w:val="BodyText"/>
        <w:rPr>
          <w:lang w:val="sr-Latn-CS"/>
        </w:rPr>
      </w:pPr>
      <w:r>
        <w:rPr>
          <w:lang w:val="sr-Latn-CS"/>
        </w:rPr>
        <w:t>Tekuća stranica je početna stranica</w:t>
      </w:r>
      <w:r w:rsidR="00313A97">
        <w:rPr>
          <w:lang w:val="sr-Latn-CS"/>
        </w:rPr>
        <w:t xml:space="preserve"> za logovanje</w:t>
      </w:r>
      <w:r>
        <w:rPr>
          <w:lang w:val="sr-Latn-CS"/>
        </w:rPr>
        <w:t>.</w:t>
      </w:r>
    </w:p>
    <w:p w14:paraId="736DF2DB" w14:textId="77777777" w:rsidR="000148B7" w:rsidRPr="007E0B43" w:rsidRDefault="000148B7" w:rsidP="000148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C0AADF9" w14:textId="77777777" w:rsidR="000148B7" w:rsidRDefault="000148B7" w:rsidP="000148B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0C11163" w14:textId="77777777" w:rsidR="004019B8" w:rsidRPr="003372D3" w:rsidRDefault="004019B8" w:rsidP="004019B8">
      <w:pPr>
        <w:pStyle w:val="Heading2"/>
        <w:rPr>
          <w:lang w:val="sr-Latn-CS"/>
        </w:rPr>
      </w:pPr>
      <w:bookmarkStart w:id="52" w:name="_Toc126257885"/>
      <w:r>
        <w:rPr>
          <w:lang w:val="sr-Latn-CS"/>
        </w:rPr>
        <w:t xml:space="preserve">Ažurira podatke svog </w:t>
      </w:r>
      <w:r w:rsidR="003349C7">
        <w:rPr>
          <w:lang w:val="sr-Latn-CS"/>
        </w:rPr>
        <w:t>naloga</w:t>
      </w:r>
      <w:bookmarkEnd w:id="52"/>
    </w:p>
    <w:p w14:paraId="29C4B3F8" w14:textId="77777777" w:rsidR="004019B8" w:rsidRPr="007E0B43" w:rsidRDefault="004019B8" w:rsidP="004019B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3902FD" w14:textId="77777777" w:rsidR="004019B8" w:rsidRDefault="004019B8" w:rsidP="004019B8">
      <w:pPr>
        <w:pStyle w:val="BodyText"/>
        <w:rPr>
          <w:lang w:val="sr-Latn-CS"/>
        </w:rPr>
      </w:pPr>
      <w:r>
        <w:rPr>
          <w:lang w:val="sr-Latn-CS"/>
        </w:rPr>
        <w:t>Korisnik menja podatke od svog naloga koji je registrovao na sistem.</w:t>
      </w:r>
    </w:p>
    <w:p w14:paraId="78349234" w14:textId="77777777" w:rsidR="004019B8" w:rsidRPr="007E0B43" w:rsidRDefault="004019B8" w:rsidP="004019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D9BD1E" w14:textId="77777777" w:rsidR="004019B8" w:rsidRDefault="004019B8" w:rsidP="004019B8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2338F4DA" w14:textId="77777777" w:rsidR="004019B8" w:rsidRPr="007E0B43" w:rsidRDefault="004019B8" w:rsidP="004019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161793" w14:textId="77777777" w:rsidR="004019B8" w:rsidRDefault="00584A90" w:rsidP="004019B8">
      <w:pPr>
        <w:pStyle w:val="BodyText"/>
        <w:rPr>
          <w:lang w:val="sr-Latn-CS"/>
        </w:rPr>
      </w:pPr>
      <w:r>
        <w:rPr>
          <w:lang w:val="sr-Latn-CS"/>
        </w:rPr>
        <w:t>Korisnik je ulogovan</w:t>
      </w:r>
      <w:r w:rsidR="004019B8">
        <w:rPr>
          <w:lang w:val="sr-Latn-CS"/>
        </w:rPr>
        <w:t>.</w:t>
      </w:r>
    </w:p>
    <w:p w14:paraId="79934E12" w14:textId="77777777" w:rsidR="004019B8" w:rsidRDefault="004019B8" w:rsidP="004019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27096B" w14:textId="77777777" w:rsidR="004019B8" w:rsidRPr="00255A41" w:rsidRDefault="004019B8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Bira se str</w:t>
      </w:r>
      <w:r w:rsidR="00584A90">
        <w:rPr>
          <w:lang w:val="sr-Latn-CS"/>
        </w:rPr>
        <w:t>anica profil,</w:t>
      </w:r>
    </w:p>
    <w:p w14:paraId="2BA11188" w14:textId="77777777" w:rsidR="004019B8" w:rsidRDefault="004019B8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</w:t>
      </w:r>
      <w:r w:rsidR="00584A90">
        <w:rPr>
          <w:lang w:val="sr-Latn-CS"/>
        </w:rPr>
        <w:t>u se prikazuju dve forme koje može da popuni,</w:t>
      </w:r>
    </w:p>
    <w:p w14:paraId="5D2A6911" w14:textId="77777777" w:rsidR="004019B8" w:rsidRDefault="00584A90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unosi druge podatke koje želi,</w:t>
      </w:r>
    </w:p>
    <w:p w14:paraId="3F0DA923" w14:textId="77777777" w:rsidR="004019B8" w:rsidRDefault="00584A90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pritiska dugme </w:t>
      </w:r>
      <w:r>
        <w:t>“</w:t>
      </w:r>
      <w:proofErr w:type="spellStart"/>
      <w:r>
        <w:t>Izmeni</w:t>
      </w:r>
      <w:proofErr w:type="spellEnd"/>
      <w:r>
        <w:t>”</w:t>
      </w:r>
      <w:r>
        <w:rPr>
          <w:lang w:val="sr-Latn-CS"/>
        </w:rPr>
        <w:t>,</w:t>
      </w:r>
    </w:p>
    <w:p w14:paraId="0A1E7624" w14:textId="77777777" w:rsidR="00584A90" w:rsidRDefault="00584A90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Podaci o korisniku su promenjeni,</w:t>
      </w:r>
    </w:p>
    <w:p w14:paraId="4DA6EF0F" w14:textId="77777777" w:rsidR="00584A90" w:rsidRPr="00584A90" w:rsidRDefault="00584A90" w:rsidP="004019B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Korisniku </w:t>
      </w:r>
      <w:proofErr w:type="spellStart"/>
      <w:r>
        <w:rPr>
          <w:lang w:val="sr-Latn-CS"/>
        </w:rPr>
        <w:t>sti</w:t>
      </w:r>
      <w:proofErr w:type="spellEnd"/>
      <w:r>
        <w:rPr>
          <w:lang w:val="bs-Latn-BA"/>
        </w:rPr>
        <w:t xml:space="preserve">že </w:t>
      </w:r>
      <w:proofErr w:type="spellStart"/>
      <w:r>
        <w:rPr>
          <w:lang w:val="bs-Latn-BA"/>
        </w:rPr>
        <w:t>obaveštenje</w:t>
      </w:r>
      <w:proofErr w:type="spellEnd"/>
      <w:r>
        <w:rPr>
          <w:lang w:val="bs-Latn-BA"/>
        </w:rPr>
        <w:t xml:space="preserve"> da je </w:t>
      </w:r>
      <w:proofErr w:type="spellStart"/>
      <w:r>
        <w:rPr>
          <w:lang w:val="bs-Latn-BA"/>
        </w:rPr>
        <w:t>uspešno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promenio</w:t>
      </w:r>
      <w:proofErr w:type="spellEnd"/>
      <w:r>
        <w:rPr>
          <w:lang w:val="bs-Latn-BA"/>
        </w:rPr>
        <w:t xml:space="preserve"> podatke,</w:t>
      </w:r>
    </w:p>
    <w:p w14:paraId="182E0431" w14:textId="77777777" w:rsidR="004019B8" w:rsidRPr="00255A41" w:rsidRDefault="004019B8" w:rsidP="004019B8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38639B4D" w14:textId="77777777" w:rsidR="004019B8" w:rsidRDefault="004019B8" w:rsidP="004019B8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049A818" w14:textId="77777777" w:rsidR="004019B8" w:rsidRPr="007E0B43" w:rsidRDefault="004019B8" w:rsidP="004019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4C299BB" w14:textId="77777777" w:rsidR="004019B8" w:rsidRDefault="004019B8" w:rsidP="004019B8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584A90">
        <w:rPr>
          <w:lang w:val="sr-Latn-CS"/>
        </w:rPr>
        <w:t xml:space="preserve"> profil</w:t>
      </w:r>
      <w:r>
        <w:rPr>
          <w:lang w:val="sr-Latn-CS"/>
        </w:rPr>
        <w:t>.</w:t>
      </w:r>
    </w:p>
    <w:p w14:paraId="38905BD3" w14:textId="77777777" w:rsidR="004019B8" w:rsidRPr="007E0B43" w:rsidRDefault="004019B8" w:rsidP="004019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51F6CAC" w14:textId="77777777" w:rsidR="004019B8" w:rsidRDefault="004019B8" w:rsidP="004019B8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198ACBE" w14:textId="29569E97" w:rsidR="00916520" w:rsidRDefault="00916520" w:rsidP="009E5938">
      <w:pPr>
        <w:pStyle w:val="BodyText"/>
        <w:ind w:left="0"/>
        <w:rPr>
          <w:lang w:val="sr-Latn-CS"/>
        </w:rPr>
      </w:pPr>
    </w:p>
    <w:p w14:paraId="7B0EC1F8" w14:textId="77777777" w:rsidR="00045C79" w:rsidRDefault="00045C79" w:rsidP="009E5938">
      <w:pPr>
        <w:pStyle w:val="BodyText"/>
        <w:ind w:left="0"/>
        <w:rPr>
          <w:lang w:val="sr-Latn-CS"/>
        </w:rPr>
      </w:pPr>
    </w:p>
    <w:p w14:paraId="54C23C7E" w14:textId="2FE2C2C4" w:rsidR="00045C79" w:rsidRPr="003372D3" w:rsidRDefault="00045C79" w:rsidP="00045C79">
      <w:pPr>
        <w:pStyle w:val="Heading2"/>
        <w:rPr>
          <w:lang w:val="sr-Latn-CS"/>
        </w:rPr>
      </w:pPr>
      <w:bookmarkStart w:id="53" w:name="_Toc126257886"/>
      <w:r>
        <w:rPr>
          <w:lang w:val="sr-Latn-CS"/>
        </w:rPr>
        <w:t>Aplicira kao agencija</w:t>
      </w:r>
      <w:bookmarkEnd w:id="53"/>
    </w:p>
    <w:p w14:paraId="3A978417" w14:textId="77777777" w:rsidR="00045C79" w:rsidRPr="007E0B43" w:rsidRDefault="00045C79" w:rsidP="00045C7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1B349C9" w14:textId="64FB33D3" w:rsidR="00045C79" w:rsidRDefault="00045C79" w:rsidP="00045C79">
      <w:pPr>
        <w:pStyle w:val="BodyText"/>
        <w:rPr>
          <w:lang w:val="sr-Latn-CS"/>
        </w:rPr>
      </w:pPr>
      <w:r>
        <w:rPr>
          <w:lang w:val="sr-Latn-CS"/>
        </w:rPr>
        <w:t>Registrovani korisnik aplicira kao agencija.</w:t>
      </w:r>
    </w:p>
    <w:p w14:paraId="36227F48" w14:textId="77777777" w:rsidR="00045C79" w:rsidRPr="007E0B43" w:rsidRDefault="00045C79" w:rsidP="00045C7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479D022" w14:textId="00CA9F0A" w:rsidR="00045C79" w:rsidRDefault="00045C79" w:rsidP="00045C79">
      <w:pPr>
        <w:pStyle w:val="BodyText"/>
        <w:rPr>
          <w:lang w:val="sr-Latn-CS"/>
        </w:rPr>
      </w:pPr>
      <w:r>
        <w:rPr>
          <w:lang w:val="sr-Latn-CS"/>
        </w:rPr>
        <w:t xml:space="preserve"> Korisnik.</w:t>
      </w:r>
    </w:p>
    <w:p w14:paraId="3032A688" w14:textId="77777777" w:rsidR="00045C79" w:rsidRPr="007E0B43" w:rsidRDefault="00045C79" w:rsidP="00045C7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2B84C0" w14:textId="7ABE90C8" w:rsidR="00045C79" w:rsidRDefault="00045C79" w:rsidP="00045C79">
      <w:pPr>
        <w:pStyle w:val="BodyText"/>
        <w:rPr>
          <w:lang w:val="sr-Latn-CS"/>
        </w:rPr>
      </w:pPr>
      <w:r>
        <w:rPr>
          <w:lang w:val="sr-Latn-CS"/>
        </w:rPr>
        <w:t>Korisnik je registrovan.</w:t>
      </w:r>
    </w:p>
    <w:p w14:paraId="7A908F51" w14:textId="77777777" w:rsidR="00045C79" w:rsidRDefault="00045C79" w:rsidP="00045C7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D700E7" w14:textId="07326D46" w:rsidR="00045C79" w:rsidRPr="00255A41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Bira se stranica za registrovanje,</w:t>
      </w:r>
    </w:p>
    <w:p w14:paraId="514A55BD" w14:textId="571FEEE2" w:rsidR="00045C79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Korisniku se prikazuje forma za registrovanje,</w:t>
      </w:r>
    </w:p>
    <w:p w14:paraId="2BC819DD" w14:textId="7ECFA8E5" w:rsidR="00045C79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Korisnik pritiska dugme </w:t>
      </w:r>
      <w:r>
        <w:t>“</w:t>
      </w:r>
      <w:proofErr w:type="spellStart"/>
      <w:r>
        <w:t>Apliciraj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>”</w:t>
      </w:r>
      <w:r>
        <w:rPr>
          <w:lang w:val="sr-Latn-CS"/>
        </w:rPr>
        <w:t xml:space="preserve"> ,</w:t>
      </w:r>
    </w:p>
    <w:p w14:paraId="369503D5" w14:textId="7499943D" w:rsidR="00045C79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Korisniku se otvara forma sa podacima koje mora da popuni,</w:t>
      </w:r>
    </w:p>
    <w:p w14:paraId="0DC0E656" w14:textId="35BB7ECC" w:rsidR="00045C79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>
        <w:rPr>
          <w:lang w:val="sr-Latn-CS"/>
        </w:rPr>
        <w:t>Korisik</w:t>
      </w:r>
      <w:proofErr w:type="spellEnd"/>
      <w:r>
        <w:rPr>
          <w:lang w:val="sr-Latn-CS"/>
        </w:rPr>
        <w:t xml:space="preserve"> je popunio polja za podatke agencije,</w:t>
      </w:r>
    </w:p>
    <w:p w14:paraId="74FC16E5" w14:textId="0E88EBEE" w:rsidR="00045C79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Korisnik pritiska dugme </w:t>
      </w:r>
      <w:r>
        <w:t>“Po</w:t>
      </w:r>
      <w:r>
        <w:rPr>
          <w:lang w:val="bs-Latn-BA"/>
        </w:rPr>
        <w:t xml:space="preserve">šalji na </w:t>
      </w:r>
      <w:proofErr w:type="spellStart"/>
      <w:r>
        <w:rPr>
          <w:lang w:val="bs-Latn-BA"/>
        </w:rPr>
        <w:t>mejl</w:t>
      </w:r>
      <w:proofErr w:type="spellEnd"/>
      <w:r>
        <w:t>”,</w:t>
      </w:r>
    </w:p>
    <w:p w14:paraId="3C51308F" w14:textId="2149229F" w:rsidR="00045C79" w:rsidRPr="00584A90" w:rsidRDefault="00045C79" w:rsidP="00045C79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Korisniku </w:t>
      </w:r>
      <w:proofErr w:type="spellStart"/>
      <w:r>
        <w:rPr>
          <w:lang w:val="sr-Latn-CS"/>
        </w:rPr>
        <w:t>sti</w:t>
      </w:r>
      <w:proofErr w:type="spellEnd"/>
      <w:r>
        <w:rPr>
          <w:lang w:val="bs-Latn-BA"/>
        </w:rPr>
        <w:t xml:space="preserve">že </w:t>
      </w:r>
      <w:proofErr w:type="spellStart"/>
      <w:r>
        <w:rPr>
          <w:lang w:val="bs-Latn-BA"/>
        </w:rPr>
        <w:t>obaveštenje</w:t>
      </w:r>
      <w:proofErr w:type="spellEnd"/>
      <w:r>
        <w:rPr>
          <w:lang w:val="bs-Latn-BA"/>
        </w:rPr>
        <w:t xml:space="preserve"> da je </w:t>
      </w:r>
      <w:proofErr w:type="spellStart"/>
      <w:r>
        <w:rPr>
          <w:lang w:val="bs-Latn-BA"/>
        </w:rPr>
        <w:t>uspešno</w:t>
      </w:r>
      <w:proofErr w:type="spellEnd"/>
      <w:r>
        <w:rPr>
          <w:lang w:val="bs-Latn-BA"/>
        </w:rPr>
        <w:t xml:space="preserve"> poslao podatke.</w:t>
      </w:r>
    </w:p>
    <w:p w14:paraId="11C0A416" w14:textId="77777777" w:rsidR="00045C79" w:rsidRPr="00255A41" w:rsidRDefault="00045C79" w:rsidP="00045C79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26639412" w14:textId="371B535B" w:rsidR="00045C79" w:rsidRDefault="00045C79" w:rsidP="00045C7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755075">
        <w:rPr>
          <w:lang w:val="sr-Latn-CS"/>
        </w:rPr>
        <w:t>registrovan</w:t>
      </w:r>
      <w:r>
        <w:rPr>
          <w:lang w:val="sr-Latn-CS"/>
        </w:rPr>
        <w:t>.</w:t>
      </w:r>
    </w:p>
    <w:p w14:paraId="5534333B" w14:textId="77777777" w:rsidR="00045C79" w:rsidRPr="007E0B43" w:rsidRDefault="00045C79" w:rsidP="00045C7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E9E3D38" w14:textId="673928A3" w:rsidR="00045C79" w:rsidRDefault="00045C79" w:rsidP="00045C79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755075">
        <w:rPr>
          <w:lang w:val="sr-Latn-CS"/>
        </w:rPr>
        <w:t>stranica za apliciranje</w:t>
      </w:r>
      <w:r>
        <w:rPr>
          <w:lang w:val="sr-Latn-CS"/>
        </w:rPr>
        <w:t>.</w:t>
      </w:r>
    </w:p>
    <w:p w14:paraId="279F5E91" w14:textId="77777777" w:rsidR="00045C79" w:rsidRPr="007E0B43" w:rsidRDefault="00045C79" w:rsidP="00045C7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FBB69F" w14:textId="77777777" w:rsidR="00045C79" w:rsidRDefault="00045C79" w:rsidP="00045C7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EB0EEB4" w14:textId="77777777" w:rsidR="00045C79" w:rsidRDefault="00045C79" w:rsidP="009E5938">
      <w:pPr>
        <w:pStyle w:val="BodyText"/>
        <w:ind w:left="0"/>
        <w:rPr>
          <w:lang w:val="sr-Latn-CS"/>
        </w:rPr>
      </w:pPr>
    </w:p>
    <w:p w14:paraId="0927DFF3" w14:textId="77777777" w:rsidR="00D8252C" w:rsidRDefault="00D8252C" w:rsidP="009E5938">
      <w:pPr>
        <w:pStyle w:val="BodyText"/>
        <w:ind w:left="0"/>
        <w:rPr>
          <w:lang w:val="sr-Latn-CS"/>
        </w:rPr>
      </w:pPr>
    </w:p>
    <w:p w14:paraId="59C7288B" w14:textId="77777777" w:rsidR="006F58B5" w:rsidRPr="003372D3" w:rsidRDefault="006F58B5" w:rsidP="006F58B5">
      <w:pPr>
        <w:pStyle w:val="Heading2"/>
        <w:rPr>
          <w:lang w:val="sr-Latn-CS"/>
        </w:rPr>
      </w:pPr>
      <w:bookmarkStart w:id="54" w:name="_Toc90472019"/>
      <w:bookmarkStart w:id="55" w:name="_Toc90474504"/>
      <w:bookmarkStart w:id="56" w:name="_Toc90487320"/>
      <w:bookmarkStart w:id="57" w:name="_Toc126257887"/>
      <w:proofErr w:type="spellStart"/>
      <w:r>
        <w:rPr>
          <w:lang w:val="sr-Latn-CS"/>
        </w:rPr>
        <w:t>P</w:t>
      </w:r>
      <w:bookmarkEnd w:id="54"/>
      <w:bookmarkEnd w:id="55"/>
      <w:bookmarkEnd w:id="56"/>
      <w:r w:rsidR="00CE498F">
        <w:rPr>
          <w:lang w:val="sr-Latn-CS"/>
        </w:rPr>
        <w:t>retra</w:t>
      </w:r>
      <w:r w:rsidR="00280330">
        <w:rPr>
          <w:lang w:val="bs-Latn-BA"/>
        </w:rPr>
        <w:t>živanje</w:t>
      </w:r>
      <w:proofErr w:type="spellEnd"/>
      <w:r w:rsidR="00280330">
        <w:rPr>
          <w:lang w:val="bs-Latn-BA"/>
        </w:rPr>
        <w:t xml:space="preserve"> po gradu</w:t>
      </w:r>
      <w:bookmarkEnd w:id="57"/>
    </w:p>
    <w:p w14:paraId="486B5056" w14:textId="77777777" w:rsidR="006F58B5" w:rsidRPr="007E0B43" w:rsidRDefault="006F58B5" w:rsidP="006F58B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7F5C609" w14:textId="77777777" w:rsidR="006F58B5" w:rsidRDefault="00971507" w:rsidP="006F58B5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D8252C">
        <w:rPr>
          <w:lang w:val="sr-Latn-CS"/>
        </w:rPr>
        <w:t>orisnik pretražuje karte</w:t>
      </w:r>
      <w:r>
        <w:rPr>
          <w:lang w:val="sr-Latn-CS"/>
        </w:rPr>
        <w:t xml:space="preserve"> po gradu</w:t>
      </w:r>
      <w:r w:rsidR="006F58B5">
        <w:rPr>
          <w:lang w:val="sr-Latn-CS"/>
        </w:rPr>
        <w:t>.</w:t>
      </w:r>
    </w:p>
    <w:p w14:paraId="0ABB3C76" w14:textId="77777777" w:rsidR="006F58B5" w:rsidRPr="007E0B43" w:rsidRDefault="006F58B5" w:rsidP="006F58B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C0B31A4" w14:textId="77777777" w:rsidR="006F58B5" w:rsidRDefault="006F58B5" w:rsidP="006F58B5">
      <w:pPr>
        <w:pStyle w:val="BodyText"/>
        <w:rPr>
          <w:lang w:val="sr-Latn-CS"/>
        </w:rPr>
      </w:pPr>
      <w:r>
        <w:rPr>
          <w:lang w:val="sr-Latn-CS"/>
        </w:rPr>
        <w:t xml:space="preserve"> Korisnik,</w:t>
      </w:r>
      <w:r w:rsidR="00CE498F">
        <w:rPr>
          <w:lang w:val="sr-Latn-CS"/>
        </w:rPr>
        <w:t xml:space="preserve"> moderator,</w:t>
      </w:r>
      <w:r>
        <w:rPr>
          <w:lang w:val="sr-Latn-CS"/>
        </w:rPr>
        <w:t xml:space="preserve"> </w:t>
      </w:r>
      <w:r w:rsidR="00CE498F">
        <w:rPr>
          <w:lang w:val="sr-Latn-CS"/>
        </w:rPr>
        <w:t>a</w:t>
      </w:r>
      <w:r>
        <w:rPr>
          <w:lang w:val="sr-Latn-CS"/>
        </w:rPr>
        <w:t>dministrator.</w:t>
      </w:r>
    </w:p>
    <w:p w14:paraId="647C31F3" w14:textId="77777777" w:rsidR="006F58B5" w:rsidRPr="007E0B43" w:rsidRDefault="006F58B5" w:rsidP="006F58B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B951B29" w14:textId="77777777" w:rsidR="006F58B5" w:rsidRDefault="00AB6896" w:rsidP="006F58B5">
      <w:pPr>
        <w:pStyle w:val="BodyText"/>
        <w:rPr>
          <w:lang w:val="sr-Latn-CS"/>
        </w:rPr>
      </w:pPr>
      <w:r>
        <w:rPr>
          <w:lang w:val="sr-Latn-CS"/>
        </w:rPr>
        <w:t>Trenutno je prikazana početna stranica</w:t>
      </w:r>
      <w:r w:rsidR="00D5333C">
        <w:rPr>
          <w:lang w:val="sr-Latn-CS"/>
        </w:rPr>
        <w:t>.</w:t>
      </w:r>
    </w:p>
    <w:p w14:paraId="723FAC3D" w14:textId="77777777" w:rsidR="006F58B5" w:rsidRDefault="006F58B5" w:rsidP="006F58B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BF90C8" w14:textId="77777777" w:rsidR="006F58B5" w:rsidRPr="00255A41" w:rsidRDefault="00AB6896" w:rsidP="00CC11E9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Bira se početna strana</w:t>
      </w:r>
      <w:r w:rsidR="006F58B5" w:rsidRPr="00255A41">
        <w:rPr>
          <w:lang w:val="sr-Latn-CS"/>
        </w:rPr>
        <w:t>.</w:t>
      </w:r>
    </w:p>
    <w:p w14:paraId="4321FC6F" w14:textId="77777777" w:rsidR="006F58B5" w:rsidRDefault="00AB6896" w:rsidP="00CC11E9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C11E9">
        <w:rPr>
          <w:lang w:val="sr-Latn-CS"/>
        </w:rPr>
        <w:t>bira</w:t>
      </w:r>
      <w:r>
        <w:rPr>
          <w:lang w:val="sr-Latn-CS"/>
        </w:rPr>
        <w:t xml:space="preserve"> polj</w:t>
      </w:r>
      <w:r w:rsidR="00CC11E9">
        <w:rPr>
          <w:lang w:val="sr-Latn-CS"/>
        </w:rPr>
        <w:t>a</w:t>
      </w:r>
      <w:r>
        <w:rPr>
          <w:lang w:val="sr-Latn-CS"/>
        </w:rPr>
        <w:t xml:space="preserve"> za pretraživanje</w:t>
      </w:r>
      <w:r w:rsidR="00CC11E9">
        <w:rPr>
          <w:lang w:val="sr-Latn-CS"/>
        </w:rPr>
        <w:t xml:space="preserve"> po gradu</w:t>
      </w:r>
      <w:r w:rsidR="006F58B5" w:rsidRPr="00255A41">
        <w:rPr>
          <w:lang w:val="sr-Latn-CS"/>
        </w:rPr>
        <w:t>.</w:t>
      </w:r>
    </w:p>
    <w:p w14:paraId="09DDF582" w14:textId="77777777" w:rsidR="006F58B5" w:rsidRDefault="00AB6896" w:rsidP="00CC11E9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Unosi podatke</w:t>
      </w:r>
      <w:r w:rsidR="006F58B5">
        <w:rPr>
          <w:lang w:val="sr-Latn-CS"/>
        </w:rPr>
        <w:t>.</w:t>
      </w:r>
    </w:p>
    <w:p w14:paraId="23204522" w14:textId="77777777" w:rsidR="006F58B5" w:rsidRDefault="00AB6896" w:rsidP="00CC11E9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Uneti podatak je prikazan</w:t>
      </w:r>
      <w:r w:rsidR="006F58B5">
        <w:rPr>
          <w:lang w:val="sr-Latn-CS"/>
        </w:rPr>
        <w:t>.</w:t>
      </w:r>
    </w:p>
    <w:p w14:paraId="2808F914" w14:textId="77777777" w:rsidR="006F58B5" w:rsidRPr="00255A41" w:rsidRDefault="006F58B5" w:rsidP="006F58B5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7B4831EE" w14:textId="77777777" w:rsidR="006F58B5" w:rsidRDefault="006F58B5" w:rsidP="006F58B5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BB0641C" w14:textId="77777777" w:rsidR="006F58B5" w:rsidRPr="007E0B43" w:rsidRDefault="006F58B5" w:rsidP="006F58B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8FD4855" w14:textId="77777777" w:rsidR="006F58B5" w:rsidRDefault="006F58B5" w:rsidP="006F58B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AB6896">
        <w:rPr>
          <w:lang w:val="sr-Latn-CS"/>
        </w:rPr>
        <w:t>početna stranica</w:t>
      </w:r>
      <w:r>
        <w:rPr>
          <w:lang w:val="sr-Latn-CS"/>
        </w:rPr>
        <w:t>.</w:t>
      </w:r>
    </w:p>
    <w:p w14:paraId="07CCCDA2" w14:textId="77777777" w:rsidR="006F58B5" w:rsidRPr="007E0B43" w:rsidRDefault="006F58B5" w:rsidP="006F58B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6F970C7" w14:textId="77777777" w:rsidR="006F58B5" w:rsidRDefault="006F58B5" w:rsidP="006F58B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A687396" w14:textId="77777777" w:rsidR="00280330" w:rsidRPr="003372D3" w:rsidRDefault="00280330" w:rsidP="00280330">
      <w:pPr>
        <w:pStyle w:val="Heading2"/>
        <w:rPr>
          <w:lang w:val="sr-Latn-CS"/>
        </w:rPr>
      </w:pPr>
      <w:bookmarkStart w:id="58" w:name="_Toc126257888"/>
      <w:proofErr w:type="spellStart"/>
      <w:r>
        <w:rPr>
          <w:lang w:val="sr-Latn-CS"/>
        </w:rPr>
        <w:t>Pretra</w:t>
      </w:r>
      <w:r>
        <w:rPr>
          <w:lang w:val="bs-Latn-BA"/>
        </w:rPr>
        <w:t>živanje</w:t>
      </w:r>
      <w:proofErr w:type="spellEnd"/>
      <w:r>
        <w:rPr>
          <w:lang w:val="bs-Latn-BA"/>
        </w:rPr>
        <w:t xml:space="preserve"> po datumu</w:t>
      </w:r>
      <w:bookmarkEnd w:id="58"/>
    </w:p>
    <w:p w14:paraId="54270D8B" w14:textId="77777777" w:rsidR="00280330" w:rsidRPr="007E0B43" w:rsidRDefault="00280330" w:rsidP="00280330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3F7558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5369E8">
        <w:rPr>
          <w:lang w:val="sr-Latn-CS"/>
        </w:rPr>
        <w:t>orisnik pretražuje kartu po datumu</w:t>
      </w:r>
      <w:r>
        <w:rPr>
          <w:lang w:val="sr-Latn-CS"/>
        </w:rPr>
        <w:t>.</w:t>
      </w:r>
    </w:p>
    <w:p w14:paraId="1285A7BC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C808707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59C8E611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2F01CE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Trenutno je prikazana početna stranica.</w:t>
      </w:r>
    </w:p>
    <w:p w14:paraId="2564F755" w14:textId="77777777" w:rsidR="00280330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D7133E6" w14:textId="77777777" w:rsidR="00280330" w:rsidRPr="00255A41" w:rsidRDefault="00280330" w:rsidP="004A71A9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Bira se početna strana</w:t>
      </w:r>
      <w:r w:rsidR="004A71A9">
        <w:rPr>
          <w:lang w:val="sr-Latn-CS"/>
        </w:rPr>
        <w:t>,</w:t>
      </w:r>
    </w:p>
    <w:p w14:paraId="6AE0C4FC" w14:textId="77777777" w:rsidR="00280330" w:rsidRDefault="00280330" w:rsidP="004A71A9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A71A9">
        <w:rPr>
          <w:lang w:val="sr-Latn-CS"/>
        </w:rPr>
        <w:t xml:space="preserve">bira polje za </w:t>
      </w:r>
      <w:proofErr w:type="spellStart"/>
      <w:r w:rsidR="004A71A9">
        <w:rPr>
          <w:lang w:val="sr-Latn-CS"/>
        </w:rPr>
        <w:t>pretaživanje</w:t>
      </w:r>
      <w:proofErr w:type="spellEnd"/>
      <w:r w:rsidR="004A71A9">
        <w:rPr>
          <w:lang w:val="sr-Latn-CS"/>
        </w:rPr>
        <w:t xml:space="preserve"> po datumu,</w:t>
      </w:r>
    </w:p>
    <w:p w14:paraId="4BF1EDDC" w14:textId="77777777" w:rsidR="00280330" w:rsidRDefault="00280330" w:rsidP="004A71A9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Unosi podatke</w:t>
      </w:r>
      <w:r w:rsidR="004A71A9">
        <w:rPr>
          <w:lang w:val="sr-Latn-CS"/>
        </w:rPr>
        <w:t>,</w:t>
      </w:r>
    </w:p>
    <w:p w14:paraId="1B3EE392" w14:textId="77777777" w:rsidR="00280330" w:rsidRDefault="00280330" w:rsidP="004A71A9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Uneti podatak je prikazan.</w:t>
      </w:r>
    </w:p>
    <w:p w14:paraId="56AD18ED" w14:textId="77777777" w:rsidR="00280330" w:rsidRPr="00255A41" w:rsidRDefault="00280330" w:rsidP="00280330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49A2217A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BEB15F1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B5A979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Tekuća stranica je početna stranica.</w:t>
      </w:r>
    </w:p>
    <w:p w14:paraId="38336897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403655" w14:textId="77777777" w:rsidR="00280330" w:rsidRDefault="00280330" w:rsidP="0028033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5712DAC" w14:textId="6109610B" w:rsidR="00280330" w:rsidRDefault="00280330" w:rsidP="006F58B5">
      <w:pPr>
        <w:pStyle w:val="BodyText"/>
        <w:rPr>
          <w:lang w:val="sr-Latn-CS"/>
        </w:rPr>
      </w:pPr>
    </w:p>
    <w:p w14:paraId="3FDCC108" w14:textId="12E6282D" w:rsidR="008C386D" w:rsidRDefault="008C386D" w:rsidP="006F58B5">
      <w:pPr>
        <w:pStyle w:val="BodyText"/>
        <w:rPr>
          <w:lang w:val="sr-Latn-CS"/>
        </w:rPr>
      </w:pPr>
    </w:p>
    <w:p w14:paraId="229FF8C7" w14:textId="6E17A722" w:rsidR="008C386D" w:rsidRDefault="008C386D" w:rsidP="006F58B5">
      <w:pPr>
        <w:pStyle w:val="BodyText"/>
        <w:rPr>
          <w:lang w:val="sr-Latn-CS"/>
        </w:rPr>
      </w:pPr>
    </w:p>
    <w:p w14:paraId="1C73B013" w14:textId="1D3691F6" w:rsidR="008C386D" w:rsidRDefault="008C386D" w:rsidP="006F58B5">
      <w:pPr>
        <w:pStyle w:val="BodyText"/>
        <w:rPr>
          <w:lang w:val="sr-Latn-CS"/>
        </w:rPr>
      </w:pPr>
    </w:p>
    <w:p w14:paraId="518A41AA" w14:textId="4005F28C" w:rsidR="008C386D" w:rsidRDefault="008C386D" w:rsidP="006F58B5">
      <w:pPr>
        <w:pStyle w:val="BodyText"/>
        <w:rPr>
          <w:lang w:val="sr-Latn-CS"/>
        </w:rPr>
      </w:pPr>
    </w:p>
    <w:p w14:paraId="3F36ABE4" w14:textId="2F6D2B29" w:rsidR="008C386D" w:rsidRDefault="008C386D" w:rsidP="006F58B5">
      <w:pPr>
        <w:pStyle w:val="BodyText"/>
        <w:rPr>
          <w:lang w:val="sr-Latn-CS"/>
        </w:rPr>
      </w:pPr>
    </w:p>
    <w:p w14:paraId="0A1D9BDD" w14:textId="2CF12A34" w:rsidR="008C386D" w:rsidRDefault="008C386D" w:rsidP="006F58B5">
      <w:pPr>
        <w:pStyle w:val="BodyText"/>
        <w:rPr>
          <w:lang w:val="sr-Latn-CS"/>
        </w:rPr>
      </w:pPr>
    </w:p>
    <w:p w14:paraId="3AECDA38" w14:textId="2B7C5B34" w:rsidR="008C386D" w:rsidRDefault="008C386D" w:rsidP="006F58B5">
      <w:pPr>
        <w:pStyle w:val="BodyText"/>
        <w:rPr>
          <w:lang w:val="sr-Latn-CS"/>
        </w:rPr>
      </w:pPr>
    </w:p>
    <w:p w14:paraId="5CC3B0F5" w14:textId="5A688364" w:rsidR="008C386D" w:rsidRDefault="008C386D" w:rsidP="006F58B5">
      <w:pPr>
        <w:pStyle w:val="BodyText"/>
        <w:rPr>
          <w:lang w:val="sr-Latn-CS"/>
        </w:rPr>
      </w:pPr>
    </w:p>
    <w:p w14:paraId="76856BBE" w14:textId="77833EBF" w:rsidR="008C386D" w:rsidRDefault="008C386D" w:rsidP="006F58B5">
      <w:pPr>
        <w:pStyle w:val="BodyText"/>
        <w:rPr>
          <w:lang w:val="sr-Latn-CS"/>
        </w:rPr>
      </w:pPr>
    </w:p>
    <w:p w14:paraId="010B26CB" w14:textId="23DBE189" w:rsidR="008C386D" w:rsidRDefault="008C386D" w:rsidP="006F58B5">
      <w:pPr>
        <w:pStyle w:val="BodyText"/>
        <w:rPr>
          <w:lang w:val="sr-Latn-CS"/>
        </w:rPr>
      </w:pPr>
    </w:p>
    <w:p w14:paraId="06DABA8B" w14:textId="77777777" w:rsidR="008C386D" w:rsidRDefault="008C386D" w:rsidP="0008218A">
      <w:pPr>
        <w:pStyle w:val="BodyText"/>
        <w:ind w:left="0"/>
        <w:rPr>
          <w:lang w:val="sr-Latn-CS"/>
        </w:rPr>
      </w:pPr>
    </w:p>
    <w:p w14:paraId="41F214AC" w14:textId="77777777" w:rsidR="00280330" w:rsidRPr="003372D3" w:rsidRDefault="00280330" w:rsidP="00280330">
      <w:pPr>
        <w:pStyle w:val="Heading2"/>
        <w:rPr>
          <w:lang w:val="sr-Latn-CS"/>
        </w:rPr>
      </w:pPr>
      <w:bookmarkStart w:id="59" w:name="_Toc126257889"/>
      <w:proofErr w:type="spellStart"/>
      <w:r>
        <w:rPr>
          <w:lang w:val="sr-Latn-CS"/>
        </w:rPr>
        <w:t>Pretra</w:t>
      </w:r>
      <w:r>
        <w:rPr>
          <w:lang w:val="bs-Latn-BA"/>
        </w:rPr>
        <w:t>živanje</w:t>
      </w:r>
      <w:proofErr w:type="spellEnd"/>
      <w:r>
        <w:rPr>
          <w:lang w:val="bs-Latn-BA"/>
        </w:rPr>
        <w:t xml:space="preserve"> po </w:t>
      </w:r>
      <w:proofErr w:type="spellStart"/>
      <w:r>
        <w:rPr>
          <w:lang w:val="bs-Latn-BA"/>
        </w:rPr>
        <w:t>ceni</w:t>
      </w:r>
      <w:bookmarkEnd w:id="59"/>
      <w:proofErr w:type="spellEnd"/>
    </w:p>
    <w:p w14:paraId="7F0FE79E" w14:textId="77777777" w:rsidR="00280330" w:rsidRPr="007E0B43" w:rsidRDefault="00280330" w:rsidP="00280330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359023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C1795E">
        <w:rPr>
          <w:lang w:val="sr-Latn-CS"/>
        </w:rPr>
        <w:t xml:space="preserve">orisnik </w:t>
      </w:r>
      <w:proofErr w:type="spellStart"/>
      <w:r w:rsidR="00C1795E">
        <w:rPr>
          <w:lang w:val="sr-Latn-CS"/>
        </w:rPr>
        <w:t>pretažuje</w:t>
      </w:r>
      <w:proofErr w:type="spellEnd"/>
      <w:r w:rsidR="00C1795E">
        <w:rPr>
          <w:lang w:val="sr-Latn-CS"/>
        </w:rPr>
        <w:t xml:space="preserve"> kartu po ceni</w:t>
      </w:r>
      <w:r>
        <w:rPr>
          <w:lang w:val="sr-Latn-CS"/>
        </w:rPr>
        <w:t>.</w:t>
      </w:r>
    </w:p>
    <w:p w14:paraId="41E74C62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6A11E2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3D3CF37A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556A22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Trenutno je prikazana početna stranica.</w:t>
      </w:r>
    </w:p>
    <w:p w14:paraId="75D579E2" w14:textId="77777777" w:rsidR="00280330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9B1C3A6" w14:textId="77777777" w:rsidR="00280330" w:rsidRPr="00255A41" w:rsidRDefault="00280330" w:rsidP="003122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Bira se početna strana</w:t>
      </w:r>
      <w:r w:rsidRPr="00255A41">
        <w:rPr>
          <w:lang w:val="sr-Latn-CS"/>
        </w:rPr>
        <w:t>.</w:t>
      </w:r>
    </w:p>
    <w:p w14:paraId="53AB6430" w14:textId="77777777" w:rsidR="00280330" w:rsidRDefault="00280330" w:rsidP="003122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12254">
        <w:rPr>
          <w:lang w:val="sr-Latn-CS"/>
        </w:rPr>
        <w:t xml:space="preserve">bira polje za </w:t>
      </w:r>
      <w:proofErr w:type="spellStart"/>
      <w:r w:rsidR="00312254">
        <w:rPr>
          <w:lang w:val="sr-Latn-CS"/>
        </w:rPr>
        <w:t>pretaživanje</w:t>
      </w:r>
      <w:proofErr w:type="spellEnd"/>
      <w:r w:rsidR="00312254">
        <w:rPr>
          <w:lang w:val="sr-Latn-CS"/>
        </w:rPr>
        <w:t xml:space="preserve"> po ceni</w:t>
      </w:r>
      <w:r w:rsidRPr="00255A41">
        <w:rPr>
          <w:lang w:val="sr-Latn-CS"/>
        </w:rPr>
        <w:t>.</w:t>
      </w:r>
    </w:p>
    <w:p w14:paraId="712F57B5" w14:textId="77777777" w:rsidR="00280330" w:rsidRDefault="00280330" w:rsidP="003122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Unosi podatke.</w:t>
      </w:r>
    </w:p>
    <w:p w14:paraId="4044A587" w14:textId="77777777" w:rsidR="00280330" w:rsidRDefault="00280330" w:rsidP="003122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Uneti podatak je prikazan.</w:t>
      </w:r>
    </w:p>
    <w:p w14:paraId="248EFFBD" w14:textId="77777777" w:rsidR="00280330" w:rsidRPr="00255A41" w:rsidRDefault="00280330" w:rsidP="00280330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1CF5CB61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C881A4A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653864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Tekuća stranica je početna stranica.</w:t>
      </w:r>
    </w:p>
    <w:p w14:paraId="42310DF3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C56AEA7" w14:textId="3AE29C72" w:rsidR="00280330" w:rsidRDefault="00280330" w:rsidP="000F3A4C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33A13" w14:textId="17730976" w:rsidR="0008218A" w:rsidRPr="003372D3" w:rsidRDefault="0008218A" w:rsidP="0008218A">
      <w:pPr>
        <w:pStyle w:val="Heading2"/>
        <w:rPr>
          <w:lang w:val="sr-Latn-CS"/>
        </w:rPr>
      </w:pPr>
      <w:bookmarkStart w:id="60" w:name="_Toc126257890"/>
      <w:proofErr w:type="spellStart"/>
      <w:r>
        <w:rPr>
          <w:lang w:val="sr-Latn-CS"/>
        </w:rPr>
        <w:t>Pretra</w:t>
      </w:r>
      <w:r>
        <w:rPr>
          <w:lang w:val="bs-Latn-BA"/>
        </w:rPr>
        <w:t>živanje</w:t>
      </w:r>
      <w:proofErr w:type="spellEnd"/>
      <w:r>
        <w:rPr>
          <w:lang w:val="bs-Latn-BA"/>
        </w:rPr>
        <w:t xml:space="preserve"> podataka</w:t>
      </w:r>
      <w:r w:rsidR="004B16F7">
        <w:rPr>
          <w:lang w:val="bs-Latn-BA"/>
        </w:rPr>
        <w:t xml:space="preserve"> po poglavlju</w:t>
      </w:r>
      <w:r>
        <w:rPr>
          <w:lang w:val="bs-Latn-BA"/>
        </w:rPr>
        <w:t xml:space="preserve"> tab</w:t>
      </w:r>
      <w:r w:rsidR="004B16F7">
        <w:rPr>
          <w:lang w:val="bs-Latn-BA"/>
        </w:rPr>
        <w:t>ele</w:t>
      </w:r>
      <w:bookmarkEnd w:id="60"/>
    </w:p>
    <w:p w14:paraId="66F7DA05" w14:textId="77777777" w:rsidR="0008218A" w:rsidRPr="007E0B43" w:rsidRDefault="0008218A" w:rsidP="0008218A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73D9F7" w14:textId="77777777" w:rsidR="0008218A" w:rsidRDefault="0008218A" w:rsidP="0008218A">
      <w:pPr>
        <w:pStyle w:val="BodyText"/>
        <w:rPr>
          <w:lang w:val="sr-Latn-CS"/>
        </w:rPr>
      </w:pPr>
      <w:r>
        <w:rPr>
          <w:lang w:val="sr-Latn-CS"/>
        </w:rPr>
        <w:t>Korisnik pretražuje podatke iz tabele.</w:t>
      </w:r>
    </w:p>
    <w:p w14:paraId="707DC500" w14:textId="77777777" w:rsidR="0008218A" w:rsidRPr="007E0B43" w:rsidRDefault="0008218A" w:rsidP="0008218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3FB7CE6" w14:textId="77777777" w:rsidR="0008218A" w:rsidRDefault="0008218A" w:rsidP="0008218A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01F34C9D" w14:textId="77777777" w:rsidR="0008218A" w:rsidRPr="007E0B43" w:rsidRDefault="0008218A" w:rsidP="0008218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CEDA54" w14:textId="77777777" w:rsidR="0008218A" w:rsidRDefault="0008218A" w:rsidP="0008218A">
      <w:pPr>
        <w:pStyle w:val="BodyText"/>
        <w:rPr>
          <w:lang w:val="sr-Latn-CS"/>
        </w:rPr>
      </w:pPr>
      <w:r>
        <w:rPr>
          <w:lang w:val="sr-Latn-CS"/>
        </w:rPr>
        <w:t>Korisnik mora da bude ulogovan.</w:t>
      </w:r>
    </w:p>
    <w:p w14:paraId="339ACAAB" w14:textId="77777777" w:rsidR="0008218A" w:rsidRDefault="0008218A" w:rsidP="0008218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5DE028" w14:textId="77777777" w:rsidR="0008218A" w:rsidRPr="00255A41" w:rsidRDefault="0008218A" w:rsidP="0008218A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Bira se zaglavlje u tabeli u kojoj se nalazi slika u obliku lupe,</w:t>
      </w:r>
    </w:p>
    <w:p w14:paraId="306D36CC" w14:textId="77777777" w:rsidR="0008218A" w:rsidRDefault="0008218A" w:rsidP="0008218A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lastRenderedPageBreak/>
        <w:t>Korisnik unosi podatak koji želi,</w:t>
      </w:r>
    </w:p>
    <w:p w14:paraId="68DC08E6" w14:textId="77777777" w:rsidR="0008218A" w:rsidRPr="008C386D" w:rsidRDefault="0008218A" w:rsidP="0008218A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Uneti podatak je prikazan.</w:t>
      </w:r>
    </w:p>
    <w:p w14:paraId="5C4E42C2" w14:textId="77777777" w:rsidR="0008218A" w:rsidRPr="00255A41" w:rsidRDefault="0008218A" w:rsidP="0008218A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4163F933" w14:textId="77777777" w:rsidR="0008218A" w:rsidRDefault="0008218A" w:rsidP="0008218A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35BE282" w14:textId="77777777" w:rsidR="0008218A" w:rsidRPr="007E0B43" w:rsidRDefault="0008218A" w:rsidP="0008218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70D6BEB" w14:textId="77777777" w:rsidR="0008218A" w:rsidRDefault="0008218A" w:rsidP="0008218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F1F648" w14:textId="77777777" w:rsidR="0008218A" w:rsidRPr="007E0B43" w:rsidRDefault="0008218A" w:rsidP="0008218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4770354" w14:textId="6B5A1493" w:rsidR="00280330" w:rsidRDefault="0008218A" w:rsidP="00875D4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4C76C02" w14:textId="77777777" w:rsidR="001D38EB" w:rsidRPr="003372D3" w:rsidRDefault="004A48EC" w:rsidP="001D38EB">
      <w:pPr>
        <w:pStyle w:val="Heading2"/>
        <w:rPr>
          <w:lang w:val="sr-Latn-CS"/>
        </w:rPr>
      </w:pPr>
      <w:bookmarkStart w:id="61" w:name="_Toc126257891"/>
      <w:r>
        <w:rPr>
          <w:lang w:val="sr-Latn-CS"/>
        </w:rPr>
        <w:t>Rezer</w:t>
      </w:r>
      <w:r w:rsidR="00367451">
        <w:rPr>
          <w:lang w:val="sr-Latn-CS"/>
        </w:rPr>
        <w:t>vi</w:t>
      </w:r>
      <w:r w:rsidR="00280330">
        <w:rPr>
          <w:lang w:val="sr-Latn-CS"/>
        </w:rPr>
        <w:t>sanje</w:t>
      </w:r>
      <w:r w:rsidR="00232C7B">
        <w:rPr>
          <w:lang w:val="sr-Latn-CS"/>
        </w:rPr>
        <w:t xml:space="preserve"> </w:t>
      </w:r>
      <w:r>
        <w:rPr>
          <w:lang w:val="sr-Latn-CS"/>
        </w:rPr>
        <w:t>kart</w:t>
      </w:r>
      <w:r w:rsidR="00232C7B">
        <w:rPr>
          <w:lang w:val="sr-Latn-CS"/>
        </w:rPr>
        <w:t>e</w:t>
      </w:r>
      <w:bookmarkEnd w:id="61"/>
    </w:p>
    <w:p w14:paraId="61874EEF" w14:textId="77777777" w:rsidR="001D38EB" w:rsidRPr="007E0B43" w:rsidRDefault="001D38EB" w:rsidP="001D38E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EEC083C" w14:textId="77777777" w:rsidR="001D38EB" w:rsidRDefault="001D38EB" w:rsidP="001D38EB">
      <w:pPr>
        <w:pStyle w:val="BodyText"/>
        <w:rPr>
          <w:lang w:val="sr-Latn-CS"/>
        </w:rPr>
      </w:pPr>
      <w:r>
        <w:rPr>
          <w:lang w:val="sr-Latn-CS"/>
        </w:rPr>
        <w:t xml:space="preserve">Prikaz polja </w:t>
      </w:r>
      <w:r w:rsidR="004A48EC">
        <w:rPr>
          <w:lang w:val="sr-Latn-CS"/>
        </w:rPr>
        <w:t>sa autobuskim kartama</w:t>
      </w:r>
      <w:r w:rsidR="001C4060">
        <w:rPr>
          <w:lang w:val="sr-Latn-CS"/>
        </w:rPr>
        <w:t>, korisnik bira kartu i otvara mu se stranica za rezervaciju</w:t>
      </w:r>
      <w:r>
        <w:rPr>
          <w:lang w:val="sr-Latn-CS"/>
        </w:rPr>
        <w:t>.</w:t>
      </w:r>
      <w:r w:rsidR="001C4060">
        <w:rPr>
          <w:lang w:val="sr-Latn-CS"/>
        </w:rPr>
        <w:t xml:space="preserve"> Na stranici korisnik bira slobodna mesta u autobusu, kupuje kartu i na taj način rezerviše autobusku kartu.</w:t>
      </w:r>
    </w:p>
    <w:p w14:paraId="60049E5E" w14:textId="77777777" w:rsidR="001D38EB" w:rsidRPr="007E0B43" w:rsidRDefault="001D38EB" w:rsidP="001D38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C3C5B4F" w14:textId="77777777" w:rsidR="001D38EB" w:rsidRDefault="001D38EB" w:rsidP="001D38EB">
      <w:pPr>
        <w:pStyle w:val="BodyText"/>
        <w:rPr>
          <w:lang w:val="sr-Latn-CS"/>
        </w:rPr>
      </w:pPr>
      <w:r>
        <w:rPr>
          <w:lang w:val="sr-Latn-CS"/>
        </w:rPr>
        <w:t xml:space="preserve"> Korisnik, </w:t>
      </w:r>
      <w:r w:rsidR="004A48EC">
        <w:rPr>
          <w:lang w:val="sr-Latn-CS"/>
        </w:rPr>
        <w:t>moderator,</w:t>
      </w:r>
      <w:r>
        <w:rPr>
          <w:lang w:val="sr-Latn-CS"/>
        </w:rPr>
        <w:t xml:space="preserve"> </w:t>
      </w:r>
      <w:r w:rsidR="004A48EC">
        <w:rPr>
          <w:lang w:val="sr-Latn-CS"/>
        </w:rPr>
        <w:t>a</w:t>
      </w:r>
      <w:r>
        <w:rPr>
          <w:lang w:val="sr-Latn-CS"/>
        </w:rPr>
        <w:t>dministrator.</w:t>
      </w:r>
    </w:p>
    <w:p w14:paraId="2287B367" w14:textId="77777777" w:rsidR="001D38EB" w:rsidRPr="007E0B43" w:rsidRDefault="001D38EB" w:rsidP="001D38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FA37C1" w14:textId="77777777" w:rsidR="001D38EB" w:rsidRDefault="001D38EB" w:rsidP="001D38EB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za </w:t>
      </w:r>
      <w:r w:rsidR="00AF58CA">
        <w:rPr>
          <w:lang w:val="sr-Latn-CS"/>
        </w:rPr>
        <w:t>rezervaciju autobuskih karti</w:t>
      </w:r>
      <w:r>
        <w:rPr>
          <w:lang w:val="sr-Latn-CS"/>
        </w:rPr>
        <w:t>.</w:t>
      </w:r>
    </w:p>
    <w:p w14:paraId="7C39CFEF" w14:textId="77777777" w:rsidR="001D38EB" w:rsidRDefault="001D38EB" w:rsidP="001D38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0EB0872" w14:textId="77777777" w:rsidR="001D38EB" w:rsidRPr="0028049D" w:rsidRDefault="00AF58CA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 xml:space="preserve">Korisnik </w:t>
      </w:r>
      <w:r w:rsidR="003E70E0" w:rsidRPr="0028049D">
        <w:rPr>
          <w:lang w:val="bs-Latn-BA"/>
        </w:rPr>
        <w:t>otvara početnu stranicu,</w:t>
      </w:r>
    </w:p>
    <w:p w14:paraId="63AFEABC" w14:textId="77777777" w:rsidR="001D38EB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>Prikazuje se stranica sa autobuskim kartama,</w:t>
      </w:r>
    </w:p>
    <w:p w14:paraId="6ECD08A8" w14:textId="77777777" w:rsidR="001D38EB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>Korisnik pritiska dugme „</w:t>
      </w:r>
      <w:proofErr w:type="spellStart"/>
      <w:r w:rsidRPr="0028049D">
        <w:rPr>
          <w:lang w:val="bs-Latn-BA"/>
        </w:rPr>
        <w:t>režerviši</w:t>
      </w:r>
      <w:proofErr w:type="spellEnd"/>
      <w:r w:rsidRPr="0028049D">
        <w:rPr>
          <w:lang w:val="bs-Latn-BA"/>
        </w:rPr>
        <w:t xml:space="preserve"> sad“,</w:t>
      </w:r>
    </w:p>
    <w:p w14:paraId="4AD2177B" w14:textId="77777777" w:rsidR="001D38EB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 xml:space="preserve">Korisnik bira slobodno </w:t>
      </w:r>
      <w:proofErr w:type="spellStart"/>
      <w:r w:rsidRPr="0028049D">
        <w:rPr>
          <w:lang w:val="bs-Latn-BA"/>
        </w:rPr>
        <w:t>mesto</w:t>
      </w:r>
      <w:proofErr w:type="spellEnd"/>
      <w:r w:rsidRPr="0028049D">
        <w:rPr>
          <w:lang w:val="bs-Latn-BA"/>
        </w:rPr>
        <w:t xml:space="preserve"> i količinu </w:t>
      </w:r>
      <w:proofErr w:type="spellStart"/>
      <w:r w:rsidRPr="0028049D">
        <w:rPr>
          <w:lang w:val="bs-Latn-BA"/>
        </w:rPr>
        <w:t>sedišta</w:t>
      </w:r>
      <w:proofErr w:type="spellEnd"/>
      <w:r w:rsidRPr="0028049D">
        <w:rPr>
          <w:lang w:val="bs-Latn-BA"/>
        </w:rPr>
        <w:t xml:space="preserve"> koje želi da rezerviše,</w:t>
      </w:r>
    </w:p>
    <w:p w14:paraId="78DBACA9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>Stiska dugme „rezerviši“,</w:t>
      </w:r>
    </w:p>
    <w:p w14:paraId="1E7BCD93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 xml:space="preserve">Popunjava formu sa </w:t>
      </w:r>
      <w:proofErr w:type="spellStart"/>
      <w:r w:rsidRPr="0028049D">
        <w:rPr>
          <w:lang w:val="bs-Latn-BA"/>
        </w:rPr>
        <w:t>indentifikacionim</w:t>
      </w:r>
      <w:proofErr w:type="spellEnd"/>
      <w:r w:rsidRPr="0028049D">
        <w:rPr>
          <w:lang w:val="bs-Latn-BA"/>
        </w:rPr>
        <w:t xml:space="preserve"> brojevima sa kartice,</w:t>
      </w:r>
    </w:p>
    <w:p w14:paraId="0E8A55C0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>Pritiska dugme plati,</w:t>
      </w:r>
    </w:p>
    <w:p w14:paraId="6C0855F4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 xml:space="preserve">Prikazuje se poruka „uplata je </w:t>
      </w:r>
      <w:proofErr w:type="spellStart"/>
      <w:r w:rsidRPr="0028049D">
        <w:rPr>
          <w:lang w:val="bs-Latn-BA"/>
        </w:rPr>
        <w:t>uspešno</w:t>
      </w:r>
      <w:proofErr w:type="spellEnd"/>
      <w:r w:rsidRPr="0028049D">
        <w:rPr>
          <w:lang w:val="bs-Latn-BA"/>
        </w:rPr>
        <w:t xml:space="preserve"> izvršena”</w:t>
      </w:r>
      <w:r w:rsidR="00D73F8C">
        <w:rPr>
          <w:lang w:val="bs-Latn-BA"/>
        </w:rPr>
        <w:t xml:space="preserve"> ako je uplata </w:t>
      </w:r>
      <w:proofErr w:type="spellStart"/>
      <w:r w:rsidR="00D73F8C">
        <w:rPr>
          <w:lang w:val="bs-Latn-BA"/>
        </w:rPr>
        <w:t>uspešno</w:t>
      </w:r>
      <w:proofErr w:type="spellEnd"/>
      <w:r w:rsidR="00D73F8C">
        <w:rPr>
          <w:lang w:val="bs-Latn-BA"/>
        </w:rPr>
        <w:t xml:space="preserve"> izvršena</w:t>
      </w:r>
      <w:r w:rsidRPr="0028049D">
        <w:rPr>
          <w:lang w:val="bs-Latn-BA"/>
        </w:rPr>
        <w:t>,</w:t>
      </w:r>
    </w:p>
    <w:p w14:paraId="16D65C1E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 xml:space="preserve">Stranica se </w:t>
      </w:r>
      <w:proofErr w:type="spellStart"/>
      <w:r w:rsidRPr="0028049D">
        <w:rPr>
          <w:lang w:val="bs-Latn-BA"/>
        </w:rPr>
        <w:t>osvežava</w:t>
      </w:r>
      <w:proofErr w:type="spellEnd"/>
      <w:r w:rsidRPr="0028049D">
        <w:rPr>
          <w:lang w:val="bs-Latn-BA"/>
        </w:rPr>
        <w:t>,</w:t>
      </w:r>
    </w:p>
    <w:p w14:paraId="3898A2B9" w14:textId="77777777" w:rsidR="003E70E0" w:rsidRPr="0028049D" w:rsidRDefault="003E70E0" w:rsidP="001D38EB">
      <w:pPr>
        <w:pStyle w:val="BodyText"/>
        <w:numPr>
          <w:ilvl w:val="0"/>
          <w:numId w:val="25"/>
        </w:numPr>
        <w:rPr>
          <w:lang w:val="bs-Latn-BA"/>
        </w:rPr>
      </w:pPr>
      <w:r w:rsidRPr="0028049D">
        <w:rPr>
          <w:lang w:val="bs-Latn-BA"/>
        </w:rPr>
        <w:t>Korisnik je rezervisao kartu.</w:t>
      </w:r>
    </w:p>
    <w:p w14:paraId="52A7530C" w14:textId="77777777" w:rsidR="001D38EB" w:rsidRPr="00255A41" w:rsidRDefault="001D38EB" w:rsidP="001D38EB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7829C3E7" w14:textId="77777777" w:rsidR="001D38EB" w:rsidRDefault="001D38EB" w:rsidP="001D38EB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754D7F3C" w14:textId="77777777" w:rsidR="001D38EB" w:rsidRPr="007E0B43" w:rsidRDefault="001D38EB" w:rsidP="001D38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1706A0" w14:textId="77777777" w:rsidR="001D38EB" w:rsidRDefault="001D38EB" w:rsidP="001D38E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9A63D3">
        <w:rPr>
          <w:lang w:val="sr-Latn-CS"/>
        </w:rPr>
        <w:t>rezervisanja autobuske karte</w:t>
      </w:r>
      <w:r>
        <w:rPr>
          <w:lang w:val="sr-Latn-CS"/>
        </w:rPr>
        <w:t>.</w:t>
      </w:r>
    </w:p>
    <w:p w14:paraId="4365FC45" w14:textId="77777777" w:rsidR="001D38EB" w:rsidRPr="007E0B43" w:rsidRDefault="001D38EB" w:rsidP="001D38E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A8BBC3B" w14:textId="77777777" w:rsidR="0015665B" w:rsidRDefault="001D38EB" w:rsidP="008D6BB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DC1031F" w14:textId="77777777" w:rsidR="00280330" w:rsidRPr="003372D3" w:rsidRDefault="00280330" w:rsidP="00280330">
      <w:pPr>
        <w:pStyle w:val="Heading2"/>
        <w:rPr>
          <w:lang w:val="sr-Latn-CS"/>
        </w:rPr>
      </w:pPr>
      <w:bookmarkStart w:id="62" w:name="_Toc126257892"/>
      <w:proofErr w:type="spellStart"/>
      <w:r>
        <w:rPr>
          <w:lang w:val="sr-Latn-CS"/>
        </w:rPr>
        <w:t>Pla</w:t>
      </w:r>
      <w:r>
        <w:rPr>
          <w:lang w:val="bs-Latn-BA"/>
        </w:rPr>
        <w:t>ćanje</w:t>
      </w:r>
      <w:proofErr w:type="spellEnd"/>
      <w:r>
        <w:rPr>
          <w:lang w:val="sr-Latn-CS"/>
        </w:rPr>
        <w:t xml:space="preserve"> karte</w:t>
      </w:r>
      <w:bookmarkEnd w:id="62"/>
    </w:p>
    <w:p w14:paraId="10A16E04" w14:textId="77777777" w:rsidR="00280330" w:rsidRPr="007E0B43" w:rsidRDefault="00280330" w:rsidP="00280330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065A4F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lastRenderedPageBreak/>
        <w:t>Prikaz polja sa autobuskim kartama, korisnik bira kartu i otvara mu se stranica za rezervaciju. Na stranici korisnik bira slobodna mesta u autobusu, kupuje kartu i na taj način rezerviše autobusku kartu.</w:t>
      </w:r>
    </w:p>
    <w:p w14:paraId="3AC34DC9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8BDDA0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 xml:space="preserve"> Korisnik, moderator, administrator.</w:t>
      </w:r>
    </w:p>
    <w:p w14:paraId="1DC23984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253021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Trenutno je prikazana stranica za rezervaciju autobuskih karti.</w:t>
      </w:r>
    </w:p>
    <w:p w14:paraId="10B43E27" w14:textId="77777777" w:rsidR="00280330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DC121AD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Korisnik otvara početnu stranicu,</w:t>
      </w:r>
    </w:p>
    <w:p w14:paraId="2535DCF1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Prikazuje se stranica sa autobuskim kartama,</w:t>
      </w:r>
    </w:p>
    <w:p w14:paraId="1E69BD07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Korisnik pritiska dugme „</w:t>
      </w:r>
      <w:proofErr w:type="spellStart"/>
      <w:r w:rsidRPr="0028049D">
        <w:rPr>
          <w:lang w:val="bs-Latn-BA"/>
        </w:rPr>
        <w:t>režerviši</w:t>
      </w:r>
      <w:proofErr w:type="spellEnd"/>
      <w:r w:rsidRPr="0028049D">
        <w:rPr>
          <w:lang w:val="bs-Latn-BA"/>
        </w:rPr>
        <w:t xml:space="preserve"> sad“,</w:t>
      </w:r>
    </w:p>
    <w:p w14:paraId="59858737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 xml:space="preserve">Korisnik bira slobodno </w:t>
      </w:r>
      <w:proofErr w:type="spellStart"/>
      <w:r w:rsidRPr="0028049D">
        <w:rPr>
          <w:lang w:val="bs-Latn-BA"/>
        </w:rPr>
        <w:t>mesto</w:t>
      </w:r>
      <w:proofErr w:type="spellEnd"/>
      <w:r w:rsidRPr="0028049D">
        <w:rPr>
          <w:lang w:val="bs-Latn-BA"/>
        </w:rPr>
        <w:t xml:space="preserve"> i količinu </w:t>
      </w:r>
      <w:proofErr w:type="spellStart"/>
      <w:r w:rsidRPr="0028049D">
        <w:rPr>
          <w:lang w:val="bs-Latn-BA"/>
        </w:rPr>
        <w:t>sedišta</w:t>
      </w:r>
      <w:proofErr w:type="spellEnd"/>
      <w:r w:rsidRPr="0028049D">
        <w:rPr>
          <w:lang w:val="bs-Latn-BA"/>
        </w:rPr>
        <w:t xml:space="preserve"> koje želi da rezerviše,</w:t>
      </w:r>
    </w:p>
    <w:p w14:paraId="72A1225E" w14:textId="77777777" w:rsidR="00280330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Stiska dugme „rezerviši“,</w:t>
      </w:r>
    </w:p>
    <w:p w14:paraId="2AB064BD" w14:textId="77777777" w:rsidR="00296BEA" w:rsidRPr="0028049D" w:rsidRDefault="00296BEA" w:rsidP="00DC2146">
      <w:pPr>
        <w:pStyle w:val="BodyText"/>
        <w:numPr>
          <w:ilvl w:val="0"/>
          <w:numId w:val="41"/>
        </w:numPr>
        <w:rPr>
          <w:lang w:val="bs-Latn-BA"/>
        </w:rPr>
      </w:pPr>
      <w:r>
        <w:rPr>
          <w:lang w:val="bs-Latn-BA"/>
        </w:rPr>
        <w:t xml:space="preserve">Korisnik unosi ime i prezime, </w:t>
      </w:r>
      <w:proofErr w:type="spellStart"/>
      <w:r>
        <w:rPr>
          <w:lang w:val="bs-Latn-BA"/>
        </w:rPr>
        <w:t>mejl</w:t>
      </w:r>
      <w:proofErr w:type="spellEnd"/>
      <w:r>
        <w:rPr>
          <w:lang w:val="bs-Latn-BA"/>
        </w:rPr>
        <w:t xml:space="preserve"> adresu, grad, adresu i poštanski broj,</w:t>
      </w:r>
    </w:p>
    <w:p w14:paraId="4C15726A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 xml:space="preserve">Popunjava formu sa </w:t>
      </w:r>
      <w:proofErr w:type="spellStart"/>
      <w:r w:rsidRPr="0028049D">
        <w:rPr>
          <w:lang w:val="bs-Latn-BA"/>
        </w:rPr>
        <w:t>indentifikacionim</w:t>
      </w:r>
      <w:proofErr w:type="spellEnd"/>
      <w:r w:rsidRPr="0028049D">
        <w:rPr>
          <w:lang w:val="bs-Latn-BA"/>
        </w:rPr>
        <w:t xml:space="preserve"> brojevima sa kartice,</w:t>
      </w:r>
    </w:p>
    <w:p w14:paraId="6DD3187C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Pritiska dugme plati,</w:t>
      </w:r>
    </w:p>
    <w:p w14:paraId="565F2DEE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 xml:space="preserve">Prikazuje se poruka „uplata je </w:t>
      </w:r>
      <w:proofErr w:type="spellStart"/>
      <w:r w:rsidRPr="0028049D">
        <w:rPr>
          <w:lang w:val="bs-Latn-BA"/>
        </w:rPr>
        <w:t>uspešno</w:t>
      </w:r>
      <w:proofErr w:type="spellEnd"/>
      <w:r w:rsidRPr="0028049D">
        <w:rPr>
          <w:lang w:val="bs-Latn-BA"/>
        </w:rPr>
        <w:t xml:space="preserve"> izvršena”</w:t>
      </w:r>
      <w:r>
        <w:rPr>
          <w:lang w:val="bs-Latn-BA"/>
        </w:rPr>
        <w:t xml:space="preserve"> ako je uplata </w:t>
      </w:r>
      <w:proofErr w:type="spellStart"/>
      <w:r>
        <w:rPr>
          <w:lang w:val="bs-Latn-BA"/>
        </w:rPr>
        <w:t>uspešno</w:t>
      </w:r>
      <w:proofErr w:type="spellEnd"/>
      <w:r>
        <w:rPr>
          <w:lang w:val="bs-Latn-BA"/>
        </w:rPr>
        <w:t xml:space="preserve"> izvršena</w:t>
      </w:r>
      <w:r w:rsidRPr="0028049D">
        <w:rPr>
          <w:lang w:val="bs-Latn-BA"/>
        </w:rPr>
        <w:t>,</w:t>
      </w:r>
    </w:p>
    <w:p w14:paraId="1C71D80F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 xml:space="preserve">Stranica se </w:t>
      </w:r>
      <w:proofErr w:type="spellStart"/>
      <w:r w:rsidRPr="0028049D">
        <w:rPr>
          <w:lang w:val="bs-Latn-BA"/>
        </w:rPr>
        <w:t>osvežava</w:t>
      </w:r>
      <w:proofErr w:type="spellEnd"/>
      <w:r w:rsidRPr="0028049D">
        <w:rPr>
          <w:lang w:val="bs-Latn-BA"/>
        </w:rPr>
        <w:t>,</w:t>
      </w:r>
    </w:p>
    <w:p w14:paraId="567A6DB2" w14:textId="77777777" w:rsidR="00280330" w:rsidRPr="0028049D" w:rsidRDefault="00280330" w:rsidP="00DC2146">
      <w:pPr>
        <w:pStyle w:val="BodyText"/>
        <w:numPr>
          <w:ilvl w:val="0"/>
          <w:numId w:val="41"/>
        </w:numPr>
        <w:rPr>
          <w:lang w:val="bs-Latn-BA"/>
        </w:rPr>
      </w:pPr>
      <w:r w:rsidRPr="0028049D">
        <w:rPr>
          <w:lang w:val="bs-Latn-BA"/>
        </w:rPr>
        <w:t>Korisnik je rezervisao kartu.</w:t>
      </w:r>
    </w:p>
    <w:p w14:paraId="31CF32FC" w14:textId="77777777" w:rsidR="00280330" w:rsidRPr="00255A41" w:rsidRDefault="00280330" w:rsidP="00280330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74E3C7E8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17911BB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CAA15E9" w14:textId="77777777" w:rsidR="00280330" w:rsidRDefault="00280330" w:rsidP="00280330">
      <w:pPr>
        <w:pStyle w:val="BodyText"/>
        <w:rPr>
          <w:lang w:val="sr-Latn-CS"/>
        </w:rPr>
      </w:pPr>
      <w:r>
        <w:rPr>
          <w:lang w:val="sr-Latn-CS"/>
        </w:rPr>
        <w:t>Tekuća stranica je stranica rezervisanja autobuske karte.</w:t>
      </w:r>
    </w:p>
    <w:p w14:paraId="241789D3" w14:textId="77777777" w:rsidR="00280330" w:rsidRPr="007E0B43" w:rsidRDefault="00280330" w:rsidP="0028033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60F38FF" w14:textId="77777777" w:rsidR="00280330" w:rsidRDefault="00280330" w:rsidP="0028033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10A6436" w14:textId="77777777" w:rsidR="0015665B" w:rsidRDefault="0015665B" w:rsidP="001D38EB">
      <w:pPr>
        <w:pStyle w:val="BodyText"/>
        <w:rPr>
          <w:lang w:val="sr-Latn-CS"/>
        </w:rPr>
      </w:pPr>
    </w:p>
    <w:p w14:paraId="06B3095E" w14:textId="77777777" w:rsidR="00175F3A" w:rsidRPr="003372D3" w:rsidRDefault="00504600" w:rsidP="00175F3A">
      <w:pPr>
        <w:pStyle w:val="Heading2"/>
        <w:rPr>
          <w:lang w:val="sr-Latn-CS"/>
        </w:rPr>
      </w:pPr>
      <w:bookmarkStart w:id="63" w:name="_Toc126257893"/>
      <w:r>
        <w:rPr>
          <w:lang w:val="bs-Latn-BA"/>
        </w:rPr>
        <w:t>Štampanje</w:t>
      </w:r>
      <w:r w:rsidR="005E0598">
        <w:rPr>
          <w:lang w:val="bs-Latn-BA"/>
        </w:rPr>
        <w:t xml:space="preserve"> rezervisan</w:t>
      </w:r>
      <w:r>
        <w:rPr>
          <w:lang w:val="bs-Latn-BA"/>
        </w:rPr>
        <w:t>e</w:t>
      </w:r>
      <w:r w:rsidR="00D63740">
        <w:rPr>
          <w:lang w:val="bs-Latn-BA"/>
        </w:rPr>
        <w:t xml:space="preserve"> kart</w:t>
      </w:r>
      <w:r>
        <w:rPr>
          <w:lang w:val="bs-Latn-BA"/>
        </w:rPr>
        <w:t>e</w:t>
      </w:r>
      <w:bookmarkEnd w:id="63"/>
    </w:p>
    <w:p w14:paraId="1D7B12E6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590C5EE" w14:textId="77777777" w:rsidR="00175F3A" w:rsidRPr="009D5ECD" w:rsidRDefault="00175F3A" w:rsidP="00175F3A">
      <w:pPr>
        <w:pStyle w:val="BodyText"/>
        <w:rPr>
          <w:lang w:val="sr-Latn-CS"/>
        </w:rPr>
      </w:pPr>
      <w:r>
        <w:rPr>
          <w:lang w:val="sr-Latn-CS"/>
        </w:rPr>
        <w:t>Korisnik kopira kupljenu i rezervisanu kartu.</w:t>
      </w:r>
    </w:p>
    <w:p w14:paraId="6E05F86A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17DE7F" w14:textId="77777777" w:rsidR="00175F3A" w:rsidRDefault="00175F3A" w:rsidP="00175F3A">
      <w:pPr>
        <w:pStyle w:val="BodyText"/>
        <w:rPr>
          <w:lang w:val="sr-Latn-CS"/>
        </w:rPr>
      </w:pPr>
      <w:r>
        <w:rPr>
          <w:lang w:val="sr-Latn-CS"/>
        </w:rPr>
        <w:t>Korisnik, moderator,  administrator.</w:t>
      </w:r>
    </w:p>
    <w:p w14:paraId="0CBFAA99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057D2" w14:textId="77777777" w:rsidR="00175F3A" w:rsidRDefault="00175F3A" w:rsidP="00175F3A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835DB86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5335B0D" w14:textId="77777777" w:rsidR="00175F3A" w:rsidRDefault="00175F3A" w:rsidP="00175F3A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</w:t>
      </w:r>
      <w:r>
        <w:rPr>
          <w:lang w:val="sr-Latn-CS"/>
        </w:rPr>
        <w:t xml:space="preserve">stranicu </w:t>
      </w:r>
      <w:r>
        <w:t>“</w:t>
      </w:r>
      <w:r>
        <w:rPr>
          <w:lang w:val="sr-Latn-CS"/>
        </w:rPr>
        <w:t>rezervacije“,</w:t>
      </w:r>
    </w:p>
    <w:p w14:paraId="7E38E47A" w14:textId="77777777" w:rsidR="00175F3A" w:rsidRPr="0028049D" w:rsidRDefault="00175F3A" w:rsidP="00175F3A">
      <w:pPr>
        <w:pStyle w:val="BodyText"/>
        <w:numPr>
          <w:ilvl w:val="0"/>
          <w:numId w:val="12"/>
        </w:numPr>
        <w:rPr>
          <w:lang w:val="bs-Latn-BA"/>
        </w:rPr>
      </w:pPr>
      <w:r w:rsidRPr="0028049D">
        <w:rPr>
          <w:lang w:val="bs-Latn-BA"/>
        </w:rPr>
        <w:t xml:space="preserve">U polju „akcija“ </w:t>
      </w:r>
      <w:proofErr w:type="spellStart"/>
      <w:r w:rsidRPr="0028049D">
        <w:rPr>
          <w:lang w:val="bs-Latn-BA"/>
        </w:rPr>
        <w:t>striska</w:t>
      </w:r>
      <w:proofErr w:type="spellEnd"/>
      <w:r w:rsidRPr="0028049D">
        <w:rPr>
          <w:lang w:val="bs-Latn-BA"/>
        </w:rPr>
        <w:t xml:space="preserve"> dugme “</w:t>
      </w:r>
      <w:proofErr w:type="spellStart"/>
      <w:r w:rsidR="00CD3C23">
        <w:rPr>
          <w:lang w:val="bs-Latn-BA"/>
        </w:rPr>
        <w:t>odštam</w:t>
      </w:r>
      <w:r w:rsidRPr="0028049D">
        <w:rPr>
          <w:lang w:val="bs-Latn-BA"/>
        </w:rPr>
        <w:t>paj</w:t>
      </w:r>
      <w:proofErr w:type="spellEnd"/>
      <w:r w:rsidRPr="0028049D">
        <w:rPr>
          <w:lang w:val="bs-Latn-BA"/>
        </w:rPr>
        <w:t xml:space="preserve"> kartu”,</w:t>
      </w:r>
    </w:p>
    <w:p w14:paraId="67A20598" w14:textId="77777777" w:rsidR="00175F3A" w:rsidRPr="0028049D" w:rsidRDefault="00175F3A" w:rsidP="00175F3A">
      <w:pPr>
        <w:pStyle w:val="BodyText"/>
        <w:numPr>
          <w:ilvl w:val="0"/>
          <w:numId w:val="12"/>
        </w:numPr>
        <w:rPr>
          <w:lang w:val="bs-Latn-BA"/>
        </w:rPr>
      </w:pPr>
      <w:r w:rsidRPr="0028049D">
        <w:rPr>
          <w:lang w:val="bs-Latn-BA"/>
        </w:rPr>
        <w:lastRenderedPageBreak/>
        <w:t>Otvara se modal sa prikazom karte</w:t>
      </w:r>
      <w:r w:rsidR="0036422E" w:rsidRPr="0028049D">
        <w:rPr>
          <w:lang w:val="bs-Latn-BA"/>
        </w:rPr>
        <w:t xml:space="preserve"> i opcijama za </w:t>
      </w:r>
      <w:proofErr w:type="spellStart"/>
      <w:r w:rsidR="0036422E" w:rsidRPr="0028049D">
        <w:rPr>
          <w:lang w:val="bs-Latn-BA"/>
        </w:rPr>
        <w:t>stampu</w:t>
      </w:r>
      <w:proofErr w:type="spellEnd"/>
      <w:r w:rsidR="0036422E" w:rsidRPr="0028049D">
        <w:rPr>
          <w:lang w:val="bs-Latn-BA"/>
        </w:rPr>
        <w:t>,</w:t>
      </w:r>
    </w:p>
    <w:p w14:paraId="4DBD7A00" w14:textId="77777777" w:rsidR="0036422E" w:rsidRPr="0028049D" w:rsidRDefault="0036422E" w:rsidP="00175F3A">
      <w:pPr>
        <w:pStyle w:val="BodyText"/>
        <w:numPr>
          <w:ilvl w:val="0"/>
          <w:numId w:val="12"/>
        </w:numPr>
        <w:rPr>
          <w:lang w:val="bs-Latn-BA"/>
        </w:rPr>
      </w:pPr>
      <w:r w:rsidRPr="0028049D">
        <w:rPr>
          <w:lang w:val="bs-Latn-BA"/>
        </w:rPr>
        <w:t>Pritiska dugme “Print”,</w:t>
      </w:r>
    </w:p>
    <w:p w14:paraId="78FE2D69" w14:textId="77777777" w:rsidR="0036422E" w:rsidRPr="0028049D" w:rsidRDefault="0036422E" w:rsidP="00175F3A">
      <w:pPr>
        <w:pStyle w:val="BodyText"/>
        <w:numPr>
          <w:ilvl w:val="0"/>
          <w:numId w:val="12"/>
        </w:numPr>
        <w:rPr>
          <w:lang w:val="bs-Latn-BA"/>
        </w:rPr>
      </w:pPr>
      <w:r w:rsidRPr="0028049D">
        <w:rPr>
          <w:lang w:val="bs-Latn-BA"/>
        </w:rPr>
        <w:t>Karta se štampa,</w:t>
      </w:r>
    </w:p>
    <w:p w14:paraId="4A210610" w14:textId="77777777" w:rsidR="0036422E" w:rsidRPr="0036422E" w:rsidRDefault="0036422E" w:rsidP="0036422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bs-Latn-BA"/>
        </w:rPr>
        <w:t xml:space="preserve">Stranica se </w:t>
      </w:r>
      <w:proofErr w:type="spellStart"/>
      <w:r>
        <w:rPr>
          <w:lang w:val="bs-Latn-BA"/>
        </w:rPr>
        <w:t>osvežava</w:t>
      </w:r>
      <w:proofErr w:type="spellEnd"/>
      <w:r>
        <w:rPr>
          <w:lang w:val="sr-Latn-CS"/>
        </w:rPr>
        <w:t>.</w:t>
      </w:r>
    </w:p>
    <w:p w14:paraId="6FF26375" w14:textId="77777777" w:rsidR="00175F3A" w:rsidRPr="0028049D" w:rsidRDefault="00175F3A" w:rsidP="00175F3A">
      <w:pPr>
        <w:pStyle w:val="BodyText"/>
        <w:keepNext/>
        <w:rPr>
          <w:b/>
          <w:bCs/>
          <w:lang w:val="bs-Latn-BA"/>
        </w:rPr>
      </w:pPr>
      <w:r w:rsidRPr="0028049D">
        <w:rPr>
          <w:b/>
          <w:bCs/>
          <w:lang w:val="bs-Latn-BA"/>
        </w:rPr>
        <w:t>Izuzetci:</w:t>
      </w:r>
    </w:p>
    <w:p w14:paraId="40DE82EE" w14:textId="77777777" w:rsidR="00175F3A" w:rsidRPr="00387AFF" w:rsidRDefault="007275ED" w:rsidP="00175F3A">
      <w:pPr>
        <w:pStyle w:val="BodyText"/>
        <w:keepNext/>
        <w:rPr>
          <w:lang w:val="sr-Latn-CS"/>
        </w:rPr>
      </w:pPr>
      <w:r>
        <w:rPr>
          <w:lang w:val="sr-Latn-CS"/>
        </w:rPr>
        <w:t>Nema</w:t>
      </w:r>
      <w:r w:rsidR="00175F3A" w:rsidRPr="00387AFF">
        <w:rPr>
          <w:lang w:val="sr-Latn-CS"/>
        </w:rPr>
        <w:t>.</w:t>
      </w:r>
    </w:p>
    <w:p w14:paraId="3351AF04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B3FC06" w14:textId="77777777" w:rsidR="00175F3A" w:rsidRDefault="00175F3A" w:rsidP="00175F3A">
      <w:pPr>
        <w:pStyle w:val="BodyText"/>
        <w:rPr>
          <w:lang w:val="sr-Latn-CS"/>
        </w:rPr>
      </w:pPr>
      <w:r>
        <w:rPr>
          <w:lang w:val="sr-Latn-CS"/>
        </w:rPr>
        <w:t xml:space="preserve">Podaci </w:t>
      </w:r>
      <w:r w:rsidR="0068157B">
        <w:rPr>
          <w:lang w:val="sr-Latn-CS"/>
        </w:rPr>
        <w:t>o rezervaciji karte će biti odštampani.</w:t>
      </w:r>
    </w:p>
    <w:p w14:paraId="16D86EA3" w14:textId="77777777" w:rsidR="00175F3A" w:rsidRPr="007E0B43" w:rsidRDefault="00175F3A" w:rsidP="00175F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81931BE" w14:textId="77777777" w:rsidR="00A7529D" w:rsidRDefault="00175F3A" w:rsidP="007E0B43">
      <w:pPr>
        <w:pStyle w:val="BodyText"/>
        <w:rPr>
          <w:lang w:val="sr-Latn-CS"/>
        </w:rPr>
      </w:pPr>
      <w:r w:rsidRPr="00175F3A">
        <w:rPr>
          <w:highlight w:val="yellow"/>
          <w:lang w:val="sr-Latn-CS"/>
        </w:rPr>
        <w:t>…</w:t>
      </w:r>
    </w:p>
    <w:p w14:paraId="49960749" w14:textId="77777777" w:rsidR="00FA23D5" w:rsidRDefault="00FA23D5" w:rsidP="007E0B43">
      <w:pPr>
        <w:pStyle w:val="BodyText"/>
        <w:rPr>
          <w:lang w:val="sr-Latn-CS"/>
        </w:rPr>
      </w:pPr>
    </w:p>
    <w:p w14:paraId="1BA25D61" w14:textId="77777777" w:rsidR="00FA23D5" w:rsidRPr="003372D3" w:rsidRDefault="00FA23D5" w:rsidP="00FA23D5">
      <w:pPr>
        <w:pStyle w:val="Heading2"/>
        <w:rPr>
          <w:lang w:val="sr-Latn-CS"/>
        </w:rPr>
      </w:pPr>
      <w:bookmarkStart w:id="64" w:name="_Toc126257894"/>
      <w:r>
        <w:rPr>
          <w:lang w:val="bs-Latn-BA"/>
        </w:rPr>
        <w:t>Kontaktira administratora</w:t>
      </w:r>
      <w:bookmarkEnd w:id="64"/>
    </w:p>
    <w:p w14:paraId="3EE50E42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60C068" w14:textId="77777777" w:rsidR="00FA23D5" w:rsidRPr="009D5ECD" w:rsidRDefault="00FA23D5" w:rsidP="00FA23D5">
      <w:pPr>
        <w:pStyle w:val="BodyText"/>
        <w:rPr>
          <w:lang w:val="sr-Latn-CS"/>
        </w:rPr>
      </w:pPr>
      <w:r>
        <w:rPr>
          <w:lang w:val="sr-Latn-CS"/>
        </w:rPr>
        <w:t>Korisnik kontaktira administratora veb stranice pomoću jednostavne forme preko mejla ili QR koda kontakt telefonom.</w:t>
      </w:r>
    </w:p>
    <w:p w14:paraId="3EC24C18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EEE075D" w14:textId="77777777" w:rsidR="00FA23D5" w:rsidRDefault="00FA23D5" w:rsidP="00FA23D5">
      <w:pPr>
        <w:pStyle w:val="BodyText"/>
        <w:rPr>
          <w:lang w:val="sr-Latn-CS"/>
        </w:rPr>
      </w:pPr>
      <w:r>
        <w:rPr>
          <w:lang w:val="sr-Latn-CS"/>
        </w:rPr>
        <w:t>Korisnik, moderator.</w:t>
      </w:r>
    </w:p>
    <w:p w14:paraId="4C9D6209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C6D8A6" w14:textId="77777777" w:rsidR="00FA23D5" w:rsidRDefault="00FA23D5" w:rsidP="00FA23D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005B26">
        <w:rPr>
          <w:lang w:val="sr-Latn-CS"/>
        </w:rPr>
        <w:t>i</w:t>
      </w:r>
      <w:r w:rsidR="00E31F93">
        <w:rPr>
          <w:lang w:val="sr-Latn-CS"/>
        </w:rPr>
        <w:t>li</w:t>
      </w:r>
      <w:r w:rsidR="00005B26">
        <w:rPr>
          <w:lang w:val="sr-Latn-CS"/>
        </w:rPr>
        <w:t xml:space="preserve"> moderator </w:t>
      </w:r>
      <w:r>
        <w:rPr>
          <w:lang w:val="sr-Latn-CS"/>
        </w:rPr>
        <w:t>je ulogovan.</w:t>
      </w:r>
    </w:p>
    <w:p w14:paraId="037228EE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D98F705" w14:textId="77777777" w:rsidR="00FA23D5" w:rsidRDefault="00FA23D5" w:rsidP="00FA23D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</w:t>
      </w:r>
      <w:r>
        <w:rPr>
          <w:lang w:val="sr-Latn-CS"/>
        </w:rPr>
        <w:t xml:space="preserve">stranicu </w:t>
      </w:r>
      <w:r>
        <w:t>“</w:t>
      </w:r>
      <w:r w:rsidR="003C3596">
        <w:rPr>
          <w:lang w:val="sr-Latn-CS"/>
        </w:rPr>
        <w:t>Kontakt</w:t>
      </w:r>
      <w:r>
        <w:rPr>
          <w:lang w:val="sr-Latn-CS"/>
        </w:rPr>
        <w:t>“,</w:t>
      </w:r>
    </w:p>
    <w:p w14:paraId="00495C61" w14:textId="77777777" w:rsidR="00FA23D5" w:rsidRPr="0028049D" w:rsidRDefault="00FA23D5" w:rsidP="00FA23D5">
      <w:pPr>
        <w:pStyle w:val="BodyText"/>
        <w:numPr>
          <w:ilvl w:val="0"/>
          <w:numId w:val="34"/>
        </w:numPr>
        <w:rPr>
          <w:lang w:val="bs-Latn-BA"/>
        </w:rPr>
      </w:pPr>
      <w:proofErr w:type="spellStart"/>
      <w:r w:rsidRPr="0028049D">
        <w:rPr>
          <w:lang w:val="bs-Latn-BA"/>
        </w:rPr>
        <w:t>U</w:t>
      </w:r>
      <w:r w:rsidR="003C3596">
        <w:rPr>
          <w:lang w:val="bs-Latn-BA"/>
        </w:rPr>
        <w:t>osvežava</w:t>
      </w:r>
      <w:proofErr w:type="spellEnd"/>
      <w:r w:rsidR="003C3596">
        <w:rPr>
          <w:lang w:val="bs-Latn-BA"/>
        </w:rPr>
        <w:t xml:space="preserve"> se stranica korisnik popunjava formu za kontakt</w:t>
      </w:r>
      <w:r w:rsidRPr="0028049D">
        <w:rPr>
          <w:lang w:val="bs-Latn-BA"/>
        </w:rPr>
        <w:t>,</w:t>
      </w:r>
    </w:p>
    <w:p w14:paraId="19699563" w14:textId="77777777" w:rsidR="00FA23D5" w:rsidRPr="0028049D" w:rsidRDefault="003C3596" w:rsidP="00FA23D5">
      <w:pPr>
        <w:pStyle w:val="BodyText"/>
        <w:numPr>
          <w:ilvl w:val="0"/>
          <w:numId w:val="34"/>
        </w:numPr>
        <w:rPr>
          <w:lang w:val="bs-Latn-BA"/>
        </w:rPr>
      </w:pPr>
      <w:r>
        <w:rPr>
          <w:lang w:val="bs-Latn-BA"/>
        </w:rPr>
        <w:t xml:space="preserve">Pritiska dugme </w:t>
      </w:r>
      <w:r>
        <w:t>“Po</w:t>
      </w:r>
      <w:r>
        <w:rPr>
          <w:lang w:val="bs-Latn-BA"/>
        </w:rPr>
        <w:t>šalji</w:t>
      </w:r>
      <w:r>
        <w:t>”</w:t>
      </w:r>
      <w:r w:rsidR="00FA23D5" w:rsidRPr="0028049D">
        <w:rPr>
          <w:lang w:val="bs-Latn-BA"/>
        </w:rPr>
        <w:t>,</w:t>
      </w:r>
    </w:p>
    <w:p w14:paraId="0294A786" w14:textId="77777777" w:rsidR="00FA23D5" w:rsidRPr="003C3596" w:rsidRDefault="003C3596" w:rsidP="003C3596">
      <w:pPr>
        <w:pStyle w:val="BodyText"/>
        <w:numPr>
          <w:ilvl w:val="0"/>
          <w:numId w:val="34"/>
        </w:numPr>
        <w:rPr>
          <w:lang w:val="bs-Latn-BA"/>
        </w:rPr>
      </w:pPr>
      <w:r>
        <w:rPr>
          <w:lang w:val="bs-Latn-BA"/>
        </w:rPr>
        <w:t xml:space="preserve">Prikazuje se poruka na stranici da je poruka </w:t>
      </w:r>
      <w:proofErr w:type="spellStart"/>
      <w:r>
        <w:rPr>
          <w:lang w:val="bs-Latn-BA"/>
        </w:rPr>
        <w:t>uspešno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poslata</w:t>
      </w:r>
      <w:proofErr w:type="spellEnd"/>
      <w:r>
        <w:rPr>
          <w:lang w:val="bs-Latn-BA"/>
        </w:rPr>
        <w:t>,</w:t>
      </w:r>
    </w:p>
    <w:p w14:paraId="1BEB7623" w14:textId="77777777" w:rsidR="00FA23D5" w:rsidRPr="0036422E" w:rsidRDefault="003C3596" w:rsidP="00FA23D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bs-Latn-BA"/>
        </w:rPr>
        <w:t xml:space="preserve">Trenutna stranica je stranica </w:t>
      </w:r>
      <w:r>
        <w:t>“</w:t>
      </w:r>
      <w:proofErr w:type="spellStart"/>
      <w:r>
        <w:t>Kontakt</w:t>
      </w:r>
      <w:proofErr w:type="spellEnd"/>
      <w:r>
        <w:t>”</w:t>
      </w:r>
      <w:r w:rsidR="00FA23D5">
        <w:rPr>
          <w:lang w:val="sr-Latn-CS"/>
        </w:rPr>
        <w:t>.</w:t>
      </w:r>
    </w:p>
    <w:p w14:paraId="331FDA11" w14:textId="77777777" w:rsidR="00FA23D5" w:rsidRPr="0028049D" w:rsidRDefault="00FA23D5" w:rsidP="00FA23D5">
      <w:pPr>
        <w:pStyle w:val="BodyText"/>
        <w:keepNext/>
        <w:rPr>
          <w:b/>
          <w:bCs/>
          <w:lang w:val="bs-Latn-BA"/>
        </w:rPr>
      </w:pPr>
      <w:r w:rsidRPr="0028049D">
        <w:rPr>
          <w:b/>
          <w:bCs/>
          <w:lang w:val="bs-Latn-BA"/>
        </w:rPr>
        <w:t>Izuzetci:</w:t>
      </w:r>
    </w:p>
    <w:p w14:paraId="67FD876B" w14:textId="77777777" w:rsidR="00FA23D5" w:rsidRPr="00387AFF" w:rsidRDefault="00FA23D5" w:rsidP="00FA23D5">
      <w:pPr>
        <w:pStyle w:val="BodyText"/>
        <w:keepNext/>
        <w:rPr>
          <w:lang w:val="sr-Latn-CS"/>
        </w:rPr>
      </w:pPr>
      <w:r>
        <w:rPr>
          <w:lang w:val="sr-Latn-CS"/>
        </w:rPr>
        <w:t>Nema</w:t>
      </w:r>
      <w:r w:rsidRPr="00387AFF">
        <w:rPr>
          <w:lang w:val="sr-Latn-CS"/>
        </w:rPr>
        <w:t>.</w:t>
      </w:r>
    </w:p>
    <w:p w14:paraId="0440EFC6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A3B3D45" w14:textId="77777777" w:rsidR="00FA23D5" w:rsidRDefault="00602D54" w:rsidP="00FA23D5">
      <w:pPr>
        <w:pStyle w:val="BodyText"/>
        <w:rPr>
          <w:lang w:val="sr-Latn-CS"/>
        </w:rPr>
      </w:pPr>
      <w:r>
        <w:rPr>
          <w:lang w:val="sr-Latn-CS"/>
        </w:rPr>
        <w:t>Poruka od korisnika je poslata administratoru</w:t>
      </w:r>
      <w:r w:rsidR="00FA23D5">
        <w:rPr>
          <w:lang w:val="sr-Latn-CS"/>
        </w:rPr>
        <w:t>.</w:t>
      </w:r>
    </w:p>
    <w:p w14:paraId="5DAA5EB3" w14:textId="77777777" w:rsidR="00FA23D5" w:rsidRPr="007E0B43" w:rsidRDefault="00FA23D5" w:rsidP="00FA23D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BFFE2AD" w14:textId="77777777" w:rsidR="00FA23D5" w:rsidRDefault="00FA23D5" w:rsidP="00FA23D5">
      <w:pPr>
        <w:pStyle w:val="BodyText"/>
        <w:rPr>
          <w:lang w:val="sr-Latn-CS"/>
        </w:rPr>
      </w:pPr>
      <w:r w:rsidRPr="00175F3A">
        <w:rPr>
          <w:highlight w:val="yellow"/>
          <w:lang w:val="sr-Latn-CS"/>
        </w:rPr>
        <w:t>…</w:t>
      </w:r>
    </w:p>
    <w:p w14:paraId="52A7E508" w14:textId="77777777" w:rsidR="00FA23D5" w:rsidRDefault="00FA23D5" w:rsidP="007E0B43">
      <w:pPr>
        <w:pStyle w:val="BodyText"/>
        <w:rPr>
          <w:lang w:val="sr-Latn-CS"/>
        </w:rPr>
      </w:pPr>
    </w:p>
    <w:p w14:paraId="0E0A4A30" w14:textId="77777777" w:rsidR="008D6BB7" w:rsidRDefault="008D6BB7" w:rsidP="007E0B43">
      <w:pPr>
        <w:pStyle w:val="BodyText"/>
        <w:rPr>
          <w:lang w:val="sr-Latn-CS"/>
        </w:rPr>
      </w:pPr>
    </w:p>
    <w:p w14:paraId="3BCCC497" w14:textId="77777777" w:rsidR="008D6BB7" w:rsidRPr="003372D3" w:rsidRDefault="00D23D78" w:rsidP="008D6BB7">
      <w:pPr>
        <w:pStyle w:val="Heading2"/>
        <w:rPr>
          <w:lang w:val="sr-Latn-CS"/>
        </w:rPr>
      </w:pPr>
      <w:bookmarkStart w:id="65" w:name="_Toc126257895"/>
      <w:r>
        <w:rPr>
          <w:lang w:val="sr-Latn-CS"/>
        </w:rPr>
        <w:t>Doda</w:t>
      </w:r>
      <w:r w:rsidR="00F70AE5">
        <w:rPr>
          <w:lang w:val="sr-Latn-CS"/>
        </w:rPr>
        <w:t>vanj</w:t>
      </w:r>
      <w:r>
        <w:rPr>
          <w:lang w:val="sr-Latn-CS"/>
        </w:rPr>
        <w:t>e</w:t>
      </w:r>
      <w:r w:rsidR="008D6BB7">
        <w:rPr>
          <w:lang w:val="sr-Latn-CS"/>
        </w:rPr>
        <w:t xml:space="preserve"> rut</w:t>
      </w:r>
      <w:r w:rsidR="00ED74F2">
        <w:rPr>
          <w:lang w:val="sr-Latn-CS"/>
        </w:rPr>
        <w:t>e</w:t>
      </w:r>
      <w:bookmarkEnd w:id="65"/>
    </w:p>
    <w:p w14:paraId="399EB4B1" w14:textId="77777777" w:rsidR="008D6BB7" w:rsidRPr="007E0B43" w:rsidRDefault="008D6BB7" w:rsidP="008D6BB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86A9FE" w14:textId="77777777" w:rsidR="008D6BB7" w:rsidRDefault="008D6BB7" w:rsidP="008D6BB7">
      <w:pPr>
        <w:pStyle w:val="BodyText"/>
        <w:rPr>
          <w:lang w:val="sr-Latn-CS"/>
        </w:rPr>
      </w:pPr>
      <w:r>
        <w:rPr>
          <w:lang w:val="sr-Latn-CS"/>
        </w:rPr>
        <w:lastRenderedPageBreak/>
        <w:t>Prikaz polja za upis osnovnih podataka o ruti.</w:t>
      </w:r>
    </w:p>
    <w:p w14:paraId="013437E4" w14:textId="77777777" w:rsidR="008D6BB7" w:rsidRPr="007E0B43" w:rsidRDefault="008D6BB7" w:rsidP="008D6B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B50C54C" w14:textId="77777777" w:rsidR="008D6BB7" w:rsidRDefault="008D6BB7" w:rsidP="008D6BB7">
      <w:pPr>
        <w:pStyle w:val="BodyText"/>
        <w:rPr>
          <w:lang w:val="sr-Latn-CS"/>
        </w:rPr>
      </w:pPr>
      <w:r>
        <w:rPr>
          <w:lang w:val="sr-Latn-CS"/>
        </w:rPr>
        <w:t xml:space="preserve"> Moderator</w:t>
      </w:r>
      <w:r w:rsidR="007623FD">
        <w:rPr>
          <w:lang w:val="sr-Latn-CS"/>
        </w:rPr>
        <w:t>(agencija)</w:t>
      </w:r>
      <w:r>
        <w:rPr>
          <w:lang w:val="sr-Latn-CS"/>
        </w:rPr>
        <w:t>,  administrator.</w:t>
      </w:r>
    </w:p>
    <w:p w14:paraId="74ADD989" w14:textId="77777777" w:rsidR="008D6BB7" w:rsidRPr="007E0B43" w:rsidRDefault="008D6BB7" w:rsidP="008D6B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7F5BC6" w14:textId="77777777" w:rsidR="008D6BB7" w:rsidRDefault="008D6BB7" w:rsidP="008D6BB7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za </w:t>
      </w:r>
      <w:proofErr w:type="spellStart"/>
      <w:r w:rsidRPr="0028049D">
        <w:rPr>
          <w:lang w:val="bs-Latn-BA"/>
        </w:rPr>
        <w:t>uredjivanje</w:t>
      </w:r>
      <w:proofErr w:type="spellEnd"/>
      <w:r>
        <w:rPr>
          <w:lang w:val="sr-Latn-CS"/>
        </w:rPr>
        <w:t xml:space="preserve"> podataka karte.</w:t>
      </w:r>
    </w:p>
    <w:p w14:paraId="4CF09046" w14:textId="77777777" w:rsidR="008D6BB7" w:rsidRDefault="008D6BB7" w:rsidP="008D6B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DBA2FF" w14:textId="77777777" w:rsidR="008D6BB7" w:rsidRPr="00255A41" w:rsidRDefault="008D6BB7" w:rsidP="008D6BB7">
      <w:pPr>
        <w:pStyle w:val="BodyText"/>
        <w:numPr>
          <w:ilvl w:val="0"/>
          <w:numId w:val="23"/>
        </w:numPr>
        <w:rPr>
          <w:lang w:val="sr-Latn-CS"/>
        </w:rPr>
      </w:pPr>
      <w:r w:rsidRPr="00255A41">
        <w:rPr>
          <w:lang w:val="sr-Latn-CS"/>
        </w:rPr>
        <w:t xml:space="preserve">Izbor opcije </w:t>
      </w:r>
      <w:r>
        <w:rPr>
          <w:lang w:val="sr-Latn-CS"/>
        </w:rPr>
        <w:t>izmeni rutu</w:t>
      </w:r>
      <w:r>
        <w:t>,</w:t>
      </w:r>
    </w:p>
    <w:p w14:paraId="5C08FB1C" w14:textId="77777777" w:rsidR="008D6BB7" w:rsidRDefault="008D6BB7" w:rsidP="008D6BB7">
      <w:pPr>
        <w:pStyle w:val="BodyText"/>
        <w:numPr>
          <w:ilvl w:val="0"/>
          <w:numId w:val="23"/>
        </w:numPr>
        <w:rPr>
          <w:lang w:val="sr-Latn-CS"/>
        </w:rPr>
      </w:pPr>
      <w:r w:rsidRPr="00255A41">
        <w:rPr>
          <w:lang w:val="sr-Latn-CS"/>
        </w:rPr>
        <w:t xml:space="preserve">Prikazuje se stranica </w:t>
      </w:r>
      <w:r>
        <w:rPr>
          <w:lang w:val="sr-Latn-CS"/>
        </w:rPr>
        <w:t>za izmenu podataka autobuske karte,</w:t>
      </w:r>
    </w:p>
    <w:p w14:paraId="5F963F48" w14:textId="77777777" w:rsidR="008D6BB7" w:rsidRDefault="008D6BB7" w:rsidP="008D6BB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Menjaju se podaci o ruti,</w:t>
      </w:r>
    </w:p>
    <w:p w14:paraId="22068C64" w14:textId="77777777" w:rsidR="008D6BB7" w:rsidRDefault="008D6BB7" w:rsidP="008D6BB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Podaci o ruti su izmenjeni.</w:t>
      </w:r>
    </w:p>
    <w:p w14:paraId="7044ACFF" w14:textId="77777777" w:rsidR="008D6BB7" w:rsidRPr="00255A41" w:rsidRDefault="008D6BB7" w:rsidP="008D6BB7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15AD9638" w14:textId="77777777" w:rsidR="008D6BB7" w:rsidRDefault="008D6BB7" w:rsidP="008D6BB7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3F68A541" w14:textId="77777777" w:rsidR="008D6BB7" w:rsidRPr="007E0B43" w:rsidRDefault="008D6BB7" w:rsidP="008D6B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989052" w14:textId="77777777" w:rsidR="008D6BB7" w:rsidRDefault="008D6BB7" w:rsidP="008D6BB7">
      <w:pPr>
        <w:pStyle w:val="BodyText"/>
        <w:rPr>
          <w:lang w:val="sr-Latn-CS"/>
        </w:rPr>
      </w:pPr>
      <w:r>
        <w:rPr>
          <w:lang w:val="sr-Latn-CS"/>
        </w:rPr>
        <w:t>Tekuća stranica je stranica izmene karte.</w:t>
      </w:r>
    </w:p>
    <w:p w14:paraId="73E56E3B" w14:textId="77777777" w:rsidR="008D6BB7" w:rsidRPr="007E0B43" w:rsidRDefault="008D6BB7" w:rsidP="008D6B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3C2C279" w14:textId="77777777" w:rsidR="008D6BB7" w:rsidRDefault="008D6BB7" w:rsidP="008D6BB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1AB6B4F" w14:textId="77777777" w:rsidR="003F6729" w:rsidRPr="003372D3" w:rsidRDefault="003F6729" w:rsidP="003F6729">
      <w:pPr>
        <w:pStyle w:val="Heading2"/>
        <w:rPr>
          <w:lang w:val="sr-Latn-CS"/>
        </w:rPr>
      </w:pPr>
      <w:bookmarkStart w:id="66" w:name="_Toc126257896"/>
      <w:r>
        <w:rPr>
          <w:lang w:val="sr-Latn-CS"/>
        </w:rPr>
        <w:t>Bri</w:t>
      </w:r>
      <w:r w:rsidR="00F70AE5">
        <w:rPr>
          <w:lang w:val="sr-Latn-CS"/>
        </w:rPr>
        <w:t>sanj</w:t>
      </w:r>
      <w:r>
        <w:rPr>
          <w:lang w:val="sr-Latn-CS"/>
        </w:rPr>
        <w:t>e rut</w:t>
      </w:r>
      <w:r w:rsidR="00B97E28">
        <w:rPr>
          <w:lang w:val="sr-Latn-CS"/>
        </w:rPr>
        <w:t>e</w:t>
      </w:r>
      <w:bookmarkEnd w:id="66"/>
    </w:p>
    <w:p w14:paraId="484076E3" w14:textId="77777777" w:rsidR="003F6729" w:rsidRPr="007E0B43" w:rsidRDefault="003F6729" w:rsidP="003F672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1DBD5A" w14:textId="77777777" w:rsidR="003F6729" w:rsidRPr="00930D21" w:rsidRDefault="003F6729" w:rsidP="003F6729">
      <w:pPr>
        <w:pStyle w:val="BodyText"/>
        <w:rPr>
          <w:lang w:val="bs-Latn-BA"/>
        </w:rPr>
      </w:pPr>
      <w:r>
        <w:rPr>
          <w:lang w:val="sr-Latn-CS"/>
        </w:rPr>
        <w:t xml:space="preserve">Prikaz polja </w:t>
      </w:r>
      <w:r w:rsidR="00930D21">
        <w:rPr>
          <w:lang w:val="sr-Latn-CS"/>
        </w:rPr>
        <w:t>sa rezervisanim kartama</w:t>
      </w:r>
      <w:r>
        <w:rPr>
          <w:lang w:val="sr-Latn-CS"/>
        </w:rPr>
        <w:t>.</w:t>
      </w:r>
      <w:r w:rsidR="00930D21">
        <w:rPr>
          <w:lang w:val="sr-Latn-CS"/>
        </w:rPr>
        <w:t xml:space="preserve"> Mogu</w:t>
      </w:r>
      <w:proofErr w:type="spellStart"/>
      <w:r w:rsidR="00930D21">
        <w:rPr>
          <w:lang w:val="bs-Latn-BA"/>
        </w:rPr>
        <w:t>ćnost</w:t>
      </w:r>
      <w:proofErr w:type="spellEnd"/>
      <w:r w:rsidR="00930D21">
        <w:rPr>
          <w:lang w:val="bs-Latn-BA"/>
        </w:rPr>
        <w:t xml:space="preserve"> brisanja istih.</w:t>
      </w:r>
    </w:p>
    <w:p w14:paraId="4BF60C32" w14:textId="77777777" w:rsidR="003F6729" w:rsidRPr="007E0B43" w:rsidRDefault="003F6729" w:rsidP="003F6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3EC696" w14:textId="77777777" w:rsidR="003F6729" w:rsidRDefault="003F6729" w:rsidP="003F6729">
      <w:pPr>
        <w:pStyle w:val="BodyText"/>
        <w:rPr>
          <w:lang w:val="sr-Latn-CS"/>
        </w:rPr>
      </w:pPr>
      <w:r>
        <w:rPr>
          <w:lang w:val="sr-Latn-CS"/>
        </w:rPr>
        <w:t xml:space="preserve"> Moderator</w:t>
      </w:r>
      <w:r w:rsidR="00F2213D">
        <w:rPr>
          <w:lang w:val="sr-Latn-CS"/>
        </w:rPr>
        <w:t>(agencija)</w:t>
      </w:r>
      <w:r>
        <w:rPr>
          <w:lang w:val="sr-Latn-CS"/>
        </w:rPr>
        <w:t>,  administrator.</w:t>
      </w:r>
    </w:p>
    <w:p w14:paraId="38553BF7" w14:textId="77777777" w:rsidR="003F6729" w:rsidRPr="007E0B43" w:rsidRDefault="003F6729" w:rsidP="003F6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EA338B" w14:textId="77777777" w:rsidR="003F6729" w:rsidRDefault="003F6729" w:rsidP="003F6729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6F21EE">
        <w:rPr>
          <w:lang w:val="sr-Latn-CS"/>
        </w:rPr>
        <w:t>sa postavljenim</w:t>
      </w:r>
      <w:r>
        <w:rPr>
          <w:lang w:val="sr-Latn-CS"/>
        </w:rPr>
        <w:t xml:space="preserve"> kart</w:t>
      </w:r>
      <w:r w:rsidR="006F21EE">
        <w:rPr>
          <w:lang w:val="sr-Latn-CS"/>
        </w:rPr>
        <w:t>ama</w:t>
      </w:r>
      <w:r>
        <w:rPr>
          <w:lang w:val="sr-Latn-CS"/>
        </w:rPr>
        <w:t>.</w:t>
      </w:r>
    </w:p>
    <w:p w14:paraId="0BC839E9" w14:textId="77777777" w:rsidR="003F6729" w:rsidRPr="0066279F" w:rsidRDefault="003F6729" w:rsidP="0066279F">
      <w:pPr>
        <w:pStyle w:val="BodyText"/>
        <w:keepNext/>
        <w:rPr>
          <w:b/>
          <w:bCs/>
        </w:rPr>
      </w:pPr>
      <w:r w:rsidRPr="007E0B43">
        <w:rPr>
          <w:b/>
          <w:bCs/>
          <w:lang w:val="sr-Latn-CS"/>
        </w:rPr>
        <w:t>Osnovni tok:</w:t>
      </w:r>
    </w:p>
    <w:p w14:paraId="1B624E07" w14:textId="77777777" w:rsidR="003F6729" w:rsidRDefault="003F6729" w:rsidP="003F6729">
      <w:pPr>
        <w:pStyle w:val="BodyText"/>
        <w:numPr>
          <w:ilvl w:val="0"/>
          <w:numId w:val="32"/>
        </w:numPr>
        <w:rPr>
          <w:lang w:val="sr-Latn-CS"/>
        </w:rPr>
      </w:pPr>
      <w:r w:rsidRPr="00255A41">
        <w:rPr>
          <w:lang w:val="sr-Latn-CS"/>
        </w:rPr>
        <w:t xml:space="preserve">Prikazuje se stranica </w:t>
      </w:r>
      <w:r w:rsidR="0066279F">
        <w:rPr>
          <w:lang w:val="sr-Latn-CS"/>
        </w:rPr>
        <w:t>sa</w:t>
      </w:r>
      <w:r>
        <w:rPr>
          <w:lang w:val="sr-Latn-CS"/>
        </w:rPr>
        <w:t xml:space="preserve"> </w:t>
      </w:r>
      <w:r w:rsidR="0066279F">
        <w:rPr>
          <w:lang w:val="sr-Latn-CS"/>
        </w:rPr>
        <w:t>autobuskim kartama koju je kreirao korisnik</w:t>
      </w:r>
      <w:r>
        <w:rPr>
          <w:lang w:val="sr-Latn-CS"/>
        </w:rPr>
        <w:t>,</w:t>
      </w:r>
    </w:p>
    <w:p w14:paraId="255826BB" w14:textId="77777777" w:rsidR="003F6729" w:rsidRDefault="0066279F" w:rsidP="003F672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Korisnik pritiska dugme u </w:t>
      </w:r>
      <w:proofErr w:type="spellStart"/>
      <w:r>
        <w:rPr>
          <w:lang w:val="sr-Latn-CS"/>
        </w:rPr>
        <w:t>boliku</w:t>
      </w:r>
      <w:proofErr w:type="spellEnd"/>
      <w:r>
        <w:rPr>
          <w:lang w:val="sr-Latn-CS"/>
        </w:rPr>
        <w:t xml:space="preserve"> kante i </w:t>
      </w:r>
      <w:proofErr w:type="spellStart"/>
      <w:r>
        <w:rPr>
          <w:lang w:val="sr-Latn-CS"/>
        </w:rPr>
        <w:t>bri</w:t>
      </w:r>
      <w:r>
        <w:rPr>
          <w:lang w:val="bs-Latn-BA"/>
        </w:rPr>
        <w:t>še</w:t>
      </w:r>
      <w:proofErr w:type="spellEnd"/>
      <w:r>
        <w:rPr>
          <w:lang w:val="bs-Latn-BA"/>
        </w:rPr>
        <w:t xml:space="preserve"> željenu kartu</w:t>
      </w:r>
      <w:r w:rsidR="003F6729">
        <w:rPr>
          <w:lang w:val="sr-Latn-CS"/>
        </w:rPr>
        <w:t>,</w:t>
      </w:r>
    </w:p>
    <w:p w14:paraId="41D292A6" w14:textId="77777777" w:rsidR="003F6729" w:rsidRDefault="0032331B" w:rsidP="003F672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Karta je </w:t>
      </w:r>
      <w:proofErr w:type="spellStart"/>
      <w:r>
        <w:rPr>
          <w:lang w:val="sr-Latn-CS"/>
        </w:rPr>
        <w:t>izbirsana</w:t>
      </w:r>
      <w:proofErr w:type="spellEnd"/>
      <w:r w:rsidR="003F6729">
        <w:rPr>
          <w:lang w:val="sr-Latn-CS"/>
        </w:rPr>
        <w:t>.</w:t>
      </w:r>
    </w:p>
    <w:p w14:paraId="4650C56B" w14:textId="77777777" w:rsidR="003F6729" w:rsidRPr="00255A41" w:rsidRDefault="003F6729" w:rsidP="003F6729">
      <w:pPr>
        <w:pStyle w:val="BodyText"/>
        <w:keepNext/>
        <w:rPr>
          <w:b/>
          <w:bCs/>
          <w:lang w:val="sr-Latn-CS"/>
        </w:rPr>
      </w:pPr>
      <w:proofErr w:type="spellStart"/>
      <w:r w:rsidRPr="00255A41">
        <w:rPr>
          <w:b/>
          <w:bCs/>
          <w:lang w:val="sr-Latn-CS"/>
        </w:rPr>
        <w:t>Izuzetci</w:t>
      </w:r>
      <w:proofErr w:type="spellEnd"/>
      <w:r w:rsidRPr="00255A41">
        <w:rPr>
          <w:b/>
          <w:bCs/>
          <w:lang w:val="sr-Latn-CS"/>
        </w:rPr>
        <w:t>:</w:t>
      </w:r>
    </w:p>
    <w:p w14:paraId="23B26EEB" w14:textId="77777777" w:rsidR="003F6729" w:rsidRDefault="003F6729" w:rsidP="003F6729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  <w:r w:rsidR="00B87FA5">
        <w:rPr>
          <w:lang w:val="sr-Latn-CS"/>
        </w:rPr>
        <w:t xml:space="preserve">Korisnik </w:t>
      </w:r>
      <w:r>
        <w:rPr>
          <w:lang w:val="sr-Latn-CS"/>
        </w:rPr>
        <w:t>je prijavljen.</w:t>
      </w:r>
    </w:p>
    <w:p w14:paraId="0F55E712" w14:textId="77777777" w:rsidR="003F6729" w:rsidRPr="007E0B43" w:rsidRDefault="003F6729" w:rsidP="003F6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D8E4BC4" w14:textId="77777777" w:rsidR="003F6729" w:rsidRDefault="003F6729" w:rsidP="003F6729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9C234A">
        <w:rPr>
          <w:lang w:val="sr-Latn-CS"/>
        </w:rPr>
        <w:t>za prikaz</w:t>
      </w:r>
      <w:r>
        <w:rPr>
          <w:lang w:val="sr-Latn-CS"/>
        </w:rPr>
        <w:t xml:space="preserve"> </w:t>
      </w:r>
      <w:r w:rsidR="009C234A">
        <w:rPr>
          <w:lang w:val="sr-Latn-CS"/>
        </w:rPr>
        <w:t xml:space="preserve">postavljenih </w:t>
      </w:r>
      <w:r>
        <w:rPr>
          <w:lang w:val="sr-Latn-CS"/>
        </w:rPr>
        <w:t>kart</w:t>
      </w:r>
      <w:r w:rsidR="009C234A">
        <w:rPr>
          <w:lang w:val="sr-Latn-CS"/>
        </w:rPr>
        <w:t>i</w:t>
      </w:r>
      <w:r>
        <w:rPr>
          <w:lang w:val="sr-Latn-CS"/>
        </w:rPr>
        <w:t>.</w:t>
      </w:r>
    </w:p>
    <w:p w14:paraId="06FDA12E" w14:textId="77777777" w:rsidR="003F6729" w:rsidRPr="007E0B43" w:rsidRDefault="003F6729" w:rsidP="003F6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B1D28AB" w14:textId="77777777" w:rsidR="003F6729" w:rsidRDefault="003F6729" w:rsidP="003F672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8AE027C" w14:textId="77777777" w:rsidR="008D6BB7" w:rsidRDefault="008D6BB7" w:rsidP="007E0B43">
      <w:pPr>
        <w:pStyle w:val="BodyText"/>
        <w:rPr>
          <w:lang w:val="sr-Latn-CS"/>
        </w:rPr>
      </w:pPr>
    </w:p>
    <w:p w14:paraId="06A22B23" w14:textId="77777777" w:rsidR="00786068" w:rsidRPr="003372D3" w:rsidRDefault="003D059C" w:rsidP="007061AB">
      <w:pPr>
        <w:pStyle w:val="Heading2"/>
        <w:rPr>
          <w:lang w:val="sr-Latn-CS"/>
        </w:rPr>
      </w:pPr>
      <w:bookmarkStart w:id="67" w:name="_Toc126257897"/>
      <w:r>
        <w:rPr>
          <w:lang w:val="bs-Latn-BA"/>
        </w:rPr>
        <w:lastRenderedPageBreak/>
        <w:t>Ažurira</w:t>
      </w:r>
      <w:r w:rsidR="00F70AE5">
        <w:rPr>
          <w:lang w:val="bs-Latn-BA"/>
        </w:rPr>
        <w:t>nje</w:t>
      </w:r>
      <w:r w:rsidR="00C732AC">
        <w:rPr>
          <w:lang w:val="sr-Latn-CS"/>
        </w:rPr>
        <w:t xml:space="preserve"> </w:t>
      </w:r>
      <w:r>
        <w:rPr>
          <w:lang w:val="sr-Latn-CS"/>
        </w:rPr>
        <w:t>podatk</w:t>
      </w:r>
      <w:r w:rsidR="00F70AE5">
        <w:rPr>
          <w:lang w:val="sr-Latn-CS"/>
        </w:rPr>
        <w:t>a</w:t>
      </w:r>
      <w:bookmarkEnd w:id="67"/>
    </w:p>
    <w:p w14:paraId="165D9A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FF3A6D4" w14:textId="77777777" w:rsidR="009D5ECD" w:rsidRPr="009D5ECD" w:rsidRDefault="00C732AC" w:rsidP="009D5ECD">
      <w:pPr>
        <w:pStyle w:val="BodyText"/>
        <w:rPr>
          <w:lang w:val="sr-Latn-CS"/>
        </w:rPr>
      </w:pPr>
      <w:r>
        <w:rPr>
          <w:lang w:val="sr-Latn-CS"/>
        </w:rPr>
        <w:t>Moderator (agencija) menja podatke o već postavljenoj ruti</w:t>
      </w:r>
      <w:r w:rsidR="009D5ECD">
        <w:rPr>
          <w:lang w:val="sr-Latn-CS"/>
        </w:rPr>
        <w:t>.</w:t>
      </w:r>
    </w:p>
    <w:p w14:paraId="6153C6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E44217" w14:textId="77777777" w:rsidR="00D6237E" w:rsidRDefault="00C732AC" w:rsidP="00D6237E">
      <w:pPr>
        <w:pStyle w:val="BodyText"/>
        <w:rPr>
          <w:lang w:val="sr-Latn-CS"/>
        </w:rPr>
      </w:pPr>
      <w:r>
        <w:rPr>
          <w:lang w:val="sr-Latn-CS"/>
        </w:rPr>
        <w:t>Moderator</w:t>
      </w:r>
      <w:r w:rsidR="00F21A91">
        <w:rPr>
          <w:lang w:val="sr-Latn-CS"/>
        </w:rPr>
        <w:t>(agencija)</w:t>
      </w:r>
      <w:r w:rsidR="00D6237E">
        <w:rPr>
          <w:lang w:val="sr-Latn-CS"/>
        </w:rPr>
        <w:t>,</w:t>
      </w:r>
      <w:r w:rsidR="00230480">
        <w:rPr>
          <w:lang w:val="sr-Latn-CS"/>
        </w:rPr>
        <w:t xml:space="preserve"> </w:t>
      </w:r>
      <w:r w:rsidR="00D6237E">
        <w:rPr>
          <w:lang w:val="sr-Latn-CS"/>
        </w:rPr>
        <w:t xml:space="preserve"> </w:t>
      </w:r>
      <w:r>
        <w:rPr>
          <w:lang w:val="sr-Latn-CS"/>
        </w:rPr>
        <w:t>a</w:t>
      </w:r>
      <w:r w:rsidR="00D6237E">
        <w:rPr>
          <w:lang w:val="sr-Latn-CS"/>
        </w:rPr>
        <w:t>dministrator.</w:t>
      </w:r>
    </w:p>
    <w:p w14:paraId="00C85A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13EFB0D" w14:textId="77777777" w:rsidR="007E0B43" w:rsidRDefault="00B315AF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7B469A">
        <w:rPr>
          <w:lang w:val="sr-Latn-CS"/>
        </w:rPr>
        <w:t xml:space="preserve">mora da je ulogovan i da ima status </w:t>
      </w:r>
      <w:proofErr w:type="spellStart"/>
      <w:r w:rsidR="007B469A">
        <w:rPr>
          <w:lang w:val="sr-Latn-CS"/>
        </w:rPr>
        <w:t>admina</w:t>
      </w:r>
      <w:proofErr w:type="spellEnd"/>
      <w:r w:rsidR="009D5ECD">
        <w:rPr>
          <w:lang w:val="sr-Latn-CS"/>
        </w:rPr>
        <w:t>.</w:t>
      </w:r>
    </w:p>
    <w:p w14:paraId="0831D8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B53FC9E" w14:textId="77777777" w:rsidR="009D5ECD" w:rsidRPr="009D5ECD" w:rsidRDefault="009F61E4" w:rsidP="00620D9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</w:t>
      </w:r>
      <w:r w:rsidR="00D01527">
        <w:rPr>
          <w:lang w:val="sr-Latn-CS"/>
        </w:rPr>
        <w:t>stranicu autobusi</w:t>
      </w:r>
      <w:r w:rsidR="00193C9F">
        <w:rPr>
          <w:lang w:val="sr-Latn-CS"/>
        </w:rPr>
        <w:t>,</w:t>
      </w:r>
    </w:p>
    <w:p w14:paraId="600F45ED" w14:textId="77777777" w:rsidR="009D5ECD" w:rsidRPr="009D5ECD" w:rsidRDefault="009D5ECD" w:rsidP="00620D9E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D01527">
        <w:rPr>
          <w:lang w:val="sr-Latn-CS"/>
        </w:rPr>
        <w:t xml:space="preserve">stranica </w:t>
      </w:r>
      <w:r w:rsidR="00193C9F">
        <w:rPr>
          <w:lang w:val="sr-Latn-CS"/>
        </w:rPr>
        <w:t>postavljenim rutama,</w:t>
      </w:r>
    </w:p>
    <w:p w14:paraId="44FA7561" w14:textId="77777777" w:rsidR="009D5ECD" w:rsidRPr="009D5ECD" w:rsidRDefault="00193C9F" w:rsidP="00620D9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pritiska ikonicu</w:t>
      </w:r>
      <w:r w:rsidR="00AE0E76">
        <w:rPr>
          <w:lang w:val="sr-Latn-CS"/>
        </w:rPr>
        <w:t xml:space="preserve"> olovke</w:t>
      </w:r>
      <w:r>
        <w:rPr>
          <w:lang w:val="sr-Latn-CS"/>
        </w:rPr>
        <w:t xml:space="preserve"> za </w:t>
      </w:r>
      <w:proofErr w:type="spellStart"/>
      <w:r w:rsidRPr="0028049D">
        <w:rPr>
          <w:lang w:val="bs-Latn-BA"/>
        </w:rPr>
        <w:t>uredjivanje</w:t>
      </w:r>
      <w:proofErr w:type="spellEnd"/>
      <w:r>
        <w:rPr>
          <w:lang w:val="sr-Latn-CS"/>
        </w:rPr>
        <w:t>,</w:t>
      </w:r>
    </w:p>
    <w:p w14:paraId="5775F3BC" w14:textId="77777777" w:rsidR="009D5ECD" w:rsidRPr="009D5ECD" w:rsidRDefault="009D5ECD" w:rsidP="00620D9E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t>Prikazuje se</w:t>
      </w:r>
      <w:r w:rsidR="00193C9F">
        <w:rPr>
          <w:lang w:val="sr-Latn-CS"/>
        </w:rPr>
        <w:t xml:space="preserve"> forma sa podacima koji mogu da se izmene,</w:t>
      </w:r>
    </w:p>
    <w:p w14:paraId="631469E8" w14:textId="77777777" w:rsidR="009D5ECD" w:rsidRDefault="009F61E4" w:rsidP="00620D9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</w:t>
      </w:r>
      <w:r w:rsidR="00193C9F">
        <w:rPr>
          <w:lang w:val="sr-Latn-CS"/>
        </w:rPr>
        <w:t xml:space="preserve">menja podatke i stiska dugme </w:t>
      </w:r>
      <w:r w:rsidR="00193C9F">
        <w:t>“</w:t>
      </w:r>
      <w:r w:rsidR="00193C9F" w:rsidRPr="0028049D">
        <w:rPr>
          <w:lang w:val="bs-Latn-BA"/>
        </w:rPr>
        <w:t>sačuvaj</w:t>
      </w:r>
      <w:r w:rsidR="00193C9F">
        <w:t>”</w:t>
      </w:r>
      <w:r w:rsidR="00193C9F">
        <w:rPr>
          <w:lang w:val="sr-Latn-CS"/>
        </w:rPr>
        <w:t>,</w:t>
      </w:r>
    </w:p>
    <w:p w14:paraId="212FD7BA" w14:textId="77777777" w:rsidR="00193C9F" w:rsidRPr="00193C9F" w:rsidRDefault="00193C9F" w:rsidP="00620D9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Stranica se </w:t>
      </w:r>
      <w:proofErr w:type="spellStart"/>
      <w:r w:rsidRPr="0028049D">
        <w:rPr>
          <w:lang w:val="bs-Latn-BA"/>
        </w:rPr>
        <w:t>osvežava</w:t>
      </w:r>
      <w:proofErr w:type="spellEnd"/>
      <w:r>
        <w:rPr>
          <w:lang w:val="bs-Latn-BA"/>
        </w:rPr>
        <w:t>,</w:t>
      </w:r>
    </w:p>
    <w:p w14:paraId="4373CA5E" w14:textId="77777777" w:rsidR="00193C9F" w:rsidRPr="009D5ECD" w:rsidRDefault="00193C9F" w:rsidP="00620D9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bs-Latn-BA"/>
        </w:rPr>
        <w:t xml:space="preserve">Korisnik je </w:t>
      </w:r>
      <w:proofErr w:type="spellStart"/>
      <w:r>
        <w:rPr>
          <w:lang w:val="bs-Latn-BA"/>
        </w:rPr>
        <w:t>izmenio</w:t>
      </w:r>
      <w:proofErr w:type="spellEnd"/>
      <w:r>
        <w:rPr>
          <w:lang w:val="bs-Latn-BA"/>
        </w:rPr>
        <w:t xml:space="preserve"> rutu.</w:t>
      </w:r>
    </w:p>
    <w:p w14:paraId="4C276325" w14:textId="77777777" w:rsidR="00387AFF" w:rsidRDefault="007E0B43" w:rsidP="002C12A7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1E136AF8" w14:textId="77777777" w:rsidR="00387AFF" w:rsidRPr="00387AFF" w:rsidRDefault="00387AFF" w:rsidP="002C12A7">
      <w:pPr>
        <w:pStyle w:val="BodyText"/>
        <w:keepNext/>
        <w:rPr>
          <w:lang w:val="sr-Latn-CS"/>
        </w:rPr>
      </w:pPr>
      <w:r w:rsidRPr="00387AFF">
        <w:rPr>
          <w:lang w:val="sr-Latn-CS"/>
        </w:rPr>
        <w:t>Nema.</w:t>
      </w:r>
    </w:p>
    <w:p w14:paraId="69FB6E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DCA3BF9" w14:textId="77777777"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>Podaci o</w:t>
      </w:r>
      <w:r w:rsidR="00965B4E">
        <w:rPr>
          <w:lang w:val="sr-Latn-CS"/>
        </w:rPr>
        <w:t xml:space="preserve"> ruti su izmenjeni</w:t>
      </w:r>
      <w:r>
        <w:rPr>
          <w:lang w:val="sr-Latn-CS"/>
        </w:rPr>
        <w:t>.</w:t>
      </w:r>
    </w:p>
    <w:p w14:paraId="026BB0C1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86881CD" w14:textId="77777777" w:rsidR="00D41F34" w:rsidRPr="007E0B43" w:rsidRDefault="00D41F34" w:rsidP="002C12A7">
      <w:pPr>
        <w:pStyle w:val="BodyText"/>
        <w:keepNext/>
        <w:rPr>
          <w:b/>
          <w:bCs/>
          <w:lang w:val="sr-Latn-CS"/>
        </w:rPr>
      </w:pPr>
      <w:r w:rsidRPr="00D41F34">
        <w:rPr>
          <w:b/>
          <w:bCs/>
          <w:highlight w:val="yellow"/>
          <w:lang w:val="sr-Latn-CS"/>
        </w:rPr>
        <w:t>…</w:t>
      </w:r>
    </w:p>
    <w:p w14:paraId="5C487D53" w14:textId="77777777" w:rsidR="007C677E" w:rsidRPr="003372D3" w:rsidRDefault="00F70AE5" w:rsidP="007C677E">
      <w:pPr>
        <w:pStyle w:val="Heading2"/>
        <w:rPr>
          <w:lang w:val="sr-Latn-CS"/>
        </w:rPr>
      </w:pPr>
      <w:bookmarkStart w:id="68" w:name="_Toc126257898"/>
      <w:r>
        <w:rPr>
          <w:lang w:val="sr-Latn-CS"/>
        </w:rPr>
        <w:t>Dodel</w:t>
      </w:r>
      <w:r w:rsidR="00F25FB3">
        <w:rPr>
          <w:lang w:val="sr-Latn-CS"/>
        </w:rPr>
        <w:t>juj</w:t>
      </w:r>
      <w:r>
        <w:rPr>
          <w:lang w:val="sr-Latn-CS"/>
        </w:rPr>
        <w:t>e</w:t>
      </w:r>
      <w:r w:rsidR="0039510A">
        <w:rPr>
          <w:lang w:val="sr-Latn-CS"/>
        </w:rPr>
        <w:t xml:space="preserve"> </w:t>
      </w:r>
      <w:proofErr w:type="spellStart"/>
      <w:r w:rsidR="00EA0D4A" w:rsidRPr="0028049D">
        <w:rPr>
          <w:lang w:val="bs-Latn-BA"/>
        </w:rPr>
        <w:t>admina</w:t>
      </w:r>
      <w:bookmarkEnd w:id="68"/>
      <w:proofErr w:type="spellEnd"/>
      <w:r w:rsidR="00EA0D4A">
        <w:rPr>
          <w:lang w:val="sr-Latn-CS"/>
        </w:rPr>
        <w:t xml:space="preserve"> </w:t>
      </w:r>
    </w:p>
    <w:p w14:paraId="63FCC0A0" w14:textId="77777777" w:rsidR="00DB2D51" w:rsidRPr="007E0B43" w:rsidRDefault="00DB2D51" w:rsidP="00DB2D5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276B468" w14:textId="77777777" w:rsidR="00DB2D51" w:rsidRDefault="00DB2D51" w:rsidP="00DB2D51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EA0D4A">
        <w:rPr>
          <w:lang w:val="sr-Latn-CS"/>
        </w:rPr>
        <w:t xml:space="preserve"> </w:t>
      </w:r>
      <w:r w:rsidR="0079454E">
        <w:rPr>
          <w:lang w:val="sr-Latn-CS"/>
        </w:rPr>
        <w:t>dodeljuje</w:t>
      </w:r>
      <w:r w:rsidR="00EA0D4A">
        <w:rPr>
          <w:lang w:val="sr-Latn-CS"/>
        </w:rPr>
        <w:t xml:space="preserve"> </w:t>
      </w:r>
      <w:proofErr w:type="spellStart"/>
      <w:r w:rsidR="00EA0D4A" w:rsidRPr="0028049D">
        <w:rPr>
          <w:lang w:val="bs-Latn-BA"/>
        </w:rPr>
        <w:t>admina</w:t>
      </w:r>
      <w:proofErr w:type="spellEnd"/>
      <w:r w:rsidR="0079454E">
        <w:rPr>
          <w:lang w:val="bs-Latn-BA"/>
        </w:rPr>
        <w:t xml:space="preserve"> korisniku</w:t>
      </w:r>
      <w:r w:rsidR="00EA0D4A">
        <w:rPr>
          <w:lang w:val="sr-Latn-CS"/>
        </w:rPr>
        <w:t xml:space="preserve"> stranice.</w:t>
      </w:r>
    </w:p>
    <w:p w14:paraId="4EF3E467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D8E2F89" w14:textId="74A1B31E" w:rsidR="00DB2D51" w:rsidRDefault="00DB2D51" w:rsidP="00DB2D51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2C29F18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5E2D2B" w14:textId="77777777" w:rsidR="00DB2D51" w:rsidRDefault="00DB2D51" w:rsidP="00DB2D51">
      <w:pPr>
        <w:pStyle w:val="BodyText"/>
        <w:rPr>
          <w:lang w:val="sr-Latn-CS"/>
        </w:rPr>
      </w:pPr>
      <w:r>
        <w:rPr>
          <w:lang w:val="sr-Latn-CS"/>
        </w:rPr>
        <w:t>Administrator je prijavljen na nalog.</w:t>
      </w:r>
    </w:p>
    <w:p w14:paraId="2AF78F1B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639D965" w14:textId="43F93C53" w:rsidR="00DB2D51" w:rsidRPr="009D5ECD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svih  naloga u bazi podataka</w:t>
      </w:r>
      <w:r w:rsidRPr="009D5ECD">
        <w:rPr>
          <w:lang w:val="sr-Latn-CS"/>
        </w:rPr>
        <w:t>.</w:t>
      </w:r>
    </w:p>
    <w:p w14:paraId="2455E8AF" w14:textId="77777777" w:rsidR="00DB2D51" w:rsidRPr="009D5ECD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 xml:space="preserve">nalog </w:t>
      </w:r>
      <w:r w:rsidRPr="009D5ECD">
        <w:rPr>
          <w:lang w:val="sr-Latn-CS"/>
        </w:rPr>
        <w:t xml:space="preserve">sa </w:t>
      </w:r>
      <w:r>
        <w:rPr>
          <w:lang w:val="sr-Latn-CS"/>
        </w:rPr>
        <w:t xml:space="preserve"> ličnim podacima korisnika</w:t>
      </w:r>
      <w:r w:rsidRPr="009D5ECD">
        <w:rPr>
          <w:lang w:val="sr-Latn-CS"/>
        </w:rPr>
        <w:t>.</w:t>
      </w:r>
    </w:p>
    <w:p w14:paraId="0ECC581F" w14:textId="1F5E50EE" w:rsidR="00DB2D51" w:rsidRPr="009D5ECD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</w:t>
      </w:r>
      <w:r w:rsidR="0026258C"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bs-Latn-BA"/>
        </w:rPr>
        <w:t>bira korisnika koje</w:t>
      </w:r>
      <w:r w:rsidR="00EA0D4A">
        <w:rPr>
          <w:lang w:val="bs-Latn-BA"/>
        </w:rPr>
        <w:t xml:space="preserve">m želi da </w:t>
      </w:r>
      <w:proofErr w:type="spellStart"/>
      <w:r w:rsidR="00EA0D4A">
        <w:rPr>
          <w:lang w:val="bs-Latn-BA"/>
        </w:rPr>
        <w:t>promeni</w:t>
      </w:r>
      <w:proofErr w:type="spellEnd"/>
      <w:r w:rsidR="00EA0D4A">
        <w:rPr>
          <w:lang w:val="bs-Latn-BA"/>
        </w:rPr>
        <w:t xml:space="preserve"> status na stranici</w:t>
      </w:r>
      <w:r w:rsidRPr="009D5ECD">
        <w:rPr>
          <w:lang w:val="sr-Latn-CS"/>
        </w:rPr>
        <w:t>.</w:t>
      </w:r>
    </w:p>
    <w:p w14:paraId="505D48DF" w14:textId="77777777" w:rsidR="00DB2D51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EA0D4A">
        <w:rPr>
          <w:lang w:val="sr-Latn-CS"/>
        </w:rPr>
        <w:t>proces promene statusa korisnika  veb stranice</w:t>
      </w:r>
      <w:r w:rsidRPr="009D5ECD">
        <w:rPr>
          <w:lang w:val="sr-Latn-CS"/>
        </w:rPr>
        <w:t>.</w:t>
      </w:r>
    </w:p>
    <w:p w14:paraId="25C161EA" w14:textId="77777777" w:rsidR="00DB2D51" w:rsidRPr="00485DEE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>Prikazuj</w:t>
      </w:r>
      <w:r>
        <w:rPr>
          <w:lang w:val="sr-Latn-CS"/>
        </w:rPr>
        <w:t>u se ostali nalozi korisnika</w:t>
      </w:r>
      <w:r w:rsidRPr="009D5ECD">
        <w:rPr>
          <w:lang w:val="sr-Latn-CS"/>
        </w:rPr>
        <w:t>.</w:t>
      </w:r>
    </w:p>
    <w:p w14:paraId="06D60BC1" w14:textId="77777777" w:rsidR="00DB2D51" w:rsidRDefault="00DB2D51" w:rsidP="00DB2D51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>stranica</w:t>
      </w:r>
      <w:r w:rsidRPr="009D5ECD">
        <w:rPr>
          <w:lang w:val="sr-Latn-CS"/>
        </w:rPr>
        <w:t>.</w:t>
      </w:r>
    </w:p>
    <w:p w14:paraId="5C8D9200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lastRenderedPageBreak/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3E26EE41" w14:textId="1CD1E7E5" w:rsidR="00347194" w:rsidRDefault="00347194" w:rsidP="00347194">
      <w:pPr>
        <w:pStyle w:val="BodyText"/>
        <w:rPr>
          <w:lang w:val="sr-Latn-CS"/>
        </w:rPr>
      </w:pPr>
      <w:r>
        <w:rPr>
          <w:lang w:val="sr-Latn-CS"/>
        </w:rPr>
        <w:t xml:space="preserve">Korisnici moraju biti prijavljeni, imaju ulogu administratora. </w:t>
      </w:r>
    </w:p>
    <w:p w14:paraId="768F0ECC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937AA7B" w14:textId="77777777" w:rsidR="00DB2D51" w:rsidRDefault="00EA0D4A" w:rsidP="00DB2D51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DB2D51">
        <w:rPr>
          <w:lang w:val="sr-Latn-CS"/>
        </w:rPr>
        <w:t>.</w:t>
      </w:r>
    </w:p>
    <w:p w14:paraId="179432FD" w14:textId="77777777" w:rsidR="00DB2D51" w:rsidRPr="007E0B43" w:rsidRDefault="00DB2D51" w:rsidP="00DB2D5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B74C284" w14:textId="77777777" w:rsidR="00DB2D51" w:rsidRDefault="00DB2D51" w:rsidP="00DB2D51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9571B0B" w14:textId="77777777" w:rsidR="00DE0B4E" w:rsidRDefault="00DE0B4E" w:rsidP="007E0B43">
      <w:pPr>
        <w:pStyle w:val="BodyText"/>
        <w:rPr>
          <w:lang w:val="sr-Latn-CS"/>
        </w:rPr>
      </w:pPr>
    </w:p>
    <w:p w14:paraId="5DB54DB6" w14:textId="77777777" w:rsidR="00DE0B4E" w:rsidRPr="003372D3" w:rsidRDefault="00C72F4A" w:rsidP="00DE0B4E">
      <w:pPr>
        <w:pStyle w:val="Heading2"/>
        <w:rPr>
          <w:lang w:val="sr-Latn-CS"/>
        </w:rPr>
      </w:pPr>
      <w:bookmarkStart w:id="69" w:name="_Toc126257899"/>
      <w:r>
        <w:rPr>
          <w:lang w:val="sr-Latn-CS"/>
        </w:rPr>
        <w:t>Blokira</w:t>
      </w:r>
      <w:r w:rsidR="00431349">
        <w:rPr>
          <w:lang w:val="sr-Latn-CS"/>
        </w:rPr>
        <w:t>nje</w:t>
      </w:r>
      <w:r>
        <w:rPr>
          <w:lang w:val="sr-Latn-CS"/>
        </w:rPr>
        <w:t xml:space="preserve"> korisnika</w:t>
      </w:r>
      <w:bookmarkEnd w:id="69"/>
    </w:p>
    <w:p w14:paraId="0F731B5B" w14:textId="77777777" w:rsidR="00DE0B4E" w:rsidRPr="007E0B43" w:rsidRDefault="00DE0B4E" w:rsidP="00DE0B4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ED3C89" w14:textId="77777777" w:rsidR="00DE0B4E" w:rsidRDefault="00DE0B4E" w:rsidP="00DE0B4E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72F4A">
        <w:rPr>
          <w:lang w:val="sr-Latn-CS"/>
        </w:rPr>
        <w:t>blokira korisnike veb aplikacije</w:t>
      </w:r>
      <w:r>
        <w:rPr>
          <w:lang w:val="sr-Latn-CS"/>
        </w:rPr>
        <w:t xml:space="preserve"> </w:t>
      </w:r>
      <w:r w:rsidR="002A7557">
        <w:rPr>
          <w:lang w:val="sr-Latn-CS"/>
        </w:rPr>
        <w:t>WEBUS</w:t>
      </w:r>
      <w:r>
        <w:rPr>
          <w:lang w:val="sr-Latn-CS"/>
        </w:rPr>
        <w:t>.</w:t>
      </w:r>
    </w:p>
    <w:p w14:paraId="213842BE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6526E1" w14:textId="6AB4AFE2" w:rsidR="00DE0B4E" w:rsidRDefault="00DE0B4E" w:rsidP="00DE0B4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1912D86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8C58D3" w14:textId="77777777" w:rsidR="00DE0B4E" w:rsidRDefault="00DE0B4E" w:rsidP="00DE0B4E">
      <w:pPr>
        <w:pStyle w:val="BodyText"/>
        <w:rPr>
          <w:lang w:val="sr-Latn-CS"/>
        </w:rPr>
      </w:pPr>
      <w:r>
        <w:rPr>
          <w:lang w:val="sr-Latn-CS"/>
        </w:rPr>
        <w:t>Administrator je prijavljen na nalog.</w:t>
      </w:r>
    </w:p>
    <w:p w14:paraId="48388D43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C9031C9" w14:textId="77777777" w:rsidR="00DE0B4E" w:rsidRPr="009D5ECD" w:rsidRDefault="00DE0B4E" w:rsidP="00DE0B4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</w:t>
      </w:r>
      <w:r w:rsidR="00C72F4A">
        <w:rPr>
          <w:lang w:val="sr-Latn-CS"/>
        </w:rPr>
        <w:t>link korisnici</w:t>
      </w:r>
      <w:r w:rsidRPr="009D5ECD">
        <w:rPr>
          <w:lang w:val="sr-Latn-CS"/>
        </w:rPr>
        <w:t>.</w:t>
      </w:r>
    </w:p>
    <w:p w14:paraId="02D2BBD2" w14:textId="77777777" w:rsidR="00DE0B4E" w:rsidRPr="009D5ECD" w:rsidRDefault="00DE0B4E" w:rsidP="00DE0B4E">
      <w:pPr>
        <w:pStyle w:val="BodyText"/>
        <w:numPr>
          <w:ilvl w:val="0"/>
          <w:numId w:val="27"/>
        </w:numPr>
        <w:rPr>
          <w:lang w:val="sr-Latn-CS"/>
        </w:rPr>
      </w:pPr>
      <w:r w:rsidRPr="009D5ECD">
        <w:rPr>
          <w:lang w:val="sr-Latn-CS"/>
        </w:rPr>
        <w:t>Prikazuj</w:t>
      </w:r>
      <w:r w:rsidR="00C72F4A">
        <w:rPr>
          <w:lang w:val="sr-Latn-CS"/>
        </w:rPr>
        <w:t>u se korisnici aplikacije</w:t>
      </w:r>
      <w:r w:rsidRPr="009D5ECD">
        <w:rPr>
          <w:lang w:val="sr-Latn-CS"/>
        </w:rPr>
        <w:t>.</w:t>
      </w:r>
    </w:p>
    <w:p w14:paraId="697C2BEC" w14:textId="77777777" w:rsidR="00DE0B4E" w:rsidRPr="009D5ECD" w:rsidRDefault="00DE0B4E" w:rsidP="00DE0B4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Administrator </w:t>
      </w:r>
      <w:r w:rsidR="00C72F4A">
        <w:rPr>
          <w:lang w:val="bs-Latn-BA"/>
        </w:rPr>
        <w:t>stisne dugme blokiraj</w:t>
      </w:r>
      <w:r w:rsidRPr="009D5ECD">
        <w:rPr>
          <w:lang w:val="sr-Latn-CS"/>
        </w:rPr>
        <w:t>.</w:t>
      </w:r>
    </w:p>
    <w:p w14:paraId="5BADE543" w14:textId="77777777" w:rsidR="00DE0B4E" w:rsidRPr="00905A6B" w:rsidRDefault="00DE0B4E" w:rsidP="00905A6B">
      <w:pPr>
        <w:pStyle w:val="BodyText"/>
        <w:numPr>
          <w:ilvl w:val="0"/>
          <w:numId w:val="27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C72F4A">
        <w:rPr>
          <w:lang w:val="sr-Latn-CS"/>
        </w:rPr>
        <w:t>blokiranje korisnika</w:t>
      </w:r>
      <w:r w:rsidRPr="009D5ECD">
        <w:rPr>
          <w:lang w:val="sr-Latn-CS"/>
        </w:rPr>
        <w:t>.</w:t>
      </w:r>
    </w:p>
    <w:p w14:paraId="394114BB" w14:textId="77777777" w:rsidR="00DE0B4E" w:rsidRDefault="00DE0B4E" w:rsidP="00DE0B4E">
      <w:pPr>
        <w:pStyle w:val="BodyText"/>
        <w:numPr>
          <w:ilvl w:val="0"/>
          <w:numId w:val="27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>stranica</w:t>
      </w:r>
      <w:r w:rsidRPr="009D5ECD">
        <w:rPr>
          <w:lang w:val="sr-Latn-CS"/>
        </w:rPr>
        <w:t>.</w:t>
      </w:r>
    </w:p>
    <w:p w14:paraId="10C51829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743CA8A5" w14:textId="1D4196EA" w:rsidR="00575880" w:rsidRDefault="00575880" w:rsidP="00575880">
      <w:pPr>
        <w:pStyle w:val="BodyText"/>
        <w:rPr>
          <w:lang w:val="sr-Latn-CS"/>
        </w:rPr>
      </w:pPr>
      <w:r>
        <w:rPr>
          <w:lang w:val="sr-Latn-CS"/>
        </w:rPr>
        <w:t xml:space="preserve">Korisnici moraju biti prijavljeni, imaju ulogu administratora. </w:t>
      </w:r>
    </w:p>
    <w:p w14:paraId="561EB448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F70F30" w14:textId="77777777" w:rsidR="00DE0B4E" w:rsidRDefault="00905A6B" w:rsidP="00DE0B4E">
      <w:pPr>
        <w:pStyle w:val="BodyText"/>
        <w:rPr>
          <w:lang w:val="sr-Latn-CS"/>
        </w:rPr>
      </w:pPr>
      <w:r>
        <w:rPr>
          <w:lang w:val="sr-Latn-CS"/>
        </w:rPr>
        <w:t>Korisnik je blokiran i nema pristup</w:t>
      </w:r>
      <w:r w:rsidR="00A10AFD">
        <w:rPr>
          <w:lang w:val="sr-Latn-CS"/>
        </w:rPr>
        <w:t xml:space="preserve"> uslugama</w:t>
      </w:r>
      <w:r>
        <w:rPr>
          <w:lang w:val="sr-Latn-CS"/>
        </w:rPr>
        <w:t xml:space="preserve"> veb aplikacij</w:t>
      </w:r>
      <w:r w:rsidR="00A10AFD">
        <w:rPr>
          <w:lang w:val="sr-Latn-CS"/>
        </w:rPr>
        <w:t>e</w:t>
      </w:r>
      <w:r w:rsidR="00DE0B4E">
        <w:rPr>
          <w:lang w:val="sr-Latn-CS"/>
        </w:rPr>
        <w:t>.</w:t>
      </w:r>
    </w:p>
    <w:p w14:paraId="0B0E86E6" w14:textId="77777777" w:rsidR="00DE0B4E" w:rsidRPr="007E0B43" w:rsidRDefault="00DE0B4E" w:rsidP="00DE0B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59CCBE" w14:textId="77777777" w:rsidR="00DE0B4E" w:rsidRDefault="00DE0B4E" w:rsidP="00DE0B4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B106EC9" w14:textId="77777777" w:rsidR="0080615A" w:rsidRDefault="0080615A" w:rsidP="00DE0B4E">
      <w:pPr>
        <w:pStyle w:val="BodyText"/>
        <w:rPr>
          <w:lang w:val="sr-Latn-CS"/>
        </w:rPr>
      </w:pPr>
    </w:p>
    <w:p w14:paraId="20770617" w14:textId="77777777" w:rsidR="0080615A" w:rsidRPr="003372D3" w:rsidRDefault="0080615A" w:rsidP="0080615A">
      <w:pPr>
        <w:pStyle w:val="Heading2"/>
        <w:rPr>
          <w:lang w:val="sr-Latn-CS"/>
        </w:rPr>
      </w:pPr>
      <w:bookmarkStart w:id="70" w:name="_Toc126257900"/>
      <w:r>
        <w:rPr>
          <w:lang w:val="sr-Latn-CS"/>
        </w:rPr>
        <w:t>Deblokiranje korisnika</w:t>
      </w:r>
      <w:bookmarkEnd w:id="70"/>
    </w:p>
    <w:p w14:paraId="11315782" w14:textId="77777777" w:rsidR="0080615A" w:rsidRPr="007E0B43" w:rsidRDefault="0080615A" w:rsidP="0080615A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CF6BDB7" w14:textId="77777777" w:rsidR="0080615A" w:rsidRDefault="0080615A" w:rsidP="0080615A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545302">
        <w:rPr>
          <w:lang w:val="sr-Latn-CS"/>
        </w:rPr>
        <w:t>de</w:t>
      </w:r>
      <w:r>
        <w:rPr>
          <w:lang w:val="sr-Latn-CS"/>
        </w:rPr>
        <w:t>blokira korisnike veb aplikacije WEBUS.</w:t>
      </w:r>
    </w:p>
    <w:p w14:paraId="10D8E4C2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BCCA0B2" w14:textId="52EE9C50" w:rsidR="0080615A" w:rsidRDefault="0080615A" w:rsidP="0080615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43DABAD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EFCB9C" w14:textId="75692F8E" w:rsidR="0080615A" w:rsidRDefault="0080615A" w:rsidP="0080615A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D93569">
        <w:rPr>
          <w:lang w:val="sr-Latn-CS"/>
        </w:rPr>
        <w:t xml:space="preserve"> </w:t>
      </w:r>
      <w:r>
        <w:rPr>
          <w:lang w:val="sr-Latn-CS"/>
        </w:rPr>
        <w:t>je prijavljen na nalog.</w:t>
      </w:r>
    </w:p>
    <w:p w14:paraId="46630F9D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615AE242" w14:textId="04E4F10D" w:rsidR="0080615A" w:rsidRPr="009D5ECD" w:rsidRDefault="0080615A" w:rsidP="00545302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Administrator</w:t>
      </w:r>
      <w:r w:rsidR="00C46E6F">
        <w:rPr>
          <w:lang w:val="sr-Latn-CS"/>
        </w:rPr>
        <w:t xml:space="preserve"> </w:t>
      </w:r>
      <w:r w:rsidRPr="009D5ECD">
        <w:rPr>
          <w:lang w:val="sr-Latn-CS"/>
        </w:rPr>
        <w:t xml:space="preserve">bira </w:t>
      </w:r>
      <w:r>
        <w:rPr>
          <w:lang w:val="sr-Latn-CS"/>
        </w:rPr>
        <w:t xml:space="preserve">link </w:t>
      </w:r>
      <w:r w:rsidR="00C46E6F">
        <w:t>“Panel”</w:t>
      </w:r>
      <w:r w:rsidR="00FE1242">
        <w:rPr>
          <w:lang w:val="sr-Latn-CS"/>
        </w:rPr>
        <w:t>,</w:t>
      </w:r>
    </w:p>
    <w:p w14:paraId="76A6F137" w14:textId="77777777" w:rsidR="0080615A" w:rsidRPr="009D5ECD" w:rsidRDefault="0080615A" w:rsidP="00545302">
      <w:pPr>
        <w:pStyle w:val="BodyText"/>
        <w:numPr>
          <w:ilvl w:val="0"/>
          <w:numId w:val="37"/>
        </w:numPr>
        <w:rPr>
          <w:lang w:val="sr-Latn-CS"/>
        </w:rPr>
      </w:pPr>
      <w:r w:rsidRPr="009D5ECD">
        <w:rPr>
          <w:lang w:val="sr-Latn-CS"/>
        </w:rPr>
        <w:t>Prikazuj</w:t>
      </w:r>
      <w:r>
        <w:rPr>
          <w:lang w:val="sr-Latn-CS"/>
        </w:rPr>
        <w:t>u se korisnici aplikacije</w:t>
      </w:r>
      <w:r w:rsidR="00FE1242">
        <w:rPr>
          <w:lang w:val="sr-Latn-CS"/>
        </w:rPr>
        <w:t>,</w:t>
      </w:r>
    </w:p>
    <w:p w14:paraId="7D80B2C1" w14:textId="77777777" w:rsidR="0080615A" w:rsidRPr="009D5ECD" w:rsidRDefault="0080615A" w:rsidP="00545302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Administrator</w:t>
      </w:r>
      <w:r w:rsidR="00C46E6F">
        <w:rPr>
          <w:lang w:val="sr-Latn-CS"/>
        </w:rPr>
        <w:t xml:space="preserve"> ili moderator(agencija)</w:t>
      </w:r>
      <w:r>
        <w:rPr>
          <w:lang w:val="sr-Latn-CS"/>
        </w:rPr>
        <w:t xml:space="preserve"> </w:t>
      </w:r>
      <w:r>
        <w:rPr>
          <w:lang w:val="bs-Latn-BA"/>
        </w:rPr>
        <w:t xml:space="preserve">stisne dugme </w:t>
      </w:r>
      <w:r w:rsidR="00C46E6F">
        <w:rPr>
          <w:lang w:val="bs-Latn-BA"/>
        </w:rPr>
        <w:t>de</w:t>
      </w:r>
      <w:r>
        <w:rPr>
          <w:lang w:val="bs-Latn-BA"/>
        </w:rPr>
        <w:t>blokiraj</w:t>
      </w:r>
      <w:r w:rsidR="00C46E6F">
        <w:rPr>
          <w:lang w:val="bs-Latn-BA"/>
        </w:rPr>
        <w:t xml:space="preserve"> ukoliko je korisnik već blokiran</w:t>
      </w:r>
      <w:r w:rsidR="00FE1242">
        <w:rPr>
          <w:lang w:val="sr-Latn-CS"/>
        </w:rPr>
        <w:t>,</w:t>
      </w:r>
    </w:p>
    <w:p w14:paraId="4D5685FB" w14:textId="77777777" w:rsidR="0080615A" w:rsidRPr="00905A6B" w:rsidRDefault="0080615A" w:rsidP="00545302">
      <w:pPr>
        <w:pStyle w:val="BodyText"/>
        <w:numPr>
          <w:ilvl w:val="0"/>
          <w:numId w:val="37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1555DA">
        <w:rPr>
          <w:lang w:val="sr-Latn-CS"/>
        </w:rPr>
        <w:t>de</w:t>
      </w:r>
      <w:r>
        <w:rPr>
          <w:lang w:val="sr-Latn-CS"/>
        </w:rPr>
        <w:t>blokiranje korisnika</w:t>
      </w:r>
      <w:r w:rsidR="00FE1242">
        <w:rPr>
          <w:lang w:val="sr-Latn-CS"/>
        </w:rPr>
        <w:t>,</w:t>
      </w:r>
    </w:p>
    <w:p w14:paraId="0B5ECF5E" w14:textId="77777777" w:rsidR="00784679" w:rsidRDefault="0080615A" w:rsidP="00784679">
      <w:pPr>
        <w:pStyle w:val="BodyText"/>
        <w:numPr>
          <w:ilvl w:val="0"/>
          <w:numId w:val="37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>stranica</w:t>
      </w:r>
      <w:r w:rsidR="00AB3573">
        <w:rPr>
          <w:lang w:val="sr-Latn-CS"/>
        </w:rPr>
        <w:t>,</w:t>
      </w:r>
    </w:p>
    <w:p w14:paraId="4F46132D" w14:textId="3CBA7482" w:rsidR="00AB3573" w:rsidRPr="00784679" w:rsidRDefault="00AB3573" w:rsidP="00784679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>
        <w:rPr>
          <w:lang w:val="sr-Latn-CS"/>
        </w:rPr>
        <w:t>Administraotoru</w:t>
      </w:r>
      <w:proofErr w:type="spellEnd"/>
      <w:r>
        <w:rPr>
          <w:lang w:val="sr-Latn-CS"/>
        </w:rPr>
        <w:t xml:space="preserve"> stiže obaveštenje da je korisnik </w:t>
      </w:r>
      <w:proofErr w:type="spellStart"/>
      <w:r>
        <w:rPr>
          <w:lang w:val="sr-Latn-CS"/>
        </w:rPr>
        <w:t>odblokiran</w:t>
      </w:r>
      <w:proofErr w:type="spellEnd"/>
      <w:r>
        <w:rPr>
          <w:lang w:val="sr-Latn-CS"/>
        </w:rPr>
        <w:t>.</w:t>
      </w:r>
    </w:p>
    <w:p w14:paraId="4E5A90DF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03748798" w14:textId="66FDBCE7" w:rsidR="0080615A" w:rsidRDefault="00575880" w:rsidP="0080615A">
      <w:pPr>
        <w:pStyle w:val="BodyText"/>
        <w:rPr>
          <w:lang w:val="sr-Latn-CS"/>
        </w:rPr>
      </w:pPr>
      <w:r>
        <w:rPr>
          <w:lang w:val="sr-Latn-CS"/>
        </w:rPr>
        <w:t>Korisnici moraju biti prijavljeni, imaju ulogu administratora.</w:t>
      </w:r>
    </w:p>
    <w:p w14:paraId="288277C2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0392764" w14:textId="77777777" w:rsidR="0080615A" w:rsidRDefault="0080615A" w:rsidP="0080615A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440B19">
        <w:rPr>
          <w:lang w:val="sr-Latn-CS"/>
        </w:rPr>
        <w:t>de</w:t>
      </w:r>
      <w:r>
        <w:rPr>
          <w:lang w:val="sr-Latn-CS"/>
        </w:rPr>
        <w:t xml:space="preserve">blokiran i </w:t>
      </w:r>
      <w:r w:rsidR="00440B19">
        <w:rPr>
          <w:lang w:val="sr-Latn-CS"/>
        </w:rPr>
        <w:t>ima</w:t>
      </w:r>
      <w:r>
        <w:rPr>
          <w:lang w:val="sr-Latn-CS"/>
        </w:rPr>
        <w:t xml:space="preserve"> pristup uslugama veb aplikacije.</w:t>
      </w:r>
    </w:p>
    <w:p w14:paraId="1BA8FFF9" w14:textId="77777777" w:rsidR="0080615A" w:rsidRPr="007E0B43" w:rsidRDefault="0080615A" w:rsidP="0080615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D70A25D" w14:textId="77777777" w:rsidR="0080615A" w:rsidRDefault="0080615A" w:rsidP="0080615A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5119863" w14:textId="77777777" w:rsidR="0080615A" w:rsidRDefault="0080615A" w:rsidP="00DE0B4E">
      <w:pPr>
        <w:pStyle w:val="BodyText"/>
        <w:rPr>
          <w:lang w:val="sr-Latn-CS"/>
        </w:rPr>
      </w:pPr>
    </w:p>
    <w:p w14:paraId="2F0FD632" w14:textId="77777777" w:rsidR="000E2176" w:rsidRPr="003372D3" w:rsidRDefault="00CE620C" w:rsidP="000E2176">
      <w:pPr>
        <w:pStyle w:val="Heading2"/>
        <w:rPr>
          <w:lang w:val="sr-Latn-CS"/>
        </w:rPr>
      </w:pPr>
      <w:bookmarkStart w:id="71" w:name="_Toc126257901"/>
      <w:proofErr w:type="spellStart"/>
      <w:r>
        <w:rPr>
          <w:lang w:val="sr-Latn-CS"/>
        </w:rPr>
        <w:t>Bri</w:t>
      </w:r>
      <w:proofErr w:type="spellEnd"/>
      <w:r w:rsidR="008B2F92">
        <w:rPr>
          <w:lang w:val="bs-Latn-BA"/>
        </w:rPr>
        <w:t>sanje</w:t>
      </w:r>
      <w:r w:rsidR="000E2176">
        <w:rPr>
          <w:lang w:val="sr-Latn-CS"/>
        </w:rPr>
        <w:t xml:space="preserve"> korisnika</w:t>
      </w:r>
      <w:bookmarkEnd w:id="71"/>
    </w:p>
    <w:p w14:paraId="0D9919E7" w14:textId="77777777" w:rsidR="000E2176" w:rsidRPr="007E0B43" w:rsidRDefault="000E2176" w:rsidP="000E2176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5836F4F" w14:textId="77777777" w:rsidR="000E2176" w:rsidRDefault="000E2176" w:rsidP="000E2176">
      <w:pPr>
        <w:pStyle w:val="BodyText"/>
        <w:rPr>
          <w:lang w:val="sr-Latn-CS"/>
        </w:rPr>
      </w:pPr>
      <w:r>
        <w:rPr>
          <w:lang w:val="sr-Latn-CS"/>
        </w:rPr>
        <w:t>Administrator uklanja korisnike veb aplikacije WEBUS.</w:t>
      </w:r>
    </w:p>
    <w:p w14:paraId="5E5212F9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DAEBC2B" w14:textId="76545557" w:rsidR="000E2176" w:rsidRDefault="000E2176" w:rsidP="000E2176">
      <w:pPr>
        <w:pStyle w:val="BodyText"/>
        <w:rPr>
          <w:lang w:val="sr-Latn-CS"/>
        </w:rPr>
      </w:pPr>
      <w:r>
        <w:rPr>
          <w:lang w:val="sr-Latn-CS"/>
        </w:rPr>
        <w:t>Administrato</w:t>
      </w:r>
      <w:r w:rsidR="00EE66B1">
        <w:rPr>
          <w:lang w:val="sr-Latn-CS"/>
        </w:rPr>
        <w:t>r</w:t>
      </w:r>
      <w:r>
        <w:rPr>
          <w:lang w:val="sr-Latn-CS"/>
        </w:rPr>
        <w:t>.</w:t>
      </w:r>
    </w:p>
    <w:p w14:paraId="03756BB5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B1A711" w14:textId="77777777" w:rsidR="000E2176" w:rsidRDefault="000E2176" w:rsidP="000E2176">
      <w:pPr>
        <w:pStyle w:val="BodyText"/>
        <w:rPr>
          <w:lang w:val="sr-Latn-CS"/>
        </w:rPr>
      </w:pPr>
      <w:r>
        <w:rPr>
          <w:lang w:val="sr-Latn-CS"/>
        </w:rPr>
        <w:t>Administrator je prijavljen na nalog.</w:t>
      </w:r>
    </w:p>
    <w:p w14:paraId="1C630661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DF86A7E" w14:textId="77777777" w:rsidR="000E2176" w:rsidRPr="009D5ECD" w:rsidRDefault="000E2176" w:rsidP="000E217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</w:t>
      </w:r>
      <w:r>
        <w:rPr>
          <w:lang w:val="sr-Latn-CS"/>
        </w:rPr>
        <w:t>dugme korisnici u panelu na početnoj stranici</w:t>
      </w:r>
      <w:r w:rsidRPr="009D5ECD">
        <w:rPr>
          <w:lang w:val="sr-Latn-CS"/>
        </w:rPr>
        <w:t>.</w:t>
      </w:r>
    </w:p>
    <w:p w14:paraId="5E1A208A" w14:textId="77777777" w:rsidR="000E2176" w:rsidRPr="009D5ECD" w:rsidRDefault="000E2176" w:rsidP="000E2176">
      <w:pPr>
        <w:pStyle w:val="BodyText"/>
        <w:numPr>
          <w:ilvl w:val="0"/>
          <w:numId w:val="31"/>
        </w:numPr>
        <w:rPr>
          <w:lang w:val="sr-Latn-CS"/>
        </w:rPr>
      </w:pPr>
      <w:r w:rsidRPr="009D5ECD">
        <w:rPr>
          <w:lang w:val="sr-Latn-CS"/>
        </w:rPr>
        <w:t>Prikazuj</w:t>
      </w:r>
      <w:r>
        <w:rPr>
          <w:lang w:val="sr-Latn-CS"/>
        </w:rPr>
        <w:t>u se korisnici aplikacije</w:t>
      </w:r>
      <w:r w:rsidRPr="009D5ECD">
        <w:rPr>
          <w:lang w:val="sr-Latn-CS"/>
        </w:rPr>
        <w:t>.</w:t>
      </w:r>
    </w:p>
    <w:p w14:paraId="2B5F33E3" w14:textId="77777777" w:rsidR="000E2176" w:rsidRPr="009D5ECD" w:rsidRDefault="000E2176" w:rsidP="000E217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Administrator </w:t>
      </w:r>
      <w:r>
        <w:rPr>
          <w:lang w:val="bs-Latn-BA"/>
        </w:rPr>
        <w:t xml:space="preserve">pritiska dugme </w:t>
      </w:r>
      <w:proofErr w:type="spellStart"/>
      <w:r>
        <w:rPr>
          <w:lang w:val="bs-Latn-BA"/>
        </w:rPr>
        <w:t>izbrši</w:t>
      </w:r>
      <w:proofErr w:type="spellEnd"/>
      <w:r w:rsidRPr="009D5ECD">
        <w:rPr>
          <w:lang w:val="sr-Latn-CS"/>
        </w:rPr>
        <w:t>.</w:t>
      </w:r>
    </w:p>
    <w:p w14:paraId="7E565890" w14:textId="77777777" w:rsidR="000E2176" w:rsidRPr="00905A6B" w:rsidRDefault="000E2176" w:rsidP="000E2176">
      <w:pPr>
        <w:pStyle w:val="BodyText"/>
        <w:numPr>
          <w:ilvl w:val="0"/>
          <w:numId w:val="31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>
        <w:rPr>
          <w:lang w:val="sr-Latn-CS"/>
        </w:rPr>
        <w:t>brisanje korisnika</w:t>
      </w:r>
      <w:r w:rsidRPr="009D5ECD">
        <w:rPr>
          <w:lang w:val="sr-Latn-CS"/>
        </w:rPr>
        <w:t>.</w:t>
      </w:r>
    </w:p>
    <w:p w14:paraId="519088FE" w14:textId="77777777" w:rsidR="000E2176" w:rsidRDefault="000E2176" w:rsidP="000E2176">
      <w:pPr>
        <w:pStyle w:val="BodyText"/>
        <w:numPr>
          <w:ilvl w:val="0"/>
          <w:numId w:val="31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>stranica</w:t>
      </w:r>
      <w:r w:rsidRPr="009D5ECD">
        <w:rPr>
          <w:lang w:val="sr-Latn-CS"/>
        </w:rPr>
        <w:t>.</w:t>
      </w:r>
    </w:p>
    <w:p w14:paraId="30E45BB4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439EE3A7" w14:textId="7D3760C7" w:rsidR="00CC5178" w:rsidRDefault="00CC5178" w:rsidP="00CC5178">
      <w:pPr>
        <w:pStyle w:val="BodyText"/>
        <w:rPr>
          <w:lang w:val="sr-Latn-CS"/>
        </w:rPr>
      </w:pPr>
      <w:r>
        <w:rPr>
          <w:lang w:val="sr-Latn-CS"/>
        </w:rPr>
        <w:t xml:space="preserve">Korisnici moraju biti prijavljeni, imaju ulogu administratora. </w:t>
      </w:r>
    </w:p>
    <w:p w14:paraId="419060A6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AD8981F" w14:textId="77777777" w:rsidR="000E2176" w:rsidRDefault="000E2176" w:rsidP="000E2176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proofErr w:type="spellStart"/>
      <w:r w:rsidR="00BF24A0">
        <w:rPr>
          <w:lang w:val="sr-Latn-CS"/>
        </w:rPr>
        <w:t>izbirsan</w:t>
      </w:r>
      <w:proofErr w:type="spellEnd"/>
      <w:r>
        <w:rPr>
          <w:lang w:val="sr-Latn-CS"/>
        </w:rPr>
        <w:t xml:space="preserve"> i</w:t>
      </w:r>
      <w:r w:rsidR="00BF24A0">
        <w:rPr>
          <w:lang w:val="sr-Latn-CS"/>
        </w:rPr>
        <w:t xml:space="preserve"> mora da se ponovo registruje ili kontaktira</w:t>
      </w:r>
      <w:r w:rsidR="00C12960">
        <w:rPr>
          <w:lang w:val="sr-Latn-CS"/>
        </w:rPr>
        <w:t xml:space="preserve"> putem mejla</w:t>
      </w:r>
      <w:r w:rsidR="00BF24A0">
        <w:rPr>
          <w:lang w:val="sr-Latn-CS"/>
        </w:rPr>
        <w:t xml:space="preserve"> administratora</w:t>
      </w:r>
      <w:r>
        <w:rPr>
          <w:lang w:val="sr-Latn-CS"/>
        </w:rPr>
        <w:t xml:space="preserve"> veb aplikacije.</w:t>
      </w:r>
    </w:p>
    <w:p w14:paraId="4250B29B" w14:textId="77777777" w:rsidR="000E2176" w:rsidRPr="007E0B43" w:rsidRDefault="000E2176" w:rsidP="000E217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CE0B9E1" w14:textId="77777777" w:rsidR="000E2176" w:rsidRDefault="000E2176" w:rsidP="000E217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47B0D9" w14:textId="77777777" w:rsidR="000E2176" w:rsidRDefault="000E2176" w:rsidP="00DE0B4E">
      <w:pPr>
        <w:pStyle w:val="BodyText"/>
        <w:rPr>
          <w:lang w:val="sr-Latn-CS"/>
        </w:rPr>
      </w:pPr>
    </w:p>
    <w:p w14:paraId="0D5852F2" w14:textId="77777777" w:rsidR="00651E8E" w:rsidRPr="00651E8E" w:rsidRDefault="00651E8E" w:rsidP="00651E8E">
      <w:pPr>
        <w:pStyle w:val="Heading2"/>
        <w:rPr>
          <w:lang w:val="sr-Latn-CS"/>
        </w:rPr>
      </w:pPr>
      <w:bookmarkStart w:id="72" w:name="_Toc90487329"/>
      <w:bookmarkStart w:id="73" w:name="_Toc126257902"/>
      <w:r>
        <w:rPr>
          <w:lang w:val="sr-Latn-CS"/>
        </w:rPr>
        <w:lastRenderedPageBreak/>
        <w:t>Upravlja bazom podataka</w:t>
      </w:r>
      <w:bookmarkEnd w:id="72"/>
      <w:bookmarkEnd w:id="73"/>
    </w:p>
    <w:p w14:paraId="1072C6CA" w14:textId="77777777" w:rsidR="00651E8E" w:rsidRPr="007E0B43" w:rsidRDefault="00651E8E" w:rsidP="00651E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E40E1B1" w14:textId="77777777" w:rsidR="00651E8E" w:rsidRDefault="00651E8E" w:rsidP="00651E8E">
      <w:pPr>
        <w:pStyle w:val="BodyText"/>
        <w:rPr>
          <w:lang w:val="sr-Latn-CS"/>
        </w:rPr>
      </w:pPr>
      <w:r>
        <w:rPr>
          <w:lang w:val="sr-Latn-CS"/>
        </w:rPr>
        <w:t xml:space="preserve">Administrator ažurira podatke portala </w:t>
      </w:r>
      <w:r w:rsidR="002A7557">
        <w:rPr>
          <w:lang w:val="sr-Latn-CS"/>
        </w:rPr>
        <w:t>WEBUS</w:t>
      </w:r>
      <w:r>
        <w:rPr>
          <w:lang w:val="sr-Latn-CS"/>
        </w:rPr>
        <w:t xml:space="preserve"> u bazi podataka.</w:t>
      </w:r>
    </w:p>
    <w:p w14:paraId="3A1F0085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263B127" w14:textId="77777777" w:rsidR="00651E8E" w:rsidRDefault="00651E8E" w:rsidP="00651E8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58FFFE8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593FDA" w14:textId="77777777" w:rsidR="00651E8E" w:rsidRDefault="00866D53" w:rsidP="00651E8E">
      <w:pPr>
        <w:pStyle w:val="BodyText"/>
        <w:rPr>
          <w:lang w:val="sr-Latn-CS"/>
        </w:rPr>
      </w:pPr>
      <w:r>
        <w:rPr>
          <w:lang w:val="sr-Latn-CS"/>
        </w:rPr>
        <w:t>Mora da ima status administratora i da je prethodno ulogovan</w:t>
      </w:r>
      <w:r w:rsidR="00651E8E">
        <w:rPr>
          <w:lang w:val="sr-Latn-CS"/>
        </w:rPr>
        <w:t>.</w:t>
      </w:r>
    </w:p>
    <w:p w14:paraId="4AF33622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708912" w14:textId="77777777" w:rsidR="00651E8E" w:rsidRPr="009D5ECD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</w:t>
      </w:r>
      <w:r>
        <w:rPr>
          <w:lang w:val="sr-Latn-CS"/>
        </w:rPr>
        <w:t>opciju uredi bazu podataka</w:t>
      </w:r>
      <w:r w:rsidRPr="009D5ECD">
        <w:rPr>
          <w:lang w:val="sr-Latn-CS"/>
        </w:rPr>
        <w:t>.</w:t>
      </w:r>
    </w:p>
    <w:p w14:paraId="4B4765C2" w14:textId="77777777" w:rsidR="00651E8E" w:rsidRPr="009D5ECD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lista korisnika i podataka</w:t>
      </w:r>
      <w:r w:rsidRPr="009D5ECD">
        <w:rPr>
          <w:lang w:val="sr-Latn-CS"/>
        </w:rPr>
        <w:t>.</w:t>
      </w:r>
    </w:p>
    <w:p w14:paraId="0D17A4D0" w14:textId="77777777" w:rsidR="00651E8E" w:rsidRPr="009D5ECD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Administrator </w:t>
      </w:r>
      <w:proofErr w:type="spellStart"/>
      <w:r>
        <w:rPr>
          <w:lang w:val="bs-Latn-BA"/>
        </w:rPr>
        <w:t>menja</w:t>
      </w:r>
      <w:proofErr w:type="spellEnd"/>
      <w:r>
        <w:rPr>
          <w:lang w:val="bs-Latn-BA"/>
        </w:rPr>
        <w:t xml:space="preserve"> podatke</w:t>
      </w:r>
      <w:r w:rsidRPr="009D5ECD">
        <w:rPr>
          <w:lang w:val="sr-Latn-CS"/>
        </w:rPr>
        <w:t>.</w:t>
      </w:r>
    </w:p>
    <w:p w14:paraId="5F1A712A" w14:textId="77777777" w:rsidR="00651E8E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>
        <w:rPr>
          <w:lang w:val="sr-Latn-CS"/>
        </w:rPr>
        <w:t>ažuriranje baze podataka</w:t>
      </w:r>
      <w:r w:rsidRPr="009D5ECD">
        <w:rPr>
          <w:lang w:val="sr-Latn-CS"/>
        </w:rPr>
        <w:t>.</w:t>
      </w:r>
    </w:p>
    <w:p w14:paraId="14743B8A" w14:textId="77777777" w:rsidR="00651E8E" w:rsidRPr="00485DEE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pritiska dugme potvrdi</w:t>
      </w:r>
      <w:r w:rsidRPr="009D5ECD">
        <w:rPr>
          <w:lang w:val="sr-Latn-CS"/>
        </w:rPr>
        <w:t>.</w:t>
      </w:r>
    </w:p>
    <w:p w14:paraId="4A1CEA75" w14:textId="77777777" w:rsidR="00651E8E" w:rsidRDefault="00651E8E" w:rsidP="00651E8E">
      <w:pPr>
        <w:pStyle w:val="BodyText"/>
        <w:numPr>
          <w:ilvl w:val="0"/>
          <w:numId w:val="28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>stranica</w:t>
      </w:r>
      <w:r w:rsidRPr="009D5ECD">
        <w:rPr>
          <w:lang w:val="sr-Latn-CS"/>
        </w:rPr>
        <w:t>.</w:t>
      </w:r>
    </w:p>
    <w:p w14:paraId="525B75BA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Izuzetci</w:t>
      </w:r>
      <w:proofErr w:type="spellEnd"/>
      <w:r w:rsidRPr="007E0B43">
        <w:rPr>
          <w:b/>
          <w:bCs/>
          <w:lang w:val="sr-Latn-CS"/>
        </w:rPr>
        <w:t>:</w:t>
      </w:r>
    </w:p>
    <w:p w14:paraId="19C037A4" w14:textId="77777777" w:rsidR="00651E8E" w:rsidRDefault="00651E8E" w:rsidP="00651E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234499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A0BA05D" w14:textId="77777777" w:rsidR="00651E8E" w:rsidRDefault="00651E8E" w:rsidP="00651E8E">
      <w:pPr>
        <w:pStyle w:val="BodyText"/>
        <w:rPr>
          <w:lang w:val="sr-Latn-CS"/>
        </w:rPr>
      </w:pPr>
      <w:r>
        <w:rPr>
          <w:lang w:val="sr-Latn-CS"/>
        </w:rPr>
        <w:t>Baza je izmenjena.</w:t>
      </w:r>
    </w:p>
    <w:p w14:paraId="1B13D027" w14:textId="77777777" w:rsidR="00651E8E" w:rsidRPr="007E0B43" w:rsidRDefault="00651E8E" w:rsidP="00651E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2251CC4" w14:textId="77777777" w:rsidR="00BB3953" w:rsidRDefault="00651E8E" w:rsidP="003C2C3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D78AC" w14:textId="77777777" w:rsidR="006E5E1D" w:rsidRDefault="006E5E1D" w:rsidP="006E5E1D">
      <w:pPr>
        <w:pStyle w:val="Heading1"/>
        <w:rPr>
          <w:lang w:val="sr-Latn-CS"/>
        </w:rPr>
      </w:pPr>
      <w:bookmarkStart w:id="74" w:name="_Toc163018916"/>
      <w:bookmarkStart w:id="75" w:name="_Toc90250229"/>
      <w:bookmarkStart w:id="76" w:name="_Toc90472027"/>
      <w:bookmarkStart w:id="77" w:name="_Toc90474511"/>
      <w:bookmarkStart w:id="78" w:name="_Toc90487330"/>
      <w:bookmarkStart w:id="79" w:name="_Toc126257903"/>
      <w:r>
        <w:rPr>
          <w:lang w:val="sr-Latn-CS"/>
        </w:rPr>
        <w:t>Dodatni zahtevi</w:t>
      </w:r>
      <w:bookmarkEnd w:id="74"/>
      <w:bookmarkEnd w:id="75"/>
      <w:bookmarkEnd w:id="76"/>
      <w:bookmarkEnd w:id="77"/>
      <w:bookmarkEnd w:id="78"/>
      <w:bookmarkEnd w:id="79"/>
    </w:p>
    <w:p w14:paraId="199B46CA" w14:textId="77777777" w:rsidR="00834900" w:rsidRPr="003372D3" w:rsidRDefault="00132780" w:rsidP="00834900">
      <w:pPr>
        <w:pStyle w:val="Heading2"/>
        <w:rPr>
          <w:lang w:val="sr-Latn-CS"/>
        </w:rPr>
      </w:pPr>
      <w:bookmarkStart w:id="80" w:name="_Toc163018917"/>
      <w:bookmarkStart w:id="81" w:name="_Toc90250230"/>
      <w:bookmarkStart w:id="82" w:name="_Toc90472028"/>
      <w:bookmarkStart w:id="83" w:name="_Toc90474512"/>
      <w:bookmarkStart w:id="84" w:name="_Toc90487331"/>
      <w:bookmarkStart w:id="85" w:name="_Toc126257904"/>
      <w:r>
        <w:rPr>
          <w:lang w:val="sr-Latn-CS"/>
        </w:rPr>
        <w:t>Funkcionalnost</w:t>
      </w:r>
      <w:bookmarkEnd w:id="80"/>
      <w:bookmarkEnd w:id="81"/>
      <w:bookmarkEnd w:id="82"/>
      <w:bookmarkEnd w:id="83"/>
      <w:bookmarkEnd w:id="84"/>
      <w:bookmarkEnd w:id="85"/>
    </w:p>
    <w:p w14:paraId="74F760DD" w14:textId="77777777" w:rsidR="00167FDF" w:rsidRDefault="00132780" w:rsidP="00BD1DD9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  <w:r w:rsidR="00BD1DD9">
        <w:rPr>
          <w:lang w:val="sr-Latn-CS"/>
        </w:rPr>
        <w:t xml:space="preserve"> </w:t>
      </w:r>
      <w:r w:rsidR="002A7557">
        <w:rPr>
          <w:lang w:val="sr-Latn-CS"/>
        </w:rPr>
        <w:t>WEBUS</w:t>
      </w:r>
      <w:r w:rsidR="00167FDF">
        <w:rPr>
          <w:lang w:val="sr-Latn-CS"/>
        </w:rPr>
        <w:t xml:space="preserve"> </w:t>
      </w:r>
      <w:r w:rsidR="00E53BEC">
        <w:rPr>
          <w:lang w:val="sr-Latn-CS"/>
        </w:rPr>
        <w:t xml:space="preserve">veb aplikacija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514BE1F0" w14:textId="77777777" w:rsidR="00834900" w:rsidRDefault="00834900" w:rsidP="00834900">
      <w:pPr>
        <w:pStyle w:val="Heading2"/>
        <w:rPr>
          <w:lang w:val="sr-Latn-CS"/>
        </w:rPr>
      </w:pPr>
      <w:bookmarkStart w:id="86" w:name="_Toc163018918"/>
      <w:bookmarkStart w:id="87" w:name="_Toc90250231"/>
      <w:bookmarkStart w:id="88" w:name="_Toc90472029"/>
      <w:bookmarkStart w:id="89" w:name="_Toc90474513"/>
      <w:bookmarkStart w:id="90" w:name="_Toc90487332"/>
      <w:bookmarkStart w:id="91" w:name="_Toc126257905"/>
      <w:proofErr w:type="spellStart"/>
      <w:r>
        <w:rPr>
          <w:lang w:val="sr-Latn-CS"/>
        </w:rPr>
        <w:t>Upotrebivost</w:t>
      </w:r>
      <w:bookmarkEnd w:id="86"/>
      <w:bookmarkEnd w:id="87"/>
      <w:bookmarkEnd w:id="88"/>
      <w:bookmarkEnd w:id="89"/>
      <w:bookmarkEnd w:id="90"/>
      <w:bookmarkEnd w:id="91"/>
      <w:proofErr w:type="spellEnd"/>
    </w:p>
    <w:p w14:paraId="6727A481" w14:textId="77777777" w:rsidR="009D7FD0" w:rsidRDefault="009D7FD0" w:rsidP="009D7FD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upotrebljivosti sistema koji se razvija.</w:t>
      </w:r>
    </w:p>
    <w:p w14:paraId="76DECD6A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5C7B529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A7557">
        <w:rPr>
          <w:lang w:val="sr-Latn-CS"/>
        </w:rPr>
        <w:t>WEBUS</w:t>
      </w:r>
      <w:r>
        <w:rPr>
          <w:lang w:val="sr-Latn-CS"/>
        </w:rPr>
        <w:t xml:space="preserve"> </w:t>
      </w:r>
      <w:r w:rsidR="003312B6">
        <w:rPr>
          <w:lang w:val="sr-Latn-CS"/>
        </w:rPr>
        <w:t>veb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021B76A5" w14:textId="77777777" w:rsidR="00834900" w:rsidRPr="003372D3" w:rsidRDefault="00834900" w:rsidP="00834900">
      <w:pPr>
        <w:pStyle w:val="Heading2"/>
        <w:rPr>
          <w:lang w:val="sr-Latn-CS"/>
        </w:rPr>
      </w:pPr>
      <w:bookmarkStart w:id="92" w:name="_Toc163018919"/>
      <w:bookmarkStart w:id="93" w:name="_Toc90250232"/>
      <w:bookmarkStart w:id="94" w:name="_Toc90472030"/>
      <w:bookmarkStart w:id="95" w:name="_Toc90474514"/>
      <w:bookmarkStart w:id="96" w:name="_Toc90487333"/>
      <w:bookmarkStart w:id="97" w:name="_Toc126257906"/>
      <w:r>
        <w:rPr>
          <w:lang w:val="sr-Latn-CS"/>
        </w:rPr>
        <w:t>Pouzdanost</w:t>
      </w:r>
      <w:bookmarkEnd w:id="92"/>
      <w:bookmarkEnd w:id="93"/>
      <w:bookmarkEnd w:id="94"/>
      <w:bookmarkEnd w:id="95"/>
      <w:bookmarkEnd w:id="96"/>
      <w:bookmarkEnd w:id="97"/>
    </w:p>
    <w:p w14:paraId="72A355FB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26674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7F562C78" w14:textId="77777777" w:rsidR="001517F6" w:rsidRDefault="002A7557" w:rsidP="00456A20">
      <w:pPr>
        <w:pStyle w:val="BodyText"/>
        <w:rPr>
          <w:lang w:val="sr-Latn-CS"/>
        </w:rPr>
      </w:pPr>
      <w:r>
        <w:rPr>
          <w:lang w:val="sr-Latn-CS"/>
        </w:rPr>
        <w:t>WEBUS</w:t>
      </w:r>
      <w:r w:rsidR="00456A20">
        <w:rPr>
          <w:lang w:val="sr-Latn-CS"/>
        </w:rPr>
        <w:t xml:space="preserve"> </w:t>
      </w:r>
      <w:r w:rsidR="003312B6">
        <w:rPr>
          <w:lang w:val="sr-Latn-CS"/>
        </w:rPr>
        <w:t>v</w:t>
      </w:r>
      <w:r w:rsidR="006C290D">
        <w:rPr>
          <w:lang w:val="sr-Latn-CS"/>
        </w:rPr>
        <w:t>eb aplikacija</w:t>
      </w:r>
      <w:r w:rsidR="00456A20">
        <w:rPr>
          <w:lang w:val="sr-Latn-CS"/>
        </w:rPr>
        <w:t xml:space="preserve"> će biti dostupan 24 časa dnevno, 7 dana u nedelji. Vreme kada </w:t>
      </w:r>
      <w:r w:rsidR="00086588"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 w:rsidR="00E976A8"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27F4F1A7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7AE76975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AC5ACE2" w14:textId="77777777" w:rsidR="00834900" w:rsidRPr="003372D3" w:rsidRDefault="00834900" w:rsidP="00834900">
      <w:pPr>
        <w:pStyle w:val="Heading2"/>
        <w:rPr>
          <w:lang w:val="sr-Latn-CS"/>
        </w:rPr>
      </w:pPr>
      <w:bookmarkStart w:id="98" w:name="_Toc163018920"/>
      <w:bookmarkStart w:id="99" w:name="_Toc90250233"/>
      <w:bookmarkStart w:id="100" w:name="_Toc90472031"/>
      <w:bookmarkStart w:id="101" w:name="_Toc90474515"/>
      <w:bookmarkStart w:id="102" w:name="_Toc90487334"/>
      <w:bookmarkStart w:id="103" w:name="_Toc126257907"/>
      <w:r>
        <w:rPr>
          <w:lang w:val="sr-Latn-CS"/>
        </w:rPr>
        <w:t>Performanse</w:t>
      </w:r>
      <w:bookmarkEnd w:id="98"/>
      <w:bookmarkEnd w:id="99"/>
      <w:bookmarkEnd w:id="100"/>
      <w:bookmarkEnd w:id="101"/>
      <w:bookmarkEnd w:id="102"/>
      <w:bookmarkEnd w:id="103"/>
    </w:p>
    <w:p w14:paraId="2C862BD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24D043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FA695E7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DC1D68">
        <w:rPr>
          <w:lang w:val="sr-Latn-CS"/>
        </w:rPr>
        <w:t>v</w:t>
      </w:r>
      <w:r w:rsidR="00671A83">
        <w:rPr>
          <w:lang w:val="sr-Latn-CS"/>
        </w:rPr>
        <w:t>eb 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4D1B169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3B8FD19A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B648AB">
        <w:rPr>
          <w:lang w:val="sr-Latn-CS"/>
        </w:rPr>
        <w:t>4,5</w:t>
      </w:r>
      <w:r>
        <w:rPr>
          <w:lang w:val="sr-Latn-CS"/>
        </w:rPr>
        <w:t xml:space="preserve"> sekundi.</w:t>
      </w:r>
    </w:p>
    <w:p w14:paraId="1768CD3A" w14:textId="77777777" w:rsidR="00834900" w:rsidRPr="003372D3" w:rsidRDefault="00E41E1D" w:rsidP="00E41E1D">
      <w:pPr>
        <w:pStyle w:val="Heading2"/>
        <w:rPr>
          <w:lang w:val="sr-Latn-CS"/>
        </w:rPr>
      </w:pPr>
      <w:bookmarkStart w:id="104" w:name="_Toc163018921"/>
      <w:bookmarkStart w:id="105" w:name="_Toc90250234"/>
      <w:bookmarkStart w:id="106" w:name="_Toc90472032"/>
      <w:bookmarkStart w:id="107" w:name="_Toc90474516"/>
      <w:bookmarkStart w:id="108" w:name="_Toc90487335"/>
      <w:bookmarkStart w:id="109" w:name="_Toc126257908"/>
      <w:r>
        <w:rPr>
          <w:lang w:val="sr-Latn-CS"/>
        </w:rPr>
        <w:t>Podrška i održavanje</w:t>
      </w:r>
      <w:bookmarkEnd w:id="104"/>
      <w:bookmarkEnd w:id="105"/>
      <w:bookmarkEnd w:id="106"/>
      <w:bookmarkEnd w:id="107"/>
      <w:bookmarkEnd w:id="108"/>
      <w:bookmarkEnd w:id="109"/>
    </w:p>
    <w:p w14:paraId="2A95DA1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DCDB7B" w14:textId="77777777" w:rsidR="00114E2C" w:rsidRDefault="002A7557" w:rsidP="00114E2C">
      <w:pPr>
        <w:pStyle w:val="BodyText"/>
        <w:rPr>
          <w:lang w:val="sr-Latn-CS"/>
        </w:rPr>
      </w:pPr>
      <w:r>
        <w:rPr>
          <w:lang w:val="sr-Latn-CS"/>
        </w:rPr>
        <w:t>WEBUS</w:t>
      </w:r>
      <w:r w:rsidR="00114E2C">
        <w:rPr>
          <w:lang w:val="sr-Latn-CS"/>
        </w:rPr>
        <w:t xml:space="preserve"> portal ne zahteva posebnu podršku i održavanje.</w:t>
      </w:r>
    </w:p>
    <w:p w14:paraId="20DCD4D4" w14:textId="77777777" w:rsidR="00834900" w:rsidRPr="003372D3" w:rsidRDefault="00834900" w:rsidP="00E41E1D">
      <w:pPr>
        <w:pStyle w:val="Heading2"/>
        <w:rPr>
          <w:lang w:val="sr-Latn-CS"/>
        </w:rPr>
      </w:pPr>
      <w:bookmarkStart w:id="110" w:name="_Toc163018922"/>
      <w:bookmarkStart w:id="111" w:name="_Toc90250235"/>
      <w:bookmarkStart w:id="112" w:name="_Toc90472033"/>
      <w:bookmarkStart w:id="113" w:name="_Toc90474517"/>
      <w:bookmarkStart w:id="114" w:name="_Toc90487336"/>
      <w:bookmarkStart w:id="115" w:name="_Toc126257909"/>
      <w:r>
        <w:rPr>
          <w:lang w:val="sr-Latn-CS"/>
        </w:rPr>
        <w:t>Ograničenja</w:t>
      </w:r>
      <w:bookmarkEnd w:id="110"/>
      <w:bookmarkEnd w:id="111"/>
      <w:bookmarkEnd w:id="112"/>
      <w:bookmarkEnd w:id="113"/>
      <w:bookmarkEnd w:id="114"/>
      <w:bookmarkEnd w:id="115"/>
    </w:p>
    <w:p w14:paraId="52DD860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176ACF06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7794D9EA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4A0257">
        <w:rPr>
          <w:lang w:val="sr-Latn-CS"/>
        </w:rPr>
        <w:t xml:space="preserve">Intel i3 </w:t>
      </w:r>
      <w:r>
        <w:rPr>
          <w:lang w:val="sr-Latn-CS"/>
        </w:rPr>
        <w:t xml:space="preserve"> procesorom </w:t>
      </w:r>
      <w:r w:rsidR="004A0257">
        <w:rPr>
          <w:lang w:val="sr-Latn-CS"/>
        </w:rPr>
        <w:t xml:space="preserve"> 5th generacije </w:t>
      </w:r>
      <w:r>
        <w:rPr>
          <w:lang w:val="sr-Latn-CS"/>
        </w:rPr>
        <w:t xml:space="preserve">i </w:t>
      </w:r>
      <w:r w:rsidR="001664C8">
        <w:rPr>
          <w:lang w:val="sr-Latn-CS"/>
        </w:rPr>
        <w:t xml:space="preserve"> </w:t>
      </w:r>
      <w:r w:rsidR="004A0257">
        <w:rPr>
          <w:lang w:val="sr-Latn-CS"/>
        </w:rPr>
        <w:t>4</w:t>
      </w:r>
      <w:r>
        <w:rPr>
          <w:lang w:val="sr-Latn-CS"/>
        </w:rPr>
        <w:t xml:space="preserve"> </w:t>
      </w:r>
      <w:r w:rsidR="004A0257">
        <w:rPr>
          <w:lang w:val="sr-Latn-CS"/>
        </w:rPr>
        <w:t>GB</w:t>
      </w:r>
      <w:r>
        <w:rPr>
          <w:lang w:val="sr-Latn-CS"/>
        </w:rPr>
        <w:t xml:space="preserve"> </w:t>
      </w:r>
      <w:r w:rsidR="004A0257">
        <w:rPr>
          <w:lang w:val="sr-Latn-CS"/>
        </w:rPr>
        <w:t xml:space="preserve"> DDR3 </w:t>
      </w:r>
      <w:r>
        <w:rPr>
          <w:lang w:val="sr-Latn-CS"/>
        </w:rPr>
        <w:t xml:space="preserve">RAM memorije. </w:t>
      </w:r>
    </w:p>
    <w:p w14:paraId="2478E3D0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Pr="004162DE">
        <w:rPr>
          <w:lang w:val="bs-Latn-BA"/>
        </w:rPr>
        <w:t>Pentium</w:t>
      </w:r>
      <w:r>
        <w:rPr>
          <w:lang w:val="sr-Latn-CS"/>
        </w:rPr>
        <w:t xml:space="preserve"> V</w:t>
      </w:r>
      <w:r w:rsidR="00AB2A66">
        <w:rPr>
          <w:lang w:val="sr-Latn-CS"/>
        </w:rPr>
        <w:t>III</w:t>
      </w:r>
      <w:r>
        <w:rPr>
          <w:lang w:val="sr-Latn-CS"/>
        </w:rPr>
        <w:t xml:space="preserve"> i </w:t>
      </w:r>
      <w:r w:rsidR="008D550F">
        <w:rPr>
          <w:lang w:val="sr-Latn-CS"/>
        </w:rPr>
        <w:t>8</w:t>
      </w:r>
      <w:r>
        <w:rPr>
          <w:lang w:val="sr-Latn-CS"/>
        </w:rPr>
        <w:t>GB RAM memorije.</w:t>
      </w:r>
    </w:p>
    <w:p w14:paraId="4CC87B80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4236CEA4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2A7557">
        <w:rPr>
          <w:lang w:val="sr-Latn-CS"/>
        </w:rPr>
        <w:t>WEBUS</w:t>
      </w:r>
      <w:r>
        <w:rPr>
          <w:lang w:val="sr-Latn-CS"/>
        </w:rPr>
        <w:t xml:space="preserve"> </w:t>
      </w:r>
      <w:r w:rsidR="006B35B3">
        <w:rPr>
          <w:lang w:val="sr-Latn-CS"/>
        </w:rPr>
        <w:t>Veb aplikacije</w:t>
      </w:r>
      <w:r>
        <w:rPr>
          <w:lang w:val="sr-Latn-CS"/>
        </w:rPr>
        <w:t xml:space="preserve"> će biti optimizovan za sledeće </w:t>
      </w:r>
      <w:r w:rsidR="00EF6824">
        <w:rPr>
          <w:lang w:val="sr-Latn-CS"/>
        </w:rPr>
        <w:t>V</w:t>
      </w:r>
      <w:r>
        <w:rPr>
          <w:lang w:val="sr-Latn-CS"/>
        </w:rPr>
        <w:t xml:space="preserve">eb čitače: Internet Explorer </w:t>
      </w:r>
      <w:r w:rsidR="00351711">
        <w:rPr>
          <w:lang w:val="sr-Latn-CS"/>
        </w:rPr>
        <w:t>8</w:t>
      </w:r>
      <w:r>
        <w:rPr>
          <w:lang w:val="sr-Latn-CS"/>
        </w:rPr>
        <w:t xml:space="preserve">.0 i noviji, Opera </w:t>
      </w:r>
      <w:r w:rsidR="00351711">
        <w:rPr>
          <w:lang w:val="sr-Latn-CS"/>
        </w:rPr>
        <w:t>9</w:t>
      </w:r>
      <w:r>
        <w:rPr>
          <w:lang w:val="sr-Latn-CS"/>
        </w:rPr>
        <w:t xml:space="preserve">.0 i noviji, kao i </w:t>
      </w:r>
      <w:proofErr w:type="spellStart"/>
      <w:r>
        <w:rPr>
          <w:lang w:val="sr-Latn-CS"/>
        </w:rPr>
        <w:t>Firefox</w:t>
      </w:r>
      <w:proofErr w:type="spellEnd"/>
      <w:r w:rsidR="00167FDF">
        <w:rPr>
          <w:lang w:val="sr-Latn-CS"/>
        </w:rPr>
        <w:t xml:space="preserve"> (</w:t>
      </w:r>
      <w:proofErr w:type="spellStart"/>
      <w:r w:rsidR="00167FDF">
        <w:rPr>
          <w:lang w:val="sr-Latn-CS"/>
        </w:rPr>
        <w:t>Mozilla</w:t>
      </w:r>
      <w:proofErr w:type="spellEnd"/>
      <w:r w:rsidR="00167FDF">
        <w:rPr>
          <w:lang w:val="sr-Latn-CS"/>
        </w:rPr>
        <w:t>)</w:t>
      </w:r>
      <w:r w:rsidR="00A80702">
        <w:rPr>
          <w:lang w:val="sr-Latn-CS"/>
        </w:rPr>
        <w:t>,</w:t>
      </w:r>
      <w:r w:rsidR="003E14ED">
        <w:rPr>
          <w:lang w:val="sr-Latn-CS"/>
        </w:rPr>
        <w:t xml:space="preserve"> </w:t>
      </w:r>
      <w:r w:rsidR="00A80702">
        <w:rPr>
          <w:lang w:val="sr-Latn-CS"/>
        </w:rPr>
        <w:t xml:space="preserve">Google </w:t>
      </w:r>
      <w:proofErr w:type="spellStart"/>
      <w:r w:rsidR="00A80702">
        <w:rPr>
          <w:lang w:val="sr-Latn-CS"/>
        </w:rPr>
        <w:t>Chrome</w:t>
      </w:r>
      <w:proofErr w:type="spellEnd"/>
      <w:r w:rsidR="00895C7A">
        <w:rPr>
          <w:lang w:val="sr-Latn-CS"/>
        </w:rPr>
        <w:t xml:space="preserve"> i</w:t>
      </w:r>
      <w:r w:rsidR="003E14ED">
        <w:rPr>
          <w:lang w:val="sr-Latn-CS"/>
        </w:rPr>
        <w:t xml:space="preserve"> </w:t>
      </w:r>
      <w:r w:rsidR="00A80702">
        <w:rPr>
          <w:lang w:val="sr-Latn-CS"/>
        </w:rPr>
        <w:t xml:space="preserve">Microsoft </w:t>
      </w:r>
      <w:proofErr w:type="spellStart"/>
      <w:r w:rsidR="00A80702">
        <w:rPr>
          <w:lang w:val="sr-Latn-CS"/>
        </w:rPr>
        <w:t>Edge</w:t>
      </w:r>
      <w:proofErr w:type="spellEnd"/>
      <w:r w:rsidR="00167FDF">
        <w:rPr>
          <w:lang w:val="sr-Latn-CS"/>
        </w:rPr>
        <w:t>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8611" w14:textId="77777777" w:rsidR="009A333D" w:rsidRDefault="009A333D">
      <w:r>
        <w:separator/>
      </w:r>
    </w:p>
  </w:endnote>
  <w:endnote w:type="continuationSeparator" w:id="0">
    <w:p w14:paraId="0BA09958" w14:textId="77777777" w:rsidR="009A333D" w:rsidRDefault="009A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50B6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A2C4A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7D18FC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E218C0C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8066427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C9210E">
            <w:rPr>
              <w:lang w:val="sr-Latn-CS"/>
            </w:rPr>
            <w:t>FOREX</w:t>
          </w:r>
          <w:r w:rsidRPr="003372D3">
            <w:rPr>
              <w:lang w:val="sr-Latn-CS"/>
            </w:rPr>
            <w:t>, 20</w:t>
          </w:r>
          <w:r w:rsidR="00CA246D">
            <w:rPr>
              <w:lang w:val="sr-Latn-CS"/>
            </w:rPr>
            <w:t>2</w:t>
          </w:r>
          <w:r w:rsidR="00485BC8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83D041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2D84FD4A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BA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E5EA" w14:textId="77777777" w:rsidR="009A333D" w:rsidRDefault="009A333D">
      <w:r>
        <w:separator/>
      </w:r>
    </w:p>
  </w:footnote>
  <w:footnote w:type="continuationSeparator" w:id="0">
    <w:p w14:paraId="74D30253" w14:textId="77777777" w:rsidR="009A333D" w:rsidRDefault="009A3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0114" w14:textId="77777777" w:rsidR="002C12A7" w:rsidRDefault="002C12A7">
    <w:pPr>
      <w:rPr>
        <w:sz w:val="24"/>
      </w:rPr>
    </w:pPr>
  </w:p>
  <w:p w14:paraId="62FE4B28" w14:textId="77777777" w:rsidR="002C12A7" w:rsidRDefault="002C12A7">
    <w:pPr>
      <w:pBdr>
        <w:top w:val="single" w:sz="6" w:space="1" w:color="auto"/>
      </w:pBdr>
      <w:rPr>
        <w:sz w:val="24"/>
      </w:rPr>
    </w:pPr>
  </w:p>
  <w:p w14:paraId="50963724" w14:textId="77777777" w:rsidR="002C12A7" w:rsidRDefault="006553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2DCE325A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5A6E6B1B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8A7CFB6" w14:textId="77777777">
      <w:tc>
        <w:tcPr>
          <w:tcW w:w="6379" w:type="dxa"/>
        </w:tcPr>
        <w:p w14:paraId="7FECD097" w14:textId="77777777" w:rsidR="002C12A7" w:rsidRPr="003372D3" w:rsidRDefault="00194AB2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3B0B3973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503EEE79" w14:textId="77777777">
      <w:tc>
        <w:tcPr>
          <w:tcW w:w="6379" w:type="dxa"/>
        </w:tcPr>
        <w:p w14:paraId="18D85847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EBF697E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921189">
            <w:rPr>
              <w:lang w:val="sr-Latn-CS"/>
            </w:rPr>
            <w:t>9</w:t>
          </w:r>
          <w:r w:rsidRPr="003372D3">
            <w:rPr>
              <w:lang w:val="sr-Latn-CS"/>
            </w:rPr>
            <w:t>.</w:t>
          </w:r>
          <w:r w:rsidR="006553B9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6553B9">
            <w:rPr>
              <w:lang w:val="sr-Latn-CS"/>
            </w:rPr>
            <w:t>2</w:t>
          </w:r>
          <w:r w:rsidR="00194AB2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1A0C56EB" w14:textId="77777777">
      <w:tc>
        <w:tcPr>
          <w:tcW w:w="9558" w:type="dxa"/>
          <w:gridSpan w:val="2"/>
        </w:tcPr>
        <w:p w14:paraId="194F80C9" w14:textId="77777777" w:rsidR="002C12A7" w:rsidRPr="003372D3" w:rsidRDefault="00F7299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2C12A7" w:rsidRPr="003372D3">
            <w:rPr>
              <w:lang w:val="sr-Latn-CS"/>
            </w:rPr>
            <w:t>-</w:t>
          </w:r>
          <w:r w:rsidR="00194AB2">
            <w:rPr>
              <w:lang w:val="sr-Latn-CS"/>
            </w:rPr>
            <w:t>WEBUS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666F3C2D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24BD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DC5192"/>
    <w:multiLevelType w:val="hybridMultilevel"/>
    <w:tmpl w:val="1F3A5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F4F7846"/>
    <w:multiLevelType w:val="hybridMultilevel"/>
    <w:tmpl w:val="4ACCD9C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5C1195"/>
    <w:multiLevelType w:val="hybridMultilevel"/>
    <w:tmpl w:val="8160A6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36D0315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EF72301"/>
    <w:multiLevelType w:val="hybridMultilevel"/>
    <w:tmpl w:val="7DC6A31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EF965BB"/>
    <w:multiLevelType w:val="hybridMultilevel"/>
    <w:tmpl w:val="15C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B0295A"/>
    <w:multiLevelType w:val="hybridMultilevel"/>
    <w:tmpl w:val="136EC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1B56A0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0D05F75"/>
    <w:multiLevelType w:val="hybridMultilevel"/>
    <w:tmpl w:val="BA583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6F160A"/>
    <w:multiLevelType w:val="hybridMultilevel"/>
    <w:tmpl w:val="7DC6A31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5D14724"/>
    <w:multiLevelType w:val="hybridMultilevel"/>
    <w:tmpl w:val="DCFE9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C3479"/>
    <w:multiLevelType w:val="hybridMultilevel"/>
    <w:tmpl w:val="85D02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C2FA4"/>
    <w:multiLevelType w:val="hybridMultilevel"/>
    <w:tmpl w:val="0C7084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F9217B0"/>
    <w:multiLevelType w:val="hybridMultilevel"/>
    <w:tmpl w:val="E1BC7C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8FB13BF"/>
    <w:multiLevelType w:val="hybridMultilevel"/>
    <w:tmpl w:val="7DC6A31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32867A5"/>
    <w:multiLevelType w:val="hybridMultilevel"/>
    <w:tmpl w:val="CA8E6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7254777"/>
    <w:multiLevelType w:val="hybridMultilevel"/>
    <w:tmpl w:val="A8AC4A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9314352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AB56CC2"/>
    <w:multiLevelType w:val="hybridMultilevel"/>
    <w:tmpl w:val="59DA8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0" w15:restartNumberingAfterBreak="0">
    <w:nsid w:val="7ADB039C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CA801F7"/>
    <w:multiLevelType w:val="hybridMultilevel"/>
    <w:tmpl w:val="2542B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730485"/>
    <w:multiLevelType w:val="hybridMultilevel"/>
    <w:tmpl w:val="74FA227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2341725">
    <w:abstractNumId w:val="39"/>
  </w:num>
  <w:num w:numId="2" w16cid:durableId="1422918830">
    <w:abstractNumId w:val="38"/>
  </w:num>
  <w:num w:numId="3" w16cid:durableId="1166045653">
    <w:abstractNumId w:val="4"/>
  </w:num>
  <w:num w:numId="4" w16cid:durableId="1282615091">
    <w:abstractNumId w:val="20"/>
  </w:num>
  <w:num w:numId="5" w16cid:durableId="141241489">
    <w:abstractNumId w:val="28"/>
  </w:num>
  <w:num w:numId="6" w16cid:durableId="1944417224">
    <w:abstractNumId w:val="8"/>
  </w:num>
  <w:num w:numId="7" w16cid:durableId="534662440">
    <w:abstractNumId w:val="17"/>
  </w:num>
  <w:num w:numId="8" w16cid:durableId="926883514">
    <w:abstractNumId w:val="26"/>
  </w:num>
  <w:num w:numId="9" w16cid:durableId="1926961409">
    <w:abstractNumId w:val="31"/>
  </w:num>
  <w:num w:numId="10" w16cid:durableId="1806653100">
    <w:abstractNumId w:val="14"/>
  </w:num>
  <w:num w:numId="11" w16cid:durableId="1488865008">
    <w:abstractNumId w:val="0"/>
  </w:num>
  <w:num w:numId="12" w16cid:durableId="495075764">
    <w:abstractNumId w:val="9"/>
  </w:num>
  <w:num w:numId="13" w16cid:durableId="1428619687">
    <w:abstractNumId w:val="33"/>
  </w:num>
  <w:num w:numId="14" w16cid:durableId="2138526380">
    <w:abstractNumId w:val="2"/>
  </w:num>
  <w:num w:numId="15" w16cid:durableId="1596396369">
    <w:abstractNumId w:val="35"/>
  </w:num>
  <w:num w:numId="16" w16cid:durableId="1112433208">
    <w:abstractNumId w:val="32"/>
  </w:num>
  <w:num w:numId="17" w16cid:durableId="1050416281">
    <w:abstractNumId w:val="25"/>
  </w:num>
  <w:num w:numId="18" w16cid:durableId="1579250665">
    <w:abstractNumId w:val="3"/>
  </w:num>
  <w:num w:numId="19" w16cid:durableId="1905287617">
    <w:abstractNumId w:val="13"/>
  </w:num>
  <w:num w:numId="20" w16cid:durableId="113986887">
    <w:abstractNumId w:val="15"/>
  </w:num>
  <w:num w:numId="21" w16cid:durableId="1554198159">
    <w:abstractNumId w:val="29"/>
  </w:num>
  <w:num w:numId="22" w16cid:durableId="1919438953">
    <w:abstractNumId w:val="7"/>
  </w:num>
  <w:num w:numId="23" w16cid:durableId="455175004">
    <w:abstractNumId w:val="10"/>
  </w:num>
  <w:num w:numId="24" w16cid:durableId="153035291">
    <w:abstractNumId w:val="27"/>
  </w:num>
  <w:num w:numId="25" w16cid:durableId="382022735">
    <w:abstractNumId w:val="19"/>
  </w:num>
  <w:num w:numId="26" w16cid:durableId="194778884">
    <w:abstractNumId w:val="16"/>
  </w:num>
  <w:num w:numId="27" w16cid:durableId="865950982">
    <w:abstractNumId w:val="40"/>
  </w:num>
  <w:num w:numId="28" w16cid:durableId="95639098">
    <w:abstractNumId w:val="36"/>
  </w:num>
  <w:num w:numId="29" w16cid:durableId="905797259">
    <w:abstractNumId w:val="42"/>
  </w:num>
  <w:num w:numId="30" w16cid:durableId="1297418031">
    <w:abstractNumId w:val="6"/>
  </w:num>
  <w:num w:numId="31" w16cid:durableId="1376126479">
    <w:abstractNumId w:val="5"/>
  </w:num>
  <w:num w:numId="32" w16cid:durableId="791632637">
    <w:abstractNumId w:val="23"/>
  </w:num>
  <w:num w:numId="33" w16cid:durableId="2004891298">
    <w:abstractNumId w:val="21"/>
  </w:num>
  <w:num w:numId="34" w16cid:durableId="860633112">
    <w:abstractNumId w:val="11"/>
  </w:num>
  <w:num w:numId="35" w16cid:durableId="791707364">
    <w:abstractNumId w:val="24"/>
  </w:num>
  <w:num w:numId="36" w16cid:durableId="1390108073">
    <w:abstractNumId w:val="18"/>
  </w:num>
  <w:num w:numId="37" w16cid:durableId="1909151099">
    <w:abstractNumId w:val="12"/>
  </w:num>
  <w:num w:numId="38" w16cid:durableId="666859745">
    <w:abstractNumId w:val="22"/>
  </w:num>
  <w:num w:numId="39" w16cid:durableId="395322627">
    <w:abstractNumId w:val="30"/>
  </w:num>
  <w:num w:numId="40" w16cid:durableId="343290101">
    <w:abstractNumId w:val="41"/>
  </w:num>
  <w:num w:numId="41" w16cid:durableId="1866864539">
    <w:abstractNumId w:val="1"/>
  </w:num>
  <w:num w:numId="42" w16cid:durableId="1301886251">
    <w:abstractNumId w:val="37"/>
  </w:num>
  <w:num w:numId="43" w16cid:durableId="2095279340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5B26"/>
    <w:rsid w:val="00012A93"/>
    <w:rsid w:val="000141D3"/>
    <w:rsid w:val="000148B7"/>
    <w:rsid w:val="000327A3"/>
    <w:rsid w:val="000349BC"/>
    <w:rsid w:val="000366F2"/>
    <w:rsid w:val="00037080"/>
    <w:rsid w:val="000435F9"/>
    <w:rsid w:val="00045C79"/>
    <w:rsid w:val="0005342A"/>
    <w:rsid w:val="00055956"/>
    <w:rsid w:val="00060F19"/>
    <w:rsid w:val="0006338E"/>
    <w:rsid w:val="00070DCB"/>
    <w:rsid w:val="000742BE"/>
    <w:rsid w:val="00080F92"/>
    <w:rsid w:val="000817C9"/>
    <w:rsid w:val="0008218A"/>
    <w:rsid w:val="00082A7C"/>
    <w:rsid w:val="00086588"/>
    <w:rsid w:val="000929B9"/>
    <w:rsid w:val="00094C6F"/>
    <w:rsid w:val="00097F43"/>
    <w:rsid w:val="000A0155"/>
    <w:rsid w:val="000A4EAF"/>
    <w:rsid w:val="000B1345"/>
    <w:rsid w:val="000B2C36"/>
    <w:rsid w:val="000D333C"/>
    <w:rsid w:val="000D44DC"/>
    <w:rsid w:val="000E2176"/>
    <w:rsid w:val="000E2276"/>
    <w:rsid w:val="000E253A"/>
    <w:rsid w:val="000F039D"/>
    <w:rsid w:val="000F3A4C"/>
    <w:rsid w:val="00103A9D"/>
    <w:rsid w:val="00112218"/>
    <w:rsid w:val="00114E2C"/>
    <w:rsid w:val="00130EE6"/>
    <w:rsid w:val="0013157C"/>
    <w:rsid w:val="00132780"/>
    <w:rsid w:val="00142B6C"/>
    <w:rsid w:val="00143087"/>
    <w:rsid w:val="00150CC1"/>
    <w:rsid w:val="001517F6"/>
    <w:rsid w:val="00155315"/>
    <w:rsid w:val="001555DA"/>
    <w:rsid w:val="0015665B"/>
    <w:rsid w:val="00162F3F"/>
    <w:rsid w:val="001664C8"/>
    <w:rsid w:val="00167FDF"/>
    <w:rsid w:val="00172D5A"/>
    <w:rsid w:val="001731DF"/>
    <w:rsid w:val="00174339"/>
    <w:rsid w:val="00175803"/>
    <w:rsid w:val="00175F3A"/>
    <w:rsid w:val="001807C8"/>
    <w:rsid w:val="00190105"/>
    <w:rsid w:val="00193C9F"/>
    <w:rsid w:val="00194AB2"/>
    <w:rsid w:val="001A13FD"/>
    <w:rsid w:val="001B087F"/>
    <w:rsid w:val="001B15DD"/>
    <w:rsid w:val="001B45B6"/>
    <w:rsid w:val="001B4B1D"/>
    <w:rsid w:val="001C4060"/>
    <w:rsid w:val="001C5F47"/>
    <w:rsid w:val="001C6C9E"/>
    <w:rsid w:val="001D0890"/>
    <w:rsid w:val="001D38EB"/>
    <w:rsid w:val="001E38ED"/>
    <w:rsid w:val="001E5849"/>
    <w:rsid w:val="001F663F"/>
    <w:rsid w:val="001F7D36"/>
    <w:rsid w:val="0020422A"/>
    <w:rsid w:val="00206198"/>
    <w:rsid w:val="00206E1F"/>
    <w:rsid w:val="00211BED"/>
    <w:rsid w:val="00212F91"/>
    <w:rsid w:val="00225B05"/>
    <w:rsid w:val="00230480"/>
    <w:rsid w:val="00230906"/>
    <w:rsid w:val="002325CA"/>
    <w:rsid w:val="00232C7B"/>
    <w:rsid w:val="00234684"/>
    <w:rsid w:val="00235C81"/>
    <w:rsid w:val="0023650C"/>
    <w:rsid w:val="00237369"/>
    <w:rsid w:val="00247528"/>
    <w:rsid w:val="00250D43"/>
    <w:rsid w:val="0025395B"/>
    <w:rsid w:val="00254CBE"/>
    <w:rsid w:val="00255A41"/>
    <w:rsid w:val="002571BE"/>
    <w:rsid w:val="00261B4D"/>
    <w:rsid w:val="00262030"/>
    <w:rsid w:val="0026258C"/>
    <w:rsid w:val="00264EC4"/>
    <w:rsid w:val="00264FBB"/>
    <w:rsid w:val="00270678"/>
    <w:rsid w:val="002715FF"/>
    <w:rsid w:val="00280330"/>
    <w:rsid w:val="0028049D"/>
    <w:rsid w:val="002922C4"/>
    <w:rsid w:val="002956E2"/>
    <w:rsid w:val="00296BEA"/>
    <w:rsid w:val="002A08F8"/>
    <w:rsid w:val="002A2767"/>
    <w:rsid w:val="002A5E27"/>
    <w:rsid w:val="002A7107"/>
    <w:rsid w:val="002A7557"/>
    <w:rsid w:val="002B5424"/>
    <w:rsid w:val="002C12A7"/>
    <w:rsid w:val="002C1CEC"/>
    <w:rsid w:val="002D5541"/>
    <w:rsid w:val="002E1608"/>
    <w:rsid w:val="003051E0"/>
    <w:rsid w:val="00310504"/>
    <w:rsid w:val="003109FE"/>
    <w:rsid w:val="00312254"/>
    <w:rsid w:val="00313A97"/>
    <w:rsid w:val="00321113"/>
    <w:rsid w:val="0032331B"/>
    <w:rsid w:val="00324A2D"/>
    <w:rsid w:val="003254CF"/>
    <w:rsid w:val="003312B6"/>
    <w:rsid w:val="003331B1"/>
    <w:rsid w:val="003349C7"/>
    <w:rsid w:val="003356F6"/>
    <w:rsid w:val="003372D3"/>
    <w:rsid w:val="00341248"/>
    <w:rsid w:val="00347194"/>
    <w:rsid w:val="00347321"/>
    <w:rsid w:val="00351711"/>
    <w:rsid w:val="0036422E"/>
    <w:rsid w:val="0036588D"/>
    <w:rsid w:val="00367451"/>
    <w:rsid w:val="00373231"/>
    <w:rsid w:val="003820FD"/>
    <w:rsid w:val="00382587"/>
    <w:rsid w:val="003860D3"/>
    <w:rsid w:val="00387AFF"/>
    <w:rsid w:val="0039103B"/>
    <w:rsid w:val="00392827"/>
    <w:rsid w:val="00393DE2"/>
    <w:rsid w:val="0039510A"/>
    <w:rsid w:val="00397DD2"/>
    <w:rsid w:val="003A57D6"/>
    <w:rsid w:val="003A60C6"/>
    <w:rsid w:val="003A6AFF"/>
    <w:rsid w:val="003B1169"/>
    <w:rsid w:val="003B1702"/>
    <w:rsid w:val="003B7DA6"/>
    <w:rsid w:val="003C1A42"/>
    <w:rsid w:val="003C2C36"/>
    <w:rsid w:val="003C3596"/>
    <w:rsid w:val="003D059C"/>
    <w:rsid w:val="003D60F1"/>
    <w:rsid w:val="003E14ED"/>
    <w:rsid w:val="003E70E0"/>
    <w:rsid w:val="003F1DFB"/>
    <w:rsid w:val="003F2A7D"/>
    <w:rsid w:val="003F6729"/>
    <w:rsid w:val="003F6806"/>
    <w:rsid w:val="004019B8"/>
    <w:rsid w:val="00407EF3"/>
    <w:rsid w:val="00410F5F"/>
    <w:rsid w:val="00414418"/>
    <w:rsid w:val="004162DE"/>
    <w:rsid w:val="00431349"/>
    <w:rsid w:val="00435028"/>
    <w:rsid w:val="00440B19"/>
    <w:rsid w:val="00445A8C"/>
    <w:rsid w:val="004508B5"/>
    <w:rsid w:val="004526F1"/>
    <w:rsid w:val="00456A20"/>
    <w:rsid w:val="00456DCF"/>
    <w:rsid w:val="00460783"/>
    <w:rsid w:val="00464BAC"/>
    <w:rsid w:val="00473B3E"/>
    <w:rsid w:val="00474CC4"/>
    <w:rsid w:val="00475696"/>
    <w:rsid w:val="004831AE"/>
    <w:rsid w:val="004845BB"/>
    <w:rsid w:val="00485BC8"/>
    <w:rsid w:val="00485DEE"/>
    <w:rsid w:val="004910AC"/>
    <w:rsid w:val="00491CC1"/>
    <w:rsid w:val="004931A3"/>
    <w:rsid w:val="004979B9"/>
    <w:rsid w:val="004A0257"/>
    <w:rsid w:val="004A48EC"/>
    <w:rsid w:val="004A5AD7"/>
    <w:rsid w:val="004A71A9"/>
    <w:rsid w:val="004B16F7"/>
    <w:rsid w:val="004C2C38"/>
    <w:rsid w:val="004D1EAB"/>
    <w:rsid w:val="004D26CF"/>
    <w:rsid w:val="004D64F3"/>
    <w:rsid w:val="004D7B2C"/>
    <w:rsid w:val="004E0725"/>
    <w:rsid w:val="004E3C12"/>
    <w:rsid w:val="004E4574"/>
    <w:rsid w:val="004E4BF2"/>
    <w:rsid w:val="004E6C9A"/>
    <w:rsid w:val="004E6F6B"/>
    <w:rsid w:val="004F128A"/>
    <w:rsid w:val="004F4FAC"/>
    <w:rsid w:val="00500DA2"/>
    <w:rsid w:val="00504600"/>
    <w:rsid w:val="00511A1A"/>
    <w:rsid w:val="00514929"/>
    <w:rsid w:val="00527653"/>
    <w:rsid w:val="00527FD0"/>
    <w:rsid w:val="005369E8"/>
    <w:rsid w:val="0053714E"/>
    <w:rsid w:val="00545302"/>
    <w:rsid w:val="00546135"/>
    <w:rsid w:val="005613E4"/>
    <w:rsid w:val="00562041"/>
    <w:rsid w:val="00571FC4"/>
    <w:rsid w:val="00575880"/>
    <w:rsid w:val="00582105"/>
    <w:rsid w:val="00584A90"/>
    <w:rsid w:val="00586429"/>
    <w:rsid w:val="00586519"/>
    <w:rsid w:val="00591AA6"/>
    <w:rsid w:val="005A180D"/>
    <w:rsid w:val="005A3F8C"/>
    <w:rsid w:val="005A6191"/>
    <w:rsid w:val="005B4961"/>
    <w:rsid w:val="005B582D"/>
    <w:rsid w:val="005C333A"/>
    <w:rsid w:val="005D021A"/>
    <w:rsid w:val="005D4262"/>
    <w:rsid w:val="005E0598"/>
    <w:rsid w:val="005E1391"/>
    <w:rsid w:val="00602D54"/>
    <w:rsid w:val="00620D9E"/>
    <w:rsid w:val="00631C6F"/>
    <w:rsid w:val="0063291D"/>
    <w:rsid w:val="0063574A"/>
    <w:rsid w:val="00646CCB"/>
    <w:rsid w:val="00647A39"/>
    <w:rsid w:val="00651CB3"/>
    <w:rsid w:val="00651E8E"/>
    <w:rsid w:val="006553B9"/>
    <w:rsid w:val="00660B84"/>
    <w:rsid w:val="0066279F"/>
    <w:rsid w:val="00662CF6"/>
    <w:rsid w:val="00671A83"/>
    <w:rsid w:val="00675485"/>
    <w:rsid w:val="00677488"/>
    <w:rsid w:val="0068157B"/>
    <w:rsid w:val="0068328E"/>
    <w:rsid w:val="00686570"/>
    <w:rsid w:val="0069445A"/>
    <w:rsid w:val="006A7DD9"/>
    <w:rsid w:val="006B35B3"/>
    <w:rsid w:val="006B461F"/>
    <w:rsid w:val="006B761A"/>
    <w:rsid w:val="006C290D"/>
    <w:rsid w:val="006C2F57"/>
    <w:rsid w:val="006C613D"/>
    <w:rsid w:val="006C775C"/>
    <w:rsid w:val="006D2FE2"/>
    <w:rsid w:val="006D641D"/>
    <w:rsid w:val="006E07E7"/>
    <w:rsid w:val="006E5E1D"/>
    <w:rsid w:val="006F21EE"/>
    <w:rsid w:val="006F37E4"/>
    <w:rsid w:val="006F58B5"/>
    <w:rsid w:val="00703790"/>
    <w:rsid w:val="0070453B"/>
    <w:rsid w:val="00705464"/>
    <w:rsid w:val="007061AB"/>
    <w:rsid w:val="007107D8"/>
    <w:rsid w:val="00712834"/>
    <w:rsid w:val="00712D91"/>
    <w:rsid w:val="0071504B"/>
    <w:rsid w:val="00716C93"/>
    <w:rsid w:val="00725DAC"/>
    <w:rsid w:val="007275ED"/>
    <w:rsid w:val="00732741"/>
    <w:rsid w:val="0074590A"/>
    <w:rsid w:val="007506F1"/>
    <w:rsid w:val="00751D4E"/>
    <w:rsid w:val="00755075"/>
    <w:rsid w:val="007623FD"/>
    <w:rsid w:val="00763367"/>
    <w:rsid w:val="00765DBA"/>
    <w:rsid w:val="0076696A"/>
    <w:rsid w:val="00766ECA"/>
    <w:rsid w:val="00771145"/>
    <w:rsid w:val="00777C2B"/>
    <w:rsid w:val="00784679"/>
    <w:rsid w:val="00785A86"/>
    <w:rsid w:val="00786068"/>
    <w:rsid w:val="0079236F"/>
    <w:rsid w:val="00792D6C"/>
    <w:rsid w:val="0079454E"/>
    <w:rsid w:val="0079569D"/>
    <w:rsid w:val="00796121"/>
    <w:rsid w:val="007A114C"/>
    <w:rsid w:val="007A40D6"/>
    <w:rsid w:val="007A7E07"/>
    <w:rsid w:val="007B469A"/>
    <w:rsid w:val="007C32A1"/>
    <w:rsid w:val="007C4972"/>
    <w:rsid w:val="007C677E"/>
    <w:rsid w:val="007C6B66"/>
    <w:rsid w:val="007D028B"/>
    <w:rsid w:val="007D6B3F"/>
    <w:rsid w:val="007E0B43"/>
    <w:rsid w:val="007F347A"/>
    <w:rsid w:val="00804272"/>
    <w:rsid w:val="00804367"/>
    <w:rsid w:val="0080615A"/>
    <w:rsid w:val="00811DA4"/>
    <w:rsid w:val="0081770F"/>
    <w:rsid w:val="00834900"/>
    <w:rsid w:val="00850175"/>
    <w:rsid w:val="00865B09"/>
    <w:rsid w:val="00866D53"/>
    <w:rsid w:val="00872056"/>
    <w:rsid w:val="00875D49"/>
    <w:rsid w:val="00885A38"/>
    <w:rsid w:val="00887972"/>
    <w:rsid w:val="00895C7A"/>
    <w:rsid w:val="008A2C9F"/>
    <w:rsid w:val="008B2F92"/>
    <w:rsid w:val="008C01A2"/>
    <w:rsid w:val="008C386D"/>
    <w:rsid w:val="008D3733"/>
    <w:rsid w:val="008D40CE"/>
    <w:rsid w:val="008D550F"/>
    <w:rsid w:val="008D6BB7"/>
    <w:rsid w:val="008E32DB"/>
    <w:rsid w:val="009029D5"/>
    <w:rsid w:val="0090327F"/>
    <w:rsid w:val="00905A6B"/>
    <w:rsid w:val="009075F6"/>
    <w:rsid w:val="00914921"/>
    <w:rsid w:val="00916520"/>
    <w:rsid w:val="00921189"/>
    <w:rsid w:val="00923AD1"/>
    <w:rsid w:val="00926DB9"/>
    <w:rsid w:val="00930725"/>
    <w:rsid w:val="00930D21"/>
    <w:rsid w:val="00932297"/>
    <w:rsid w:val="009336B9"/>
    <w:rsid w:val="0094130C"/>
    <w:rsid w:val="009436A8"/>
    <w:rsid w:val="009458D3"/>
    <w:rsid w:val="00946092"/>
    <w:rsid w:val="0095579F"/>
    <w:rsid w:val="0096068F"/>
    <w:rsid w:val="00962138"/>
    <w:rsid w:val="00965B4E"/>
    <w:rsid w:val="009662F3"/>
    <w:rsid w:val="00967902"/>
    <w:rsid w:val="00971507"/>
    <w:rsid w:val="00971C99"/>
    <w:rsid w:val="00973CF9"/>
    <w:rsid w:val="00987EFE"/>
    <w:rsid w:val="0099166D"/>
    <w:rsid w:val="00992F1B"/>
    <w:rsid w:val="00997B6A"/>
    <w:rsid w:val="009A291F"/>
    <w:rsid w:val="009A333D"/>
    <w:rsid w:val="009A4C12"/>
    <w:rsid w:val="009A5F75"/>
    <w:rsid w:val="009A63D3"/>
    <w:rsid w:val="009B2233"/>
    <w:rsid w:val="009B2C5F"/>
    <w:rsid w:val="009B34C9"/>
    <w:rsid w:val="009B3AA3"/>
    <w:rsid w:val="009C234A"/>
    <w:rsid w:val="009C3260"/>
    <w:rsid w:val="009D01A5"/>
    <w:rsid w:val="009D5E64"/>
    <w:rsid w:val="009D5ECD"/>
    <w:rsid w:val="009D7FD0"/>
    <w:rsid w:val="009E5938"/>
    <w:rsid w:val="009E61BB"/>
    <w:rsid w:val="009F038F"/>
    <w:rsid w:val="009F2784"/>
    <w:rsid w:val="009F61E4"/>
    <w:rsid w:val="00A061B4"/>
    <w:rsid w:val="00A10AFD"/>
    <w:rsid w:val="00A12200"/>
    <w:rsid w:val="00A14A68"/>
    <w:rsid w:val="00A214E0"/>
    <w:rsid w:val="00A522EC"/>
    <w:rsid w:val="00A55444"/>
    <w:rsid w:val="00A57BA2"/>
    <w:rsid w:val="00A61D80"/>
    <w:rsid w:val="00A62A6D"/>
    <w:rsid w:val="00A67690"/>
    <w:rsid w:val="00A676F1"/>
    <w:rsid w:val="00A7529D"/>
    <w:rsid w:val="00A763B7"/>
    <w:rsid w:val="00A80702"/>
    <w:rsid w:val="00A82910"/>
    <w:rsid w:val="00A84E38"/>
    <w:rsid w:val="00A8646C"/>
    <w:rsid w:val="00A87065"/>
    <w:rsid w:val="00A875DF"/>
    <w:rsid w:val="00AA17A8"/>
    <w:rsid w:val="00AB2A66"/>
    <w:rsid w:val="00AB3573"/>
    <w:rsid w:val="00AB44EB"/>
    <w:rsid w:val="00AB5698"/>
    <w:rsid w:val="00AB6896"/>
    <w:rsid w:val="00AB730D"/>
    <w:rsid w:val="00AC1C1F"/>
    <w:rsid w:val="00AC59D3"/>
    <w:rsid w:val="00AD0F0E"/>
    <w:rsid w:val="00AD17B6"/>
    <w:rsid w:val="00AE06A9"/>
    <w:rsid w:val="00AE0E76"/>
    <w:rsid w:val="00AE38C8"/>
    <w:rsid w:val="00AE46CD"/>
    <w:rsid w:val="00AE5F63"/>
    <w:rsid w:val="00AF19B4"/>
    <w:rsid w:val="00AF58CA"/>
    <w:rsid w:val="00AF6332"/>
    <w:rsid w:val="00AF6B06"/>
    <w:rsid w:val="00AF7F69"/>
    <w:rsid w:val="00B031F4"/>
    <w:rsid w:val="00B1618F"/>
    <w:rsid w:val="00B22934"/>
    <w:rsid w:val="00B315AF"/>
    <w:rsid w:val="00B322E8"/>
    <w:rsid w:val="00B3706D"/>
    <w:rsid w:val="00B40836"/>
    <w:rsid w:val="00B410DD"/>
    <w:rsid w:val="00B46D71"/>
    <w:rsid w:val="00B55CA6"/>
    <w:rsid w:val="00B600E7"/>
    <w:rsid w:val="00B62141"/>
    <w:rsid w:val="00B648AB"/>
    <w:rsid w:val="00B654F2"/>
    <w:rsid w:val="00B66277"/>
    <w:rsid w:val="00B70376"/>
    <w:rsid w:val="00B8009E"/>
    <w:rsid w:val="00B849B5"/>
    <w:rsid w:val="00B8595C"/>
    <w:rsid w:val="00B87FA5"/>
    <w:rsid w:val="00B919D3"/>
    <w:rsid w:val="00B93113"/>
    <w:rsid w:val="00B93B67"/>
    <w:rsid w:val="00B947EE"/>
    <w:rsid w:val="00B97E28"/>
    <w:rsid w:val="00BA03E9"/>
    <w:rsid w:val="00BA1821"/>
    <w:rsid w:val="00BB3953"/>
    <w:rsid w:val="00BC0D10"/>
    <w:rsid w:val="00BC2229"/>
    <w:rsid w:val="00BC4506"/>
    <w:rsid w:val="00BD1DD9"/>
    <w:rsid w:val="00BF24A0"/>
    <w:rsid w:val="00C032FC"/>
    <w:rsid w:val="00C07923"/>
    <w:rsid w:val="00C12960"/>
    <w:rsid w:val="00C1795E"/>
    <w:rsid w:val="00C206AF"/>
    <w:rsid w:val="00C20E94"/>
    <w:rsid w:val="00C3684B"/>
    <w:rsid w:val="00C368E0"/>
    <w:rsid w:val="00C42EA7"/>
    <w:rsid w:val="00C44BC7"/>
    <w:rsid w:val="00C46E6F"/>
    <w:rsid w:val="00C46FC0"/>
    <w:rsid w:val="00C503E4"/>
    <w:rsid w:val="00C549E0"/>
    <w:rsid w:val="00C6353C"/>
    <w:rsid w:val="00C64574"/>
    <w:rsid w:val="00C66FA1"/>
    <w:rsid w:val="00C72F4A"/>
    <w:rsid w:val="00C730C9"/>
    <w:rsid w:val="00C732AC"/>
    <w:rsid w:val="00C83DEF"/>
    <w:rsid w:val="00C87EE0"/>
    <w:rsid w:val="00C9046D"/>
    <w:rsid w:val="00C9210E"/>
    <w:rsid w:val="00C92A15"/>
    <w:rsid w:val="00C92B00"/>
    <w:rsid w:val="00CA246D"/>
    <w:rsid w:val="00CA2867"/>
    <w:rsid w:val="00CA3042"/>
    <w:rsid w:val="00CA58C5"/>
    <w:rsid w:val="00CA5E5F"/>
    <w:rsid w:val="00CA62F9"/>
    <w:rsid w:val="00CB105E"/>
    <w:rsid w:val="00CB17FD"/>
    <w:rsid w:val="00CB4A4C"/>
    <w:rsid w:val="00CB4B51"/>
    <w:rsid w:val="00CC11E9"/>
    <w:rsid w:val="00CC5178"/>
    <w:rsid w:val="00CC75D1"/>
    <w:rsid w:val="00CD3C23"/>
    <w:rsid w:val="00CE3F19"/>
    <w:rsid w:val="00CE498F"/>
    <w:rsid w:val="00CE620C"/>
    <w:rsid w:val="00CF16C2"/>
    <w:rsid w:val="00CF2AB8"/>
    <w:rsid w:val="00D00311"/>
    <w:rsid w:val="00D01527"/>
    <w:rsid w:val="00D14007"/>
    <w:rsid w:val="00D17349"/>
    <w:rsid w:val="00D1753C"/>
    <w:rsid w:val="00D20F4E"/>
    <w:rsid w:val="00D21A8C"/>
    <w:rsid w:val="00D23D78"/>
    <w:rsid w:val="00D270AF"/>
    <w:rsid w:val="00D27246"/>
    <w:rsid w:val="00D402FD"/>
    <w:rsid w:val="00D41F34"/>
    <w:rsid w:val="00D42A46"/>
    <w:rsid w:val="00D44844"/>
    <w:rsid w:val="00D46C91"/>
    <w:rsid w:val="00D472A4"/>
    <w:rsid w:val="00D5333C"/>
    <w:rsid w:val="00D6237E"/>
    <w:rsid w:val="00D62AEA"/>
    <w:rsid w:val="00D63740"/>
    <w:rsid w:val="00D65B4B"/>
    <w:rsid w:val="00D67ACF"/>
    <w:rsid w:val="00D67D2B"/>
    <w:rsid w:val="00D70AED"/>
    <w:rsid w:val="00D7252F"/>
    <w:rsid w:val="00D73F8C"/>
    <w:rsid w:val="00D776D1"/>
    <w:rsid w:val="00D77D96"/>
    <w:rsid w:val="00D8252C"/>
    <w:rsid w:val="00D82D49"/>
    <w:rsid w:val="00D93569"/>
    <w:rsid w:val="00DB2D51"/>
    <w:rsid w:val="00DC0A12"/>
    <w:rsid w:val="00DC1D68"/>
    <w:rsid w:val="00DC2146"/>
    <w:rsid w:val="00DD0501"/>
    <w:rsid w:val="00DD4C2E"/>
    <w:rsid w:val="00DD7153"/>
    <w:rsid w:val="00DE0B4E"/>
    <w:rsid w:val="00DE3C0B"/>
    <w:rsid w:val="00DE518F"/>
    <w:rsid w:val="00E01AFB"/>
    <w:rsid w:val="00E01C99"/>
    <w:rsid w:val="00E061BD"/>
    <w:rsid w:val="00E1440B"/>
    <w:rsid w:val="00E15A22"/>
    <w:rsid w:val="00E177E4"/>
    <w:rsid w:val="00E235A8"/>
    <w:rsid w:val="00E24A4F"/>
    <w:rsid w:val="00E2569B"/>
    <w:rsid w:val="00E31F93"/>
    <w:rsid w:val="00E41E1D"/>
    <w:rsid w:val="00E43FCD"/>
    <w:rsid w:val="00E5055D"/>
    <w:rsid w:val="00E53BEC"/>
    <w:rsid w:val="00E53EBC"/>
    <w:rsid w:val="00E55045"/>
    <w:rsid w:val="00E604E6"/>
    <w:rsid w:val="00E61199"/>
    <w:rsid w:val="00E638E8"/>
    <w:rsid w:val="00E65082"/>
    <w:rsid w:val="00E8064C"/>
    <w:rsid w:val="00E80969"/>
    <w:rsid w:val="00E934AD"/>
    <w:rsid w:val="00E976A8"/>
    <w:rsid w:val="00EA0D4A"/>
    <w:rsid w:val="00EB074E"/>
    <w:rsid w:val="00EB10DF"/>
    <w:rsid w:val="00EB451D"/>
    <w:rsid w:val="00EC6446"/>
    <w:rsid w:val="00ED1FFE"/>
    <w:rsid w:val="00ED508F"/>
    <w:rsid w:val="00ED74F2"/>
    <w:rsid w:val="00EE432D"/>
    <w:rsid w:val="00EE56F0"/>
    <w:rsid w:val="00EE66B1"/>
    <w:rsid w:val="00EF6824"/>
    <w:rsid w:val="00F00CB2"/>
    <w:rsid w:val="00F02B6F"/>
    <w:rsid w:val="00F05E31"/>
    <w:rsid w:val="00F06298"/>
    <w:rsid w:val="00F07457"/>
    <w:rsid w:val="00F10797"/>
    <w:rsid w:val="00F21A91"/>
    <w:rsid w:val="00F220C7"/>
    <w:rsid w:val="00F2213D"/>
    <w:rsid w:val="00F22FF2"/>
    <w:rsid w:val="00F25FB3"/>
    <w:rsid w:val="00F31591"/>
    <w:rsid w:val="00F33F82"/>
    <w:rsid w:val="00F40AB4"/>
    <w:rsid w:val="00F40BE0"/>
    <w:rsid w:val="00F423A3"/>
    <w:rsid w:val="00F52DB8"/>
    <w:rsid w:val="00F6331E"/>
    <w:rsid w:val="00F6773B"/>
    <w:rsid w:val="00F70AE5"/>
    <w:rsid w:val="00F70F8C"/>
    <w:rsid w:val="00F7299C"/>
    <w:rsid w:val="00F806A6"/>
    <w:rsid w:val="00F8139B"/>
    <w:rsid w:val="00F8455A"/>
    <w:rsid w:val="00F9055D"/>
    <w:rsid w:val="00F93061"/>
    <w:rsid w:val="00F93D89"/>
    <w:rsid w:val="00F95BED"/>
    <w:rsid w:val="00FA23D5"/>
    <w:rsid w:val="00FA57D9"/>
    <w:rsid w:val="00FC1766"/>
    <w:rsid w:val="00FD7BE1"/>
    <w:rsid w:val="00FE1242"/>
    <w:rsid w:val="00FE3D2D"/>
    <w:rsid w:val="00FF3527"/>
    <w:rsid w:val="00FF3D7E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79D80"/>
  <w15:chartTrackingRefBased/>
  <w15:docId w15:val="{F5D54E29-0B94-48E6-B52D-AB9EEDAE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D64F3"/>
    <w:rPr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C32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sz w:val="32"/>
      <w:szCs w:val="32"/>
      <w:lang w:eastAsia="en-US"/>
    </w:rPr>
  </w:style>
  <w:style w:type="character" w:styleId="Hyperlink">
    <w:name w:val="Hyperlink"/>
    <w:uiPriority w:val="99"/>
    <w:unhideWhenUsed/>
    <w:rsid w:val="007C32A1"/>
    <w:rPr>
      <w:color w:val="0563C1"/>
      <w:u w:val="single"/>
    </w:rPr>
  </w:style>
  <w:style w:type="character" w:customStyle="1" w:styleId="Heading2Char">
    <w:name w:val="Heading 2 Char"/>
    <w:link w:val="Heading2"/>
    <w:rsid w:val="00175F3A"/>
    <w:rPr>
      <w:rFonts w:ascii="Arial" w:hAnsi="Arial" w:cs="Arial"/>
      <w:b/>
      <w:bCs/>
      <w:lang w:eastAsia="sr-Latn-CS"/>
    </w:rPr>
  </w:style>
  <w:style w:type="paragraph" w:styleId="ListParagraph">
    <w:name w:val="List Paragraph"/>
    <w:basedOn w:val="Normal"/>
    <w:uiPriority w:val="34"/>
    <w:qFormat/>
    <w:rsid w:val="00CA3042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20C5-8584-4A25-96EC-7218AEB0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</TotalTime>
  <Pages>25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21931</CharactersWithSpaces>
  <SharedDoc>false</SharedDoc>
  <HLinks>
    <vt:vector size="216" baseType="variant"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_Toc125152027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_Toc125152026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_Toc125152025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_Toc125152024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_Toc125152023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_Toc125152022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_Toc125152021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_Toc125152020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_Toc125152019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_Toc125152018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_Toc125152017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_Toc125152016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_Toc125152015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_Toc125152014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_Toc125152013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_Toc125152012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_Toc125152011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_Toc125152010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_Toc125152009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_Toc125152008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_Toc125152007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_Toc125152006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_Toc125152005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_Toc125152004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_Toc125152003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_Toc125152002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_Toc125152001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_Toc125152000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_Toc125151999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_Toc125151998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_Toc125151997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_Toc125151996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_Toc125151995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_Toc125151994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_Toc125151993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_Toc125151992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Lakota Aladin</cp:lastModifiedBy>
  <cp:revision>18</cp:revision>
  <cp:lastPrinted>1899-12-31T23:00:00Z</cp:lastPrinted>
  <dcterms:created xsi:type="dcterms:W3CDTF">2023-02-02T18:20:00Z</dcterms:created>
  <dcterms:modified xsi:type="dcterms:W3CDTF">2023-02-02T19:07:00Z</dcterms:modified>
</cp:coreProperties>
</file>